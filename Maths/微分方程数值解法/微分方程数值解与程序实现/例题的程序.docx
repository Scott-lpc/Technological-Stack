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863" w:rsidRDefault="00BA4863" w:rsidP="00856008">
      <w:pPr>
        <w:pStyle w:val="Heading1"/>
        <w:ind w:firstLineChars="698" w:firstLine="3083"/>
      </w:pPr>
      <w:bookmarkStart w:id="0" w:name="_Toc418707493"/>
      <w:r>
        <w:rPr>
          <w:rFonts w:hint="eastAsia"/>
        </w:rPr>
        <w:t>例题的程序</w:t>
      </w:r>
      <w:bookmarkEnd w:id="0"/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707493" w:history="1">
        <w:r w:rsidRPr="00027BB0">
          <w:rPr>
            <w:rStyle w:val="Hyperlink"/>
            <w:rFonts w:hint="eastAsia"/>
            <w:noProof/>
          </w:rPr>
          <w:t>例题的程序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2"/>
        <w:tabs>
          <w:tab w:val="right" w:leader="dot" w:pos="8296"/>
        </w:tabs>
        <w:rPr>
          <w:noProof/>
        </w:rPr>
      </w:pPr>
      <w:hyperlink w:anchor="_Toc418707497" w:history="1">
        <w:r w:rsidRPr="00027BB0">
          <w:rPr>
            <w:rStyle w:val="Hyperlink"/>
            <w:rFonts w:hint="eastAsia"/>
            <w:noProof/>
          </w:rPr>
          <w:t>第二章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498" w:history="1">
        <w:r w:rsidRPr="00027BB0">
          <w:rPr>
            <w:rStyle w:val="Hyperlink"/>
            <w:noProof/>
          </w:rPr>
          <w:t>Egch2_sec1_01.c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499" w:history="1">
        <w:r w:rsidRPr="00027BB0">
          <w:rPr>
            <w:rStyle w:val="Hyperlink"/>
            <w:noProof/>
          </w:rPr>
          <w:t>Egch2_sec1_02.c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0" w:history="1">
        <w:r w:rsidRPr="00027BB0">
          <w:rPr>
            <w:rStyle w:val="Hyperlink"/>
            <w:noProof/>
          </w:rPr>
          <w:t>Egch2_sec1_03.c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1" w:history="1">
        <w:r w:rsidRPr="00027BB0">
          <w:rPr>
            <w:rStyle w:val="Hyperlink"/>
            <w:noProof/>
          </w:rPr>
          <w:t>Egch2_sec3_02.c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2" w:history="1">
        <w:r w:rsidRPr="00027BB0">
          <w:rPr>
            <w:rStyle w:val="Hyperlink"/>
            <w:noProof/>
          </w:rPr>
          <w:t>Egch2_sec4_03.c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3" w:history="1">
        <w:r w:rsidRPr="00027BB0">
          <w:rPr>
            <w:rStyle w:val="Hyperlink"/>
            <w:noProof/>
          </w:rPr>
          <w:t>Egch2_sec5_01.c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4" w:history="1">
        <w:r w:rsidRPr="00027BB0">
          <w:rPr>
            <w:rStyle w:val="Hyperlink"/>
            <w:noProof/>
          </w:rPr>
          <w:t>Egch2_sec5_02.c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5" w:history="1">
        <w:r w:rsidRPr="00027BB0">
          <w:rPr>
            <w:rStyle w:val="Hyperlink"/>
            <w:noProof/>
          </w:rPr>
          <w:t>Egch2_sec6_01.c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6" w:history="1">
        <w:r w:rsidRPr="00027BB0">
          <w:rPr>
            <w:rStyle w:val="Hyperlink"/>
            <w:noProof/>
          </w:rPr>
          <w:t>Egch2_sec6_02.c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7" w:history="1">
        <w:r w:rsidRPr="00027BB0">
          <w:rPr>
            <w:rStyle w:val="Hyperlink"/>
            <w:noProof/>
          </w:rPr>
          <w:t>Egch2_sec6_03.c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8" w:history="1">
        <w:r w:rsidRPr="00027BB0">
          <w:rPr>
            <w:rStyle w:val="Hyperlink"/>
            <w:noProof/>
          </w:rPr>
          <w:t>Egch2_sec6_04.c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09" w:history="1">
        <w:r w:rsidRPr="00027BB0">
          <w:rPr>
            <w:rStyle w:val="Hyperlink"/>
            <w:noProof/>
          </w:rPr>
          <w:t>Egch2_sec6_05.c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0" w:history="1">
        <w:r w:rsidRPr="00027BB0">
          <w:rPr>
            <w:rStyle w:val="Hyperlink"/>
            <w:noProof/>
          </w:rPr>
          <w:t>Egch2_sec7_01.c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1" w:history="1">
        <w:r w:rsidRPr="00027BB0">
          <w:rPr>
            <w:rStyle w:val="Hyperlink"/>
            <w:noProof/>
          </w:rPr>
          <w:t>Egch2_sec7_02.c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2"/>
        <w:tabs>
          <w:tab w:val="right" w:leader="dot" w:pos="8296"/>
        </w:tabs>
        <w:rPr>
          <w:noProof/>
        </w:rPr>
      </w:pPr>
      <w:hyperlink w:anchor="_Toc418707512" w:history="1">
        <w:r w:rsidRPr="00027BB0">
          <w:rPr>
            <w:rStyle w:val="Hyperlink"/>
            <w:rFonts w:hint="eastAsia"/>
            <w:noProof/>
          </w:rPr>
          <w:t>第三章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3" w:history="1">
        <w:r w:rsidRPr="00027BB0">
          <w:rPr>
            <w:rStyle w:val="Hyperlink"/>
            <w:noProof/>
          </w:rPr>
          <w:t>Egch3_sec1_01.c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4" w:history="1">
        <w:r w:rsidRPr="00027BB0">
          <w:rPr>
            <w:rStyle w:val="Hyperlink"/>
            <w:noProof/>
          </w:rPr>
          <w:t>Egch3_sec1_02.c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5" w:history="1">
        <w:r w:rsidRPr="00027BB0">
          <w:rPr>
            <w:rStyle w:val="Hyperlink"/>
            <w:noProof/>
          </w:rPr>
          <w:t>Egch3_sec2_01.c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6" w:history="1">
        <w:r w:rsidRPr="00027BB0">
          <w:rPr>
            <w:rStyle w:val="Hyperlink"/>
            <w:noProof/>
          </w:rPr>
          <w:t>Egch3_sec2_02.c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7" w:history="1">
        <w:r w:rsidRPr="00027BB0">
          <w:rPr>
            <w:rStyle w:val="Hyperlink"/>
            <w:noProof/>
          </w:rPr>
          <w:t>Egch3_sec3_01.c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8" w:history="1">
        <w:r w:rsidRPr="00027BB0">
          <w:rPr>
            <w:rStyle w:val="Hyperlink"/>
            <w:noProof/>
          </w:rPr>
          <w:t>Egch3_sec3_02.c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19" w:history="1">
        <w:r w:rsidRPr="00027BB0">
          <w:rPr>
            <w:rStyle w:val="Hyperlink"/>
            <w:noProof/>
          </w:rPr>
          <w:t>Egch3_sec3_03.c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0" w:history="1">
        <w:r w:rsidRPr="00027BB0">
          <w:rPr>
            <w:rStyle w:val="Hyperlink"/>
            <w:noProof/>
          </w:rPr>
          <w:t>Egch3_sec4_01.c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1" w:history="1">
        <w:r w:rsidRPr="00027BB0">
          <w:rPr>
            <w:rStyle w:val="Hyperlink"/>
            <w:noProof/>
          </w:rPr>
          <w:t>Egch3_sec4_02.c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2" w:history="1">
        <w:r w:rsidRPr="00027BB0">
          <w:rPr>
            <w:rStyle w:val="Hyperlink"/>
            <w:noProof/>
          </w:rPr>
          <w:t>Egch3_sec4_03.c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3" w:history="1">
        <w:r w:rsidRPr="00027BB0">
          <w:rPr>
            <w:rStyle w:val="Hyperlink"/>
            <w:noProof/>
          </w:rPr>
          <w:t>Egch3_sec4_04.c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4" w:history="1">
        <w:r w:rsidRPr="00027BB0">
          <w:rPr>
            <w:rStyle w:val="Hyperlink"/>
            <w:noProof/>
          </w:rPr>
          <w:t>Egch3_sec5_01.c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5" w:history="1">
        <w:r w:rsidRPr="00027BB0">
          <w:rPr>
            <w:rStyle w:val="Hyperlink"/>
            <w:noProof/>
          </w:rPr>
          <w:t>Egch3_sec5_02.c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6" w:history="1">
        <w:r w:rsidRPr="00027BB0">
          <w:rPr>
            <w:rStyle w:val="Hyperlink"/>
            <w:noProof/>
          </w:rPr>
          <w:t>Egch3_sec5_03.c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7" w:history="1">
        <w:r w:rsidRPr="00027BB0">
          <w:rPr>
            <w:rStyle w:val="Hyperlink"/>
            <w:noProof/>
          </w:rPr>
          <w:t>Egch3_sec6_01.c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8" w:history="1">
        <w:r w:rsidRPr="00027BB0">
          <w:rPr>
            <w:rStyle w:val="Hyperlink"/>
            <w:noProof/>
          </w:rPr>
          <w:t>Egch3_sec6_02.c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29" w:history="1">
        <w:r w:rsidRPr="00027BB0">
          <w:rPr>
            <w:rStyle w:val="Hyperlink"/>
            <w:noProof/>
          </w:rPr>
          <w:t>Egch3_sec6_03.c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0" w:history="1">
        <w:r w:rsidRPr="00027BB0">
          <w:rPr>
            <w:rStyle w:val="Hyperlink"/>
            <w:noProof/>
          </w:rPr>
          <w:t>Egch3_sec7_01.c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2"/>
        <w:tabs>
          <w:tab w:val="right" w:leader="dot" w:pos="8296"/>
        </w:tabs>
        <w:rPr>
          <w:noProof/>
        </w:rPr>
      </w:pPr>
      <w:hyperlink w:anchor="_Toc418707531" w:history="1">
        <w:r w:rsidRPr="00027BB0">
          <w:rPr>
            <w:rStyle w:val="Hyperlink"/>
            <w:rFonts w:hint="eastAsia"/>
            <w:noProof/>
          </w:rPr>
          <w:t>第四章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2" w:history="1">
        <w:r w:rsidRPr="00027BB0">
          <w:rPr>
            <w:rStyle w:val="Hyperlink"/>
            <w:noProof/>
          </w:rPr>
          <w:t>Egch4_sec1_01.c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3" w:history="1">
        <w:r w:rsidRPr="00027BB0">
          <w:rPr>
            <w:rStyle w:val="Hyperlink"/>
            <w:noProof/>
          </w:rPr>
          <w:t>Egch4_sec1_02.c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4" w:history="1">
        <w:r w:rsidRPr="00027BB0">
          <w:rPr>
            <w:rStyle w:val="Hyperlink"/>
            <w:noProof/>
          </w:rPr>
          <w:t>Egch4_sec1_03.c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5" w:history="1">
        <w:r w:rsidRPr="00027BB0">
          <w:rPr>
            <w:rStyle w:val="Hyperlink"/>
            <w:noProof/>
          </w:rPr>
          <w:t>Egch4_sec1_04.c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6" w:history="1">
        <w:r w:rsidRPr="00027BB0">
          <w:rPr>
            <w:rStyle w:val="Hyperlink"/>
            <w:noProof/>
          </w:rPr>
          <w:t>Egch4_sec2_01.c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7" w:history="1">
        <w:r w:rsidRPr="00027BB0">
          <w:rPr>
            <w:rStyle w:val="Hyperlink"/>
            <w:noProof/>
          </w:rPr>
          <w:t>Egch4_sec2_02.c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8" w:history="1">
        <w:r w:rsidRPr="00027BB0">
          <w:rPr>
            <w:rStyle w:val="Hyperlink"/>
            <w:noProof/>
          </w:rPr>
          <w:t>Egch4_sec3_01.c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39" w:history="1">
        <w:r w:rsidRPr="00027BB0">
          <w:rPr>
            <w:rStyle w:val="Hyperlink"/>
            <w:noProof/>
          </w:rPr>
          <w:t>Egch4_sec4_01.c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40" w:history="1">
        <w:r w:rsidRPr="00027BB0">
          <w:rPr>
            <w:rStyle w:val="Hyperlink"/>
            <w:noProof/>
          </w:rPr>
          <w:t>Egch4_sec5_01.c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41" w:history="1">
        <w:r w:rsidRPr="00027BB0">
          <w:rPr>
            <w:rStyle w:val="Hyperlink"/>
            <w:noProof/>
          </w:rPr>
          <w:t>Egch4_sec6_01.c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2"/>
        <w:tabs>
          <w:tab w:val="right" w:leader="dot" w:pos="8296"/>
        </w:tabs>
        <w:rPr>
          <w:noProof/>
        </w:rPr>
      </w:pPr>
      <w:hyperlink w:anchor="_Toc418707542" w:history="1">
        <w:r w:rsidRPr="00027BB0">
          <w:rPr>
            <w:rStyle w:val="Hyperlink"/>
            <w:rFonts w:hint="eastAsia"/>
            <w:noProof/>
          </w:rPr>
          <w:t>第五章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43" w:history="1">
        <w:r w:rsidRPr="00027BB0">
          <w:rPr>
            <w:rStyle w:val="Hyperlink"/>
            <w:noProof/>
          </w:rPr>
          <w:t>Egch5_sec1_01.c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44" w:history="1">
        <w:r w:rsidRPr="00027BB0">
          <w:rPr>
            <w:rStyle w:val="Hyperlink"/>
            <w:noProof/>
          </w:rPr>
          <w:t>Egch5_sec2_01.c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124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45" w:history="1">
        <w:r w:rsidRPr="00027BB0">
          <w:rPr>
            <w:rStyle w:val="Hyperlink"/>
            <w:noProof/>
          </w:rPr>
          <w:t>Egch5_sec3_01.c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2"/>
        <w:tabs>
          <w:tab w:val="right" w:leader="dot" w:pos="8296"/>
        </w:tabs>
        <w:rPr>
          <w:noProof/>
        </w:rPr>
      </w:pPr>
      <w:hyperlink w:anchor="_Toc418707546" w:history="1">
        <w:r w:rsidRPr="00027BB0">
          <w:rPr>
            <w:rStyle w:val="Hyperlink"/>
            <w:rFonts w:hint="eastAsia"/>
            <w:noProof/>
          </w:rPr>
          <w:t>第六章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47" w:history="1">
        <w:r w:rsidRPr="00027BB0">
          <w:rPr>
            <w:rStyle w:val="Hyperlink"/>
            <w:noProof/>
          </w:rPr>
          <w:t>Egch6_sec1_01.c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48" w:history="1">
        <w:r w:rsidRPr="00027BB0">
          <w:rPr>
            <w:rStyle w:val="Hyperlink"/>
            <w:noProof/>
          </w:rPr>
          <w:t>Egch6_sec4_01.c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BA4863" w:rsidRDefault="00BA4863">
      <w:pPr>
        <w:pStyle w:val="TOC1"/>
        <w:tabs>
          <w:tab w:val="right" w:leader="dot" w:pos="8296"/>
        </w:tabs>
        <w:rPr>
          <w:noProof/>
        </w:rPr>
      </w:pPr>
      <w:hyperlink w:anchor="_Toc418707549" w:history="1">
        <w:r w:rsidRPr="00027BB0">
          <w:rPr>
            <w:rStyle w:val="Hyperlink"/>
            <w:noProof/>
          </w:rPr>
          <w:t>Egch6_sec5_01.c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_Toc418707549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BA4863" w:rsidRPr="00F61B9F" w:rsidRDefault="00BA4863" w:rsidP="00F61B9F">
      <w:r>
        <w:fldChar w:fldCharType="end"/>
      </w:r>
    </w:p>
    <w:p w:rsidR="00BA4863" w:rsidRPr="008E4B0C" w:rsidRDefault="00BA4863" w:rsidP="00562329">
      <w:pPr>
        <w:pStyle w:val="Heading2"/>
      </w:pPr>
      <w:bookmarkStart w:id="1" w:name="_Toc418707497"/>
      <w:r>
        <w:rPr>
          <w:rFonts w:hint="eastAsia"/>
        </w:rPr>
        <w:t>第二章</w:t>
      </w:r>
      <w:bookmarkEnd w:id="1"/>
    </w:p>
    <w:p w:rsidR="00BA4863" w:rsidRDefault="00BA4863" w:rsidP="008E4B0C">
      <w:pPr>
        <w:pStyle w:val="Title"/>
        <w:jc w:val="left"/>
      </w:pPr>
      <w:bookmarkStart w:id="2" w:name="_Toc418707498"/>
      <w:r>
        <w:t>Egch2_sec1_01.c</w:t>
      </w:r>
      <w:bookmarkEnd w:id="2"/>
    </w:p>
    <w:p w:rsidR="00BA4863" w:rsidRDefault="00BA4863" w:rsidP="00A75841">
      <w:r>
        <w:t>#include "stdafx.h"</w:t>
      </w:r>
    </w:p>
    <w:p w:rsidR="00BA4863" w:rsidRDefault="00BA4863" w:rsidP="00A75841">
      <w:r>
        <w:t>#include&lt;math.h&gt;</w:t>
      </w:r>
    </w:p>
    <w:p w:rsidR="00BA4863" w:rsidRDefault="00BA4863" w:rsidP="00A75841">
      <w:r>
        <w:t>#include&lt;stdio.h&gt;</w:t>
      </w:r>
    </w:p>
    <w:p w:rsidR="00BA4863" w:rsidRDefault="00BA4863" w:rsidP="00A75841">
      <w:r>
        <w:t>#include&lt;stdlib.h&gt;</w:t>
      </w:r>
    </w:p>
    <w:p w:rsidR="00BA4863" w:rsidRDefault="00BA4863" w:rsidP="00A75841"/>
    <w:p w:rsidR="00BA4863" w:rsidRDefault="00BA4863" w:rsidP="00A75841">
      <w:r>
        <w:t>void main( )</w:t>
      </w:r>
    </w:p>
    <w:p w:rsidR="00BA4863" w:rsidRDefault="00BA4863" w:rsidP="00A75841">
      <w:r>
        <w:t>{</w:t>
      </w:r>
    </w:p>
    <w:p w:rsidR="00BA4863" w:rsidRDefault="00BA4863" w:rsidP="00A75841">
      <w:r>
        <w:tab/>
        <w:t>int N,i;</w:t>
      </w:r>
    </w:p>
    <w:p w:rsidR="00BA4863" w:rsidRDefault="00BA4863" w:rsidP="00A75841">
      <w:r>
        <w:tab/>
        <w:t>double a,b,h,*x,*y,y0,err,maxerr;</w:t>
      </w:r>
    </w:p>
    <w:p w:rsidR="00BA4863" w:rsidRDefault="00BA4863" w:rsidP="00A75841">
      <w:r>
        <w:tab/>
        <w:t>double f(double x, double y);</w:t>
      </w:r>
    </w:p>
    <w:p w:rsidR="00BA4863" w:rsidRDefault="00BA4863" w:rsidP="00A75841">
      <w:r>
        <w:tab/>
        <w:t>double yexact(double x);</w:t>
      </w:r>
    </w:p>
    <w:p w:rsidR="00BA4863" w:rsidRDefault="00BA4863" w:rsidP="00A75841"/>
    <w:p w:rsidR="00BA4863" w:rsidRDefault="00BA4863" w:rsidP="00A75841">
      <w:r>
        <w:tab/>
        <w:t>a=0.0;  //</w:t>
      </w:r>
      <w:r>
        <w:rPr>
          <w:rFonts w:hint="eastAsia"/>
        </w:rPr>
        <w:t>求解区域的左端点</w:t>
      </w:r>
    </w:p>
    <w:p w:rsidR="00BA4863" w:rsidRDefault="00BA4863" w:rsidP="00A75841">
      <w:r>
        <w:tab/>
        <w:t>b=1.0;  //</w:t>
      </w:r>
      <w:r>
        <w:rPr>
          <w:rFonts w:hint="eastAsia"/>
        </w:rPr>
        <w:t>求解区域的右端点</w:t>
      </w:r>
    </w:p>
    <w:p w:rsidR="00BA4863" w:rsidRDefault="00BA4863" w:rsidP="00A75841">
      <w:r>
        <w:tab/>
        <w:t>N=10;   //</w:t>
      </w:r>
      <w:r>
        <w:rPr>
          <w:rFonts w:hint="eastAsia"/>
        </w:rPr>
        <w:t>总的剖分数</w:t>
      </w:r>
    </w:p>
    <w:p w:rsidR="00BA4863" w:rsidRDefault="00BA4863" w:rsidP="00A75841">
      <w:r>
        <w:tab/>
        <w:t>h=(b-a)/N;     //</w:t>
      </w:r>
      <w:r>
        <w:rPr>
          <w:rFonts w:hint="eastAsia"/>
        </w:rPr>
        <w:t>步长</w:t>
      </w:r>
    </w:p>
    <w:p w:rsidR="00BA4863" w:rsidRDefault="00BA4863" w:rsidP="00A75841">
      <w:r>
        <w:tab/>
        <w:t>x=(double *)malloc(sizeof(double)*(N+1));   //</w:t>
      </w:r>
      <w:r>
        <w:rPr>
          <w:rFonts w:hint="eastAsia"/>
        </w:rPr>
        <w:t>动态分配长度为</w:t>
      </w:r>
      <w:r>
        <w:t>(N+1)</w:t>
      </w:r>
      <w:r>
        <w:rPr>
          <w:rFonts w:hint="eastAsia"/>
        </w:rPr>
        <w:t>的数组，存放节点</w:t>
      </w:r>
    </w:p>
    <w:p w:rsidR="00BA4863" w:rsidRDefault="00BA4863" w:rsidP="00A75841">
      <w:r>
        <w:rPr>
          <w:rFonts w:hint="eastAsia"/>
        </w:rPr>
        <w:t>坐标</w:t>
      </w:r>
    </w:p>
    <w:p w:rsidR="00BA4863" w:rsidRDefault="00BA4863" w:rsidP="00A75841">
      <w:r>
        <w:tab/>
        <w:t>y=(double *)malloc(sizeof(double)*(N+1));   //</w:t>
      </w:r>
      <w:r>
        <w:rPr>
          <w:rFonts w:hint="eastAsia"/>
        </w:rPr>
        <w:t>动态分配长度为</w:t>
      </w:r>
      <w:r>
        <w:t>(N+1)</w:t>
      </w:r>
      <w:r>
        <w:rPr>
          <w:rFonts w:hint="eastAsia"/>
        </w:rPr>
        <w:t>的数组，存放对应</w:t>
      </w:r>
    </w:p>
    <w:p w:rsidR="00BA4863" w:rsidRDefault="00BA4863" w:rsidP="00A75841">
      <w:r>
        <w:rPr>
          <w:rFonts w:hint="eastAsia"/>
        </w:rPr>
        <w:t>节点的数值解</w:t>
      </w:r>
    </w:p>
    <w:p w:rsidR="00BA4863" w:rsidRDefault="00BA4863" w:rsidP="00A75841">
      <w:r>
        <w:tab/>
        <w:t>for(i=0;i&lt;=N;i++)</w:t>
      </w:r>
    </w:p>
    <w:p w:rsidR="00BA4863" w:rsidRDefault="00BA4863" w:rsidP="00A75841">
      <w:r>
        <w:tab/>
      </w:r>
      <w:r>
        <w:tab/>
        <w:t>x[i]=a+i*h;     //</w:t>
      </w:r>
      <w:r>
        <w:rPr>
          <w:rFonts w:hint="eastAsia"/>
        </w:rPr>
        <w:t>节点坐标</w:t>
      </w:r>
    </w:p>
    <w:p w:rsidR="00BA4863" w:rsidRDefault="00BA4863" w:rsidP="00A75841">
      <w:r>
        <w:tab/>
        <w:t>y0=1.0;    //</w:t>
      </w:r>
      <w:r>
        <w:rPr>
          <w:rFonts w:hint="eastAsia"/>
        </w:rPr>
        <w:t>初值</w:t>
      </w:r>
    </w:p>
    <w:p w:rsidR="00BA4863" w:rsidRDefault="00BA4863" w:rsidP="00A75841">
      <w:r>
        <w:t xml:space="preserve">    y[0]=y0;    //</w:t>
      </w:r>
      <w:r>
        <w:rPr>
          <w:rFonts w:hint="eastAsia"/>
        </w:rPr>
        <w:t>初值</w:t>
      </w:r>
    </w:p>
    <w:p w:rsidR="00BA4863" w:rsidRDefault="00BA4863" w:rsidP="00A75841">
      <w:r>
        <w:tab/>
        <w:t xml:space="preserve">maxerr=0.0;  </w:t>
      </w:r>
    </w:p>
    <w:p w:rsidR="00BA4863" w:rsidRDefault="00BA4863" w:rsidP="00A75841">
      <w:r>
        <w:tab/>
        <w:t>for(i=0;i&lt;N;i++)</w:t>
      </w:r>
    </w:p>
    <w:p w:rsidR="00BA4863" w:rsidRDefault="00BA4863" w:rsidP="00A75841">
      <w:r>
        <w:tab/>
        <w:t>{</w:t>
      </w:r>
    </w:p>
    <w:p w:rsidR="00BA4863" w:rsidRDefault="00BA4863" w:rsidP="00A75841">
      <w:r>
        <w:tab/>
      </w:r>
      <w:r>
        <w:tab/>
        <w:t>y[i+1]=y[i]+h*f(x[i],y[i]);  //</w:t>
      </w:r>
      <w:r>
        <w:rPr>
          <w:rFonts w:hint="eastAsia"/>
        </w:rPr>
        <w:t>欧拉方法</w:t>
      </w:r>
    </w:p>
    <w:p w:rsidR="00BA4863" w:rsidRDefault="00BA4863" w:rsidP="00A75841">
      <w:r>
        <w:tab/>
      </w:r>
      <w:r>
        <w:tab/>
        <w:t>err=fabs(y[i+1]-yexact(x[i+1]));    //</w:t>
      </w:r>
      <w:r>
        <w:rPr>
          <w:rFonts w:hint="eastAsia"/>
        </w:rPr>
        <w:t>计算节点处的误差</w:t>
      </w:r>
    </w:p>
    <w:p w:rsidR="00BA4863" w:rsidRDefault="00BA4863" w:rsidP="00A75841">
      <w:r>
        <w:tab/>
      </w:r>
      <w:r>
        <w:tab/>
        <w:t>printf("x[%d]=%.4f, y[%d]=%f, exact=%f,  err=%f\n",i+1,x[i+1],i+1,y[i</w:t>
      </w:r>
    </w:p>
    <w:p w:rsidR="00BA4863" w:rsidRDefault="00BA4863" w:rsidP="00A75841">
      <w:r>
        <w:t>+1],yexact(x[i+1]),err);  //</w:t>
      </w:r>
      <w:r>
        <w:rPr>
          <w:rFonts w:hint="eastAsia"/>
        </w:rPr>
        <w:t>打印节点及在这个节点上的数值解、精确解和误差</w:t>
      </w:r>
    </w:p>
    <w:p w:rsidR="00BA4863" w:rsidRDefault="00BA4863" w:rsidP="00A75841">
      <w:r>
        <w:tab/>
      </w:r>
      <w:r>
        <w:tab/>
        <w:t>if(err&gt;maxerr)</w:t>
      </w:r>
    </w:p>
    <w:p w:rsidR="00BA4863" w:rsidRDefault="00BA4863" w:rsidP="00A75841">
      <w:r>
        <w:tab/>
      </w:r>
      <w:r>
        <w:tab/>
      </w:r>
      <w:r>
        <w:tab/>
        <w:t xml:space="preserve">maxerr=err; </w:t>
      </w:r>
    </w:p>
    <w:p w:rsidR="00BA4863" w:rsidRDefault="00BA4863" w:rsidP="00A75841">
      <w:r>
        <w:tab/>
        <w:t>}</w:t>
      </w:r>
    </w:p>
    <w:p w:rsidR="00BA4863" w:rsidRDefault="00BA4863" w:rsidP="00A75841">
      <w:r>
        <w:tab/>
        <w:t>printf("The max error is %f\n", maxerr);  //</w:t>
      </w:r>
      <w:r>
        <w:rPr>
          <w:rFonts w:hint="eastAsia"/>
        </w:rPr>
        <w:t>打印最大误差</w:t>
      </w:r>
    </w:p>
    <w:p w:rsidR="00BA4863" w:rsidRDefault="00BA4863" w:rsidP="00A75841">
      <w:r>
        <w:t>}</w:t>
      </w:r>
    </w:p>
    <w:p w:rsidR="00BA4863" w:rsidRDefault="00BA4863" w:rsidP="00A75841"/>
    <w:p w:rsidR="00BA4863" w:rsidRDefault="00BA4863" w:rsidP="00A75841">
      <w:r>
        <w:t>double f(double x, double y)   //</w:t>
      </w:r>
      <w:r>
        <w:rPr>
          <w:rFonts w:hint="eastAsia"/>
        </w:rPr>
        <w:t>右端项函数</w:t>
      </w:r>
    </w:p>
    <w:p w:rsidR="00BA4863" w:rsidRDefault="00BA4863" w:rsidP="00A75841">
      <w:r>
        <w:t>{</w:t>
      </w:r>
    </w:p>
    <w:p w:rsidR="00BA4863" w:rsidRDefault="00BA4863" w:rsidP="00A75841">
      <w:r>
        <w:tab/>
        <w:t>return y-2*x/y;</w:t>
      </w:r>
    </w:p>
    <w:p w:rsidR="00BA4863" w:rsidRDefault="00BA4863" w:rsidP="00A75841">
      <w:r>
        <w:t>}</w:t>
      </w:r>
    </w:p>
    <w:p w:rsidR="00BA4863" w:rsidRDefault="00BA4863" w:rsidP="00A75841"/>
    <w:p w:rsidR="00BA4863" w:rsidRDefault="00BA4863" w:rsidP="00A75841">
      <w:r>
        <w:t>double yexact(double x)   //</w:t>
      </w:r>
      <w:r>
        <w:rPr>
          <w:rFonts w:hint="eastAsia"/>
        </w:rPr>
        <w:t>精确解</w:t>
      </w:r>
      <w:r>
        <w:t>y</w:t>
      </w:r>
    </w:p>
    <w:p w:rsidR="00BA4863" w:rsidRDefault="00BA4863" w:rsidP="00A75841">
      <w:r>
        <w:t>{</w:t>
      </w:r>
    </w:p>
    <w:p w:rsidR="00BA4863" w:rsidRDefault="00BA4863" w:rsidP="00A75841">
      <w:r>
        <w:tab/>
        <w:t>return sqrt(1.0+2*x);</w:t>
      </w:r>
    </w:p>
    <w:p w:rsidR="00BA4863" w:rsidRDefault="00BA4863" w:rsidP="00A75841">
      <w:r>
        <w:t>}</w:t>
      </w:r>
    </w:p>
    <w:p w:rsidR="00BA4863" w:rsidRDefault="00BA4863" w:rsidP="00A75841"/>
    <w:p w:rsidR="00BA4863" w:rsidRDefault="00BA4863" w:rsidP="00A75841"/>
    <w:p w:rsidR="00BA4863" w:rsidRDefault="00BA4863" w:rsidP="008E4B0C">
      <w:pPr>
        <w:pStyle w:val="Title"/>
        <w:jc w:val="left"/>
      </w:pPr>
      <w:bookmarkStart w:id="3" w:name="_Toc418707499"/>
      <w:r>
        <w:t>Egch2_sec1_02.c</w:t>
      </w:r>
      <w:bookmarkEnd w:id="3"/>
    </w:p>
    <w:p w:rsidR="00BA4863" w:rsidRDefault="00BA4863" w:rsidP="00747008">
      <w:r>
        <w:t>#include "stdafx.h"</w:t>
      </w:r>
    </w:p>
    <w:p w:rsidR="00BA4863" w:rsidRDefault="00BA4863" w:rsidP="00747008">
      <w:r>
        <w:t>#include&lt;math.h&gt;</w:t>
      </w:r>
    </w:p>
    <w:p w:rsidR="00BA4863" w:rsidRDefault="00BA4863" w:rsidP="00747008">
      <w:r>
        <w:t>#include&lt;stdio.h&gt;</w:t>
      </w:r>
    </w:p>
    <w:p w:rsidR="00BA4863" w:rsidRDefault="00BA4863" w:rsidP="00747008">
      <w:r>
        <w:t>#include&lt;stdlib.h&gt;</w:t>
      </w:r>
    </w:p>
    <w:p w:rsidR="00BA4863" w:rsidRDefault="00BA4863" w:rsidP="00747008"/>
    <w:p w:rsidR="00BA4863" w:rsidRDefault="00BA4863" w:rsidP="00747008">
      <w:r>
        <w:t>void main( )</w:t>
      </w:r>
    </w:p>
    <w:p w:rsidR="00BA4863" w:rsidRDefault="00BA4863" w:rsidP="00747008">
      <w:r>
        <w:t>{</w:t>
      </w:r>
    </w:p>
    <w:p w:rsidR="00BA4863" w:rsidRDefault="00BA4863" w:rsidP="00747008">
      <w:r>
        <w:tab/>
        <w:t>int N,i,k;</w:t>
      </w:r>
    </w:p>
    <w:p w:rsidR="00BA4863" w:rsidRDefault="00BA4863" w:rsidP="00747008">
      <w:r>
        <w:tab/>
        <w:t>double a,b,h,*x,*y,y0,ytemp1,ytemp2,epsilon, err,maxerr;</w:t>
      </w:r>
    </w:p>
    <w:p w:rsidR="00BA4863" w:rsidRDefault="00BA4863" w:rsidP="00747008">
      <w:r>
        <w:tab/>
        <w:t>double f(double x, double y);</w:t>
      </w:r>
    </w:p>
    <w:p w:rsidR="00BA4863" w:rsidRDefault="00BA4863" w:rsidP="00747008">
      <w:r>
        <w:tab/>
        <w:t>double yexact(double x);</w:t>
      </w:r>
    </w:p>
    <w:p w:rsidR="00BA4863" w:rsidRDefault="00BA4863" w:rsidP="00747008"/>
    <w:p w:rsidR="00BA4863" w:rsidRDefault="00BA4863" w:rsidP="00747008">
      <w:r>
        <w:tab/>
        <w:t>a=0.0;  //</w:t>
      </w:r>
      <w:r>
        <w:rPr>
          <w:rFonts w:hint="eastAsia"/>
        </w:rPr>
        <w:t>求解区域的左端点</w:t>
      </w:r>
    </w:p>
    <w:p w:rsidR="00BA4863" w:rsidRDefault="00BA4863" w:rsidP="00747008">
      <w:r>
        <w:tab/>
        <w:t>b=1.0;  //</w:t>
      </w:r>
      <w:r>
        <w:rPr>
          <w:rFonts w:hint="eastAsia"/>
        </w:rPr>
        <w:t>求解区域的右端点</w:t>
      </w:r>
    </w:p>
    <w:p w:rsidR="00BA4863" w:rsidRDefault="00BA4863" w:rsidP="00747008">
      <w:r>
        <w:tab/>
        <w:t>N=10;   //</w:t>
      </w:r>
      <w:r>
        <w:rPr>
          <w:rFonts w:hint="eastAsia"/>
        </w:rPr>
        <w:t>总的剖分数</w:t>
      </w:r>
    </w:p>
    <w:p w:rsidR="00BA4863" w:rsidRDefault="00BA4863" w:rsidP="00747008">
      <w:r>
        <w:tab/>
        <w:t>h=(b-a)/N;     //</w:t>
      </w:r>
      <w:r>
        <w:rPr>
          <w:rFonts w:hint="eastAsia"/>
        </w:rPr>
        <w:t>步长</w:t>
      </w:r>
    </w:p>
    <w:p w:rsidR="00BA4863" w:rsidRDefault="00BA4863" w:rsidP="00747008">
      <w:r>
        <w:tab/>
        <w:t>x=(double *)malloc(sizeof(double)*(N+1));   //</w:t>
      </w:r>
      <w:r>
        <w:rPr>
          <w:rFonts w:hint="eastAsia"/>
        </w:rPr>
        <w:t>动态分配长度为</w:t>
      </w:r>
      <w:r>
        <w:t>(N+1)</w:t>
      </w:r>
      <w:r>
        <w:rPr>
          <w:rFonts w:hint="eastAsia"/>
        </w:rPr>
        <w:t>的数组，存放节点坐标</w:t>
      </w:r>
    </w:p>
    <w:p w:rsidR="00BA4863" w:rsidRDefault="00BA4863" w:rsidP="00747008">
      <w:r>
        <w:tab/>
        <w:t>y=(double *)malloc(sizeof(double)*(N+1));   //</w:t>
      </w:r>
      <w:r>
        <w:rPr>
          <w:rFonts w:hint="eastAsia"/>
        </w:rPr>
        <w:t>动态分配长度为</w:t>
      </w:r>
      <w:r>
        <w:t>(N+1)</w:t>
      </w:r>
      <w:r>
        <w:rPr>
          <w:rFonts w:hint="eastAsia"/>
        </w:rPr>
        <w:t>的数组，存放对应节点的数值解</w:t>
      </w:r>
    </w:p>
    <w:p w:rsidR="00BA4863" w:rsidRDefault="00BA4863" w:rsidP="00747008">
      <w:r>
        <w:tab/>
        <w:t>for(i=0;i&lt;=N;i++)</w:t>
      </w:r>
    </w:p>
    <w:p w:rsidR="00BA4863" w:rsidRDefault="00BA4863" w:rsidP="00747008">
      <w:r>
        <w:tab/>
      </w:r>
      <w:r>
        <w:tab/>
        <w:t>x[i]=a+i*h;     //</w:t>
      </w:r>
      <w:r>
        <w:rPr>
          <w:rFonts w:hint="eastAsia"/>
        </w:rPr>
        <w:t>节点坐标</w:t>
      </w:r>
    </w:p>
    <w:p w:rsidR="00BA4863" w:rsidRDefault="00BA4863" w:rsidP="00747008">
      <w:r>
        <w:tab/>
        <w:t>y0=1.0;    //</w:t>
      </w:r>
      <w:r>
        <w:rPr>
          <w:rFonts w:hint="eastAsia"/>
        </w:rPr>
        <w:t>初值</w:t>
      </w:r>
    </w:p>
    <w:p w:rsidR="00BA4863" w:rsidRDefault="00BA4863" w:rsidP="00747008">
      <w:r>
        <w:t xml:space="preserve">    y[0]=y0;    //</w:t>
      </w:r>
      <w:r>
        <w:rPr>
          <w:rFonts w:hint="eastAsia"/>
        </w:rPr>
        <w:t>初值</w:t>
      </w:r>
    </w:p>
    <w:p w:rsidR="00BA4863" w:rsidRDefault="00BA4863" w:rsidP="00747008">
      <w:r>
        <w:tab/>
        <w:t xml:space="preserve">maxerr=0.0; </w:t>
      </w:r>
    </w:p>
    <w:p w:rsidR="00BA4863" w:rsidRDefault="00BA4863" w:rsidP="00747008">
      <w:r>
        <w:tab/>
        <w:t>epsilon=1e-4;</w:t>
      </w:r>
    </w:p>
    <w:p w:rsidR="00BA4863" w:rsidRDefault="00BA4863" w:rsidP="00747008">
      <w:r>
        <w:tab/>
        <w:t>for(i=0;i&lt;N;i++)</w:t>
      </w:r>
    </w:p>
    <w:p w:rsidR="00BA4863" w:rsidRDefault="00BA4863" w:rsidP="00747008">
      <w:r>
        <w:tab/>
        <w:t>{</w:t>
      </w:r>
    </w:p>
    <w:p w:rsidR="00BA4863" w:rsidRDefault="00BA4863" w:rsidP="00747008">
      <w:r>
        <w:tab/>
      </w:r>
      <w:r>
        <w:tab/>
        <w:t xml:space="preserve">ytemp1=y[i]+h*f(x[i],y[i]); </w:t>
      </w:r>
    </w:p>
    <w:p w:rsidR="00BA4863" w:rsidRDefault="00BA4863" w:rsidP="00747008">
      <w:r>
        <w:tab/>
      </w:r>
      <w:r>
        <w:tab/>
        <w:t>k=0;</w:t>
      </w:r>
    </w:p>
    <w:p w:rsidR="00BA4863" w:rsidRDefault="00BA4863" w:rsidP="00747008">
      <w:r>
        <w:tab/>
      </w:r>
      <w:r>
        <w:tab/>
        <w:t>do</w:t>
      </w:r>
    </w:p>
    <w:p w:rsidR="00BA4863" w:rsidRDefault="00BA4863" w:rsidP="00747008">
      <w:r>
        <w:tab/>
      </w:r>
      <w:r>
        <w:tab/>
        <w:t>{</w:t>
      </w:r>
      <w:r>
        <w:tab/>
      </w:r>
    </w:p>
    <w:p w:rsidR="00BA4863" w:rsidRDefault="00BA4863" w:rsidP="00747008">
      <w:r>
        <w:tab/>
      </w:r>
      <w:r>
        <w:tab/>
      </w:r>
      <w:r>
        <w:tab/>
        <w:t>k=k+1;</w:t>
      </w:r>
    </w:p>
    <w:p w:rsidR="00BA4863" w:rsidRDefault="00BA4863" w:rsidP="00747008">
      <w:r>
        <w:tab/>
      </w:r>
      <w:r>
        <w:tab/>
      </w:r>
      <w:r>
        <w:tab/>
        <w:t>if(k!=1)</w:t>
      </w:r>
    </w:p>
    <w:p w:rsidR="00BA4863" w:rsidRDefault="00BA4863" w:rsidP="00747008">
      <w:r>
        <w:tab/>
      </w:r>
      <w:r>
        <w:tab/>
      </w:r>
      <w:r>
        <w:tab/>
      </w:r>
      <w:r>
        <w:tab/>
        <w:t>ytemp1=ytemp2;</w:t>
      </w:r>
    </w:p>
    <w:p w:rsidR="00BA4863" w:rsidRDefault="00BA4863" w:rsidP="00747008">
      <w:r>
        <w:tab/>
      </w:r>
      <w:r>
        <w:tab/>
      </w:r>
      <w:r>
        <w:tab/>
        <w:t>ytemp2=y[i]+h*(f(x[i],y[i])+f(x[i+1],ytemp1))/2.0;</w:t>
      </w:r>
      <w:r>
        <w:tab/>
      </w:r>
    </w:p>
    <w:p w:rsidR="00BA4863" w:rsidRDefault="00BA4863" w:rsidP="00747008">
      <w:r>
        <w:tab/>
      </w:r>
      <w:r>
        <w:tab/>
        <w:t>}</w:t>
      </w:r>
    </w:p>
    <w:p w:rsidR="00BA4863" w:rsidRDefault="00BA4863" w:rsidP="00747008">
      <w:r>
        <w:tab/>
      </w:r>
      <w:r>
        <w:tab/>
        <w:t>while(fabs(ytemp1-ytemp2)&gt;epsilon);</w:t>
      </w:r>
    </w:p>
    <w:p w:rsidR="00BA4863" w:rsidRDefault="00BA4863" w:rsidP="00747008">
      <w:r>
        <w:tab/>
      </w:r>
      <w:r>
        <w:tab/>
        <w:t>y[i+1]=ytemp2;</w:t>
      </w:r>
    </w:p>
    <w:p w:rsidR="00BA4863" w:rsidRDefault="00BA4863" w:rsidP="00747008">
      <w:r>
        <w:tab/>
      </w:r>
      <w:r>
        <w:tab/>
        <w:t>err=fabs(y[i+1]-yexact(x[i+1]));    //</w:t>
      </w:r>
      <w:r>
        <w:rPr>
          <w:rFonts w:hint="eastAsia"/>
        </w:rPr>
        <w:t>计算节点处的误差</w:t>
      </w:r>
    </w:p>
    <w:p w:rsidR="00BA4863" w:rsidRDefault="00BA4863" w:rsidP="00747008">
      <w:r>
        <w:tab/>
      </w:r>
      <w:r>
        <w:tab/>
        <w:t>printf("k=%d, x[%d]=%.4f, y[%d]=%f, exact=%f,  err=%f\n",k, i+1,x[i+1],i+1,y[i+1],yexact(x[i+1]),err);  //</w:t>
      </w:r>
      <w:r>
        <w:rPr>
          <w:rFonts w:hint="eastAsia"/>
        </w:rPr>
        <w:t>打印节点及在这个节点上的数值解、精确解和误差</w:t>
      </w:r>
    </w:p>
    <w:p w:rsidR="00BA4863" w:rsidRDefault="00BA4863" w:rsidP="00747008">
      <w:r>
        <w:tab/>
      </w:r>
      <w:r>
        <w:tab/>
        <w:t>if(err&gt;maxerr)</w:t>
      </w:r>
    </w:p>
    <w:p w:rsidR="00BA4863" w:rsidRDefault="00BA4863" w:rsidP="00747008">
      <w:r>
        <w:tab/>
      </w:r>
      <w:r>
        <w:tab/>
      </w:r>
      <w:r>
        <w:tab/>
        <w:t xml:space="preserve">maxerr=err; </w:t>
      </w:r>
    </w:p>
    <w:p w:rsidR="00BA4863" w:rsidRDefault="00BA4863" w:rsidP="00747008">
      <w:r>
        <w:tab/>
        <w:t>}</w:t>
      </w:r>
    </w:p>
    <w:p w:rsidR="00BA4863" w:rsidRDefault="00BA4863" w:rsidP="00747008">
      <w:r>
        <w:tab/>
        <w:t>printf("The max error is %f\n", maxerr);  //</w:t>
      </w:r>
      <w:r>
        <w:rPr>
          <w:rFonts w:hint="eastAsia"/>
        </w:rPr>
        <w:t>打印最大误差</w:t>
      </w:r>
    </w:p>
    <w:p w:rsidR="00BA4863" w:rsidRDefault="00BA4863" w:rsidP="00747008">
      <w:r>
        <w:t>}</w:t>
      </w:r>
    </w:p>
    <w:p w:rsidR="00BA4863" w:rsidRDefault="00BA4863" w:rsidP="00747008"/>
    <w:p w:rsidR="00BA4863" w:rsidRDefault="00BA4863" w:rsidP="00747008">
      <w:r>
        <w:t>double f(double x, double y)   //</w:t>
      </w:r>
      <w:r>
        <w:rPr>
          <w:rFonts w:hint="eastAsia"/>
        </w:rPr>
        <w:t>右端项函数</w:t>
      </w:r>
    </w:p>
    <w:p w:rsidR="00BA4863" w:rsidRDefault="00BA4863" w:rsidP="00747008">
      <w:r>
        <w:t>{</w:t>
      </w:r>
    </w:p>
    <w:p w:rsidR="00BA4863" w:rsidRDefault="00BA4863" w:rsidP="00747008">
      <w:r>
        <w:tab/>
        <w:t>return y-2*x/y;</w:t>
      </w:r>
    </w:p>
    <w:p w:rsidR="00BA4863" w:rsidRDefault="00BA4863" w:rsidP="00747008">
      <w:r>
        <w:t>}</w:t>
      </w:r>
    </w:p>
    <w:p w:rsidR="00BA4863" w:rsidRDefault="00BA4863" w:rsidP="00747008"/>
    <w:p w:rsidR="00BA4863" w:rsidRDefault="00BA4863" w:rsidP="00747008">
      <w:r>
        <w:t>double yexact(double x)   //</w:t>
      </w:r>
      <w:r>
        <w:rPr>
          <w:rFonts w:hint="eastAsia"/>
        </w:rPr>
        <w:t>精确解</w:t>
      </w:r>
      <w:r>
        <w:t>y</w:t>
      </w:r>
    </w:p>
    <w:p w:rsidR="00BA4863" w:rsidRDefault="00BA4863" w:rsidP="00747008">
      <w:r>
        <w:t>{</w:t>
      </w:r>
    </w:p>
    <w:p w:rsidR="00BA4863" w:rsidRDefault="00BA4863" w:rsidP="00747008">
      <w:r>
        <w:tab/>
        <w:t>return sqrt(1.0+2*x);</w:t>
      </w:r>
    </w:p>
    <w:p w:rsidR="00BA4863" w:rsidRDefault="00BA4863" w:rsidP="00747008">
      <w:r>
        <w:t>}</w:t>
      </w:r>
    </w:p>
    <w:p w:rsidR="00BA4863" w:rsidRDefault="00BA4863" w:rsidP="00747008"/>
    <w:p w:rsidR="00BA4863" w:rsidRPr="008E4B0C" w:rsidRDefault="00BA4863" w:rsidP="005F2737">
      <w:pPr>
        <w:pStyle w:val="Title"/>
        <w:jc w:val="left"/>
      </w:pPr>
      <w:bookmarkStart w:id="4" w:name="_Toc418707500"/>
      <w:r>
        <w:t>Egch2_sec1_03.c</w:t>
      </w:r>
      <w:bookmarkEnd w:id="4"/>
    </w:p>
    <w:p w:rsidR="00BA4863" w:rsidRDefault="00BA4863" w:rsidP="00CB1082">
      <w:r>
        <w:t>#include "stdafx.h"</w:t>
      </w:r>
    </w:p>
    <w:p w:rsidR="00BA4863" w:rsidRDefault="00BA4863" w:rsidP="00CB1082">
      <w:r>
        <w:t>#include&lt;math.h&gt;</w:t>
      </w:r>
    </w:p>
    <w:p w:rsidR="00BA4863" w:rsidRDefault="00BA4863" w:rsidP="00CB1082">
      <w:r>
        <w:t>#include&lt;stdio.h&gt;</w:t>
      </w:r>
    </w:p>
    <w:p w:rsidR="00BA4863" w:rsidRDefault="00BA4863" w:rsidP="00CB1082">
      <w:r>
        <w:t>#include&lt;stdlib.h&gt;</w:t>
      </w:r>
    </w:p>
    <w:p w:rsidR="00BA4863" w:rsidRDefault="00BA4863" w:rsidP="00CB1082"/>
    <w:p w:rsidR="00BA4863" w:rsidRDefault="00BA4863" w:rsidP="00CB1082">
      <w:r>
        <w:t>void main( )</w:t>
      </w:r>
    </w:p>
    <w:p w:rsidR="00BA4863" w:rsidRDefault="00BA4863" w:rsidP="00CB1082">
      <w:r>
        <w:t>{</w:t>
      </w:r>
    </w:p>
    <w:p w:rsidR="00BA4863" w:rsidRDefault="00BA4863" w:rsidP="00CB1082">
      <w:r>
        <w:tab/>
        <w:t>int N,i,k;</w:t>
      </w:r>
    </w:p>
    <w:p w:rsidR="00BA4863" w:rsidRDefault="00BA4863" w:rsidP="00CB1082">
      <w:r>
        <w:tab/>
        <w:t>double a,b,h,*x,*y,y0,y_predict,err,maxerr;</w:t>
      </w:r>
    </w:p>
    <w:p w:rsidR="00BA4863" w:rsidRDefault="00BA4863" w:rsidP="00CB1082">
      <w:r>
        <w:tab/>
        <w:t>double f(double x, double y);</w:t>
      </w:r>
    </w:p>
    <w:p w:rsidR="00BA4863" w:rsidRDefault="00BA4863" w:rsidP="00CB1082">
      <w:r>
        <w:tab/>
        <w:t>double yexact(double x);</w:t>
      </w:r>
    </w:p>
    <w:p w:rsidR="00BA4863" w:rsidRDefault="00BA4863" w:rsidP="00CB1082"/>
    <w:p w:rsidR="00BA4863" w:rsidRDefault="00BA4863" w:rsidP="00CB1082">
      <w:r>
        <w:tab/>
        <w:t>a=0.0;  //</w:t>
      </w:r>
      <w:r>
        <w:rPr>
          <w:rFonts w:hint="eastAsia"/>
        </w:rPr>
        <w:t>求解区域的左端点</w:t>
      </w:r>
    </w:p>
    <w:p w:rsidR="00BA4863" w:rsidRDefault="00BA4863" w:rsidP="00CB1082">
      <w:r>
        <w:tab/>
        <w:t>b=1.0;  //</w:t>
      </w:r>
      <w:r>
        <w:rPr>
          <w:rFonts w:hint="eastAsia"/>
        </w:rPr>
        <w:t>求解区域的右端点</w:t>
      </w:r>
    </w:p>
    <w:p w:rsidR="00BA4863" w:rsidRDefault="00BA4863" w:rsidP="00CB1082">
      <w:r>
        <w:tab/>
        <w:t>N=10;   //</w:t>
      </w:r>
      <w:r>
        <w:rPr>
          <w:rFonts w:hint="eastAsia"/>
        </w:rPr>
        <w:t>总的剖分数</w:t>
      </w:r>
    </w:p>
    <w:p w:rsidR="00BA4863" w:rsidRDefault="00BA4863" w:rsidP="00CB1082">
      <w:r>
        <w:tab/>
        <w:t>h=(b-a)/N;     //</w:t>
      </w:r>
      <w:r>
        <w:rPr>
          <w:rFonts w:hint="eastAsia"/>
        </w:rPr>
        <w:t>步长</w:t>
      </w:r>
    </w:p>
    <w:p w:rsidR="00BA4863" w:rsidRDefault="00BA4863" w:rsidP="00CB1082">
      <w:r>
        <w:tab/>
        <w:t>x=(double *)malloc(sizeof(double)*(N+1));   //</w:t>
      </w:r>
      <w:r>
        <w:rPr>
          <w:rFonts w:hint="eastAsia"/>
        </w:rPr>
        <w:t>动态分配长度为</w:t>
      </w:r>
      <w:r>
        <w:t>(N+1)</w:t>
      </w:r>
      <w:r>
        <w:rPr>
          <w:rFonts w:hint="eastAsia"/>
        </w:rPr>
        <w:t>的数组，存放节点坐标</w:t>
      </w:r>
    </w:p>
    <w:p w:rsidR="00BA4863" w:rsidRDefault="00BA4863" w:rsidP="00CB1082">
      <w:r>
        <w:tab/>
        <w:t>y=(double *)malloc(sizeof(double)*(N+1));   //</w:t>
      </w:r>
      <w:r>
        <w:rPr>
          <w:rFonts w:hint="eastAsia"/>
        </w:rPr>
        <w:t>动态分配长度为</w:t>
      </w:r>
      <w:r>
        <w:t>(N+1)</w:t>
      </w:r>
      <w:r>
        <w:rPr>
          <w:rFonts w:hint="eastAsia"/>
        </w:rPr>
        <w:t>的数组，存放对应节点的数值解</w:t>
      </w:r>
    </w:p>
    <w:p w:rsidR="00BA4863" w:rsidRDefault="00BA4863" w:rsidP="00CB1082">
      <w:r>
        <w:tab/>
        <w:t>for(i=0;i&lt;=N;i++)</w:t>
      </w:r>
    </w:p>
    <w:p w:rsidR="00BA4863" w:rsidRDefault="00BA4863" w:rsidP="00CB1082">
      <w:r>
        <w:tab/>
      </w:r>
      <w:r>
        <w:tab/>
        <w:t>x[i]=a+i*h;     //</w:t>
      </w:r>
      <w:r>
        <w:rPr>
          <w:rFonts w:hint="eastAsia"/>
        </w:rPr>
        <w:t>节点坐标</w:t>
      </w:r>
    </w:p>
    <w:p w:rsidR="00BA4863" w:rsidRDefault="00BA4863" w:rsidP="00CB1082">
      <w:r>
        <w:tab/>
        <w:t>y0=1.0;    //</w:t>
      </w:r>
      <w:r>
        <w:rPr>
          <w:rFonts w:hint="eastAsia"/>
        </w:rPr>
        <w:t>初值</w:t>
      </w:r>
    </w:p>
    <w:p w:rsidR="00BA4863" w:rsidRDefault="00BA4863" w:rsidP="00CB1082">
      <w:r>
        <w:t xml:space="preserve">    y[0]=y0;    //</w:t>
      </w:r>
      <w:r>
        <w:rPr>
          <w:rFonts w:hint="eastAsia"/>
        </w:rPr>
        <w:t>初值</w:t>
      </w:r>
    </w:p>
    <w:p w:rsidR="00BA4863" w:rsidRDefault="00BA4863" w:rsidP="00CB1082">
      <w:r>
        <w:tab/>
        <w:t xml:space="preserve">maxerr=0.0; </w:t>
      </w:r>
    </w:p>
    <w:p w:rsidR="00BA4863" w:rsidRDefault="00BA4863" w:rsidP="00CB1082">
      <w:r>
        <w:tab/>
        <w:t>for(i=0;i&lt;N;i++)</w:t>
      </w:r>
    </w:p>
    <w:p w:rsidR="00BA4863" w:rsidRDefault="00BA4863" w:rsidP="00CB1082">
      <w:r>
        <w:tab/>
        <w:t>{</w:t>
      </w:r>
    </w:p>
    <w:p w:rsidR="00BA4863" w:rsidRDefault="00BA4863" w:rsidP="00CB1082">
      <w:r>
        <w:tab/>
      </w:r>
      <w:r>
        <w:tab/>
        <w:t xml:space="preserve">y_predict=y[i]+h*f(x[i],y[i]); </w:t>
      </w:r>
    </w:p>
    <w:p w:rsidR="00BA4863" w:rsidRDefault="00BA4863" w:rsidP="00CB1082">
      <w:r>
        <w:tab/>
      </w:r>
      <w:r>
        <w:tab/>
        <w:t>y[i+1]=y[i]+h*(f(x[i],y[i])+f(x[i+1],y_predict))/2.0;</w:t>
      </w:r>
      <w:r>
        <w:tab/>
      </w:r>
    </w:p>
    <w:p w:rsidR="00BA4863" w:rsidRDefault="00BA4863" w:rsidP="00CB1082">
      <w:r>
        <w:tab/>
      </w:r>
      <w:r>
        <w:tab/>
        <w:t>err=fabs(y[i+1]-yexact(x[i+1]));    //</w:t>
      </w:r>
      <w:r>
        <w:rPr>
          <w:rFonts w:hint="eastAsia"/>
        </w:rPr>
        <w:t>计算节点处的误差</w:t>
      </w:r>
    </w:p>
    <w:p w:rsidR="00BA4863" w:rsidRDefault="00BA4863" w:rsidP="00CB1082">
      <w:r>
        <w:tab/>
      </w:r>
      <w:r>
        <w:tab/>
        <w:t>printf("x[%d]=%.4f, y[%d]=%f, exact=%f,  err=%f\n",i+1,x[i+1],i+1,y[i+1],yexact(x[i+1]),err);  //</w:t>
      </w:r>
      <w:r>
        <w:rPr>
          <w:rFonts w:hint="eastAsia"/>
        </w:rPr>
        <w:t>打印节点及在这个节点上的数值解、精确解和误差</w:t>
      </w:r>
    </w:p>
    <w:p w:rsidR="00BA4863" w:rsidRDefault="00BA4863" w:rsidP="00CB1082">
      <w:r>
        <w:tab/>
      </w:r>
      <w:r>
        <w:tab/>
        <w:t>if(err&gt;maxerr)</w:t>
      </w:r>
    </w:p>
    <w:p w:rsidR="00BA4863" w:rsidRDefault="00BA4863" w:rsidP="00CB1082">
      <w:r>
        <w:tab/>
      </w:r>
      <w:r>
        <w:tab/>
      </w:r>
      <w:r>
        <w:tab/>
        <w:t xml:space="preserve">maxerr=err; </w:t>
      </w:r>
    </w:p>
    <w:p w:rsidR="00BA4863" w:rsidRDefault="00BA4863" w:rsidP="00CB1082">
      <w:r>
        <w:tab/>
        <w:t>}</w:t>
      </w:r>
    </w:p>
    <w:p w:rsidR="00BA4863" w:rsidRDefault="00BA4863" w:rsidP="00CB1082">
      <w:r>
        <w:tab/>
        <w:t>printf("The max error is %f\n", maxerr);  //</w:t>
      </w:r>
      <w:r>
        <w:rPr>
          <w:rFonts w:hint="eastAsia"/>
        </w:rPr>
        <w:t>打印最大误差</w:t>
      </w:r>
    </w:p>
    <w:p w:rsidR="00BA4863" w:rsidRDefault="00BA4863" w:rsidP="00CB1082">
      <w:r>
        <w:t>}</w:t>
      </w:r>
    </w:p>
    <w:p w:rsidR="00BA4863" w:rsidRDefault="00BA4863" w:rsidP="00CB1082"/>
    <w:p w:rsidR="00BA4863" w:rsidRDefault="00BA4863" w:rsidP="00CB1082">
      <w:r>
        <w:t>double f(double x, double y)   //</w:t>
      </w:r>
      <w:r>
        <w:rPr>
          <w:rFonts w:hint="eastAsia"/>
        </w:rPr>
        <w:t>右端项函数</w:t>
      </w:r>
    </w:p>
    <w:p w:rsidR="00BA4863" w:rsidRDefault="00BA4863" w:rsidP="00CB1082">
      <w:r>
        <w:t>{</w:t>
      </w:r>
    </w:p>
    <w:p w:rsidR="00BA4863" w:rsidRDefault="00BA4863" w:rsidP="00CB1082">
      <w:r>
        <w:tab/>
        <w:t>return y-2*x/y;</w:t>
      </w:r>
    </w:p>
    <w:p w:rsidR="00BA4863" w:rsidRDefault="00BA4863" w:rsidP="00CB1082">
      <w:r>
        <w:t>}</w:t>
      </w:r>
    </w:p>
    <w:p w:rsidR="00BA4863" w:rsidRDefault="00BA4863" w:rsidP="00CB1082"/>
    <w:p w:rsidR="00BA4863" w:rsidRDefault="00BA4863" w:rsidP="00CB1082">
      <w:r>
        <w:t>double yexact(double x)   //</w:t>
      </w:r>
      <w:r>
        <w:rPr>
          <w:rFonts w:hint="eastAsia"/>
        </w:rPr>
        <w:t>精确解</w:t>
      </w:r>
      <w:r>
        <w:t>y</w:t>
      </w:r>
    </w:p>
    <w:p w:rsidR="00BA4863" w:rsidRDefault="00BA4863" w:rsidP="00CB1082">
      <w:r>
        <w:t>{</w:t>
      </w:r>
    </w:p>
    <w:p w:rsidR="00BA4863" w:rsidRDefault="00BA4863" w:rsidP="00CB1082">
      <w:r>
        <w:tab/>
        <w:t>return sqrt(1.0+2*x);</w:t>
      </w:r>
    </w:p>
    <w:p w:rsidR="00BA4863" w:rsidRDefault="00BA4863" w:rsidP="00CB1082">
      <w:r>
        <w:t>}</w:t>
      </w:r>
    </w:p>
    <w:p w:rsidR="00BA4863" w:rsidRDefault="00BA4863" w:rsidP="00CB1082"/>
    <w:p w:rsidR="00BA4863" w:rsidRDefault="00BA4863" w:rsidP="00CB1082"/>
    <w:p w:rsidR="00BA4863" w:rsidRDefault="00BA4863" w:rsidP="00570B41">
      <w:pPr>
        <w:pStyle w:val="Title"/>
        <w:jc w:val="left"/>
      </w:pPr>
      <w:bookmarkStart w:id="5" w:name="_Toc418707501"/>
      <w:r>
        <w:t>Egch2_sec3_02.c</w:t>
      </w:r>
      <w:bookmarkEnd w:id="5"/>
    </w:p>
    <w:p w:rsidR="00BA4863" w:rsidRDefault="00BA4863" w:rsidP="0039526E">
      <w:r>
        <w:t>#include "stdafx.h"</w:t>
      </w:r>
    </w:p>
    <w:p w:rsidR="00BA4863" w:rsidRDefault="00BA4863" w:rsidP="0039526E">
      <w:r>
        <w:t>#include&lt;math.h&gt;</w:t>
      </w:r>
    </w:p>
    <w:p w:rsidR="00BA4863" w:rsidRDefault="00BA4863" w:rsidP="0039526E">
      <w:r>
        <w:t>#include&lt;stdio.h&gt;</w:t>
      </w:r>
    </w:p>
    <w:p w:rsidR="00BA4863" w:rsidRDefault="00BA4863" w:rsidP="0039526E">
      <w:r>
        <w:t>#include&lt;stdlib.h&gt;</w:t>
      </w:r>
    </w:p>
    <w:p w:rsidR="00BA4863" w:rsidRPr="0039526E" w:rsidRDefault="00BA4863" w:rsidP="0039526E"/>
    <w:p w:rsidR="00BA4863" w:rsidRPr="0039526E" w:rsidRDefault="00BA4863" w:rsidP="00570B41">
      <w:r w:rsidRPr="0039526E">
        <w:t>void main()</w:t>
      </w:r>
    </w:p>
    <w:p w:rsidR="00BA4863" w:rsidRPr="0039526E" w:rsidRDefault="00BA4863" w:rsidP="00570B41">
      <w:r w:rsidRPr="0039526E">
        <w:t>{</w:t>
      </w:r>
    </w:p>
    <w:p w:rsidR="00BA4863" w:rsidRPr="0039526E" w:rsidRDefault="00BA4863" w:rsidP="00570B41">
      <w:r w:rsidRPr="0039526E">
        <w:tab/>
        <w:t>double a, b, x0, x1, y0, y1, yexact, h, err, k1, k2, k3, k4;</w:t>
      </w:r>
    </w:p>
    <w:p w:rsidR="00BA4863" w:rsidRPr="0039526E" w:rsidRDefault="00BA4863" w:rsidP="00570B41">
      <w:r w:rsidRPr="0039526E">
        <w:tab/>
        <w:t>int i, N;</w:t>
      </w:r>
    </w:p>
    <w:p w:rsidR="00BA4863" w:rsidRPr="0039526E" w:rsidRDefault="00BA4863" w:rsidP="00570B41">
      <w:r w:rsidRPr="0039526E">
        <w:tab/>
        <w:t>double exact(double x);</w:t>
      </w:r>
    </w:p>
    <w:p w:rsidR="00BA4863" w:rsidRPr="0039526E" w:rsidRDefault="00BA4863" w:rsidP="00570B41">
      <w:r w:rsidRPr="0039526E">
        <w:tab/>
        <w:t>double f(double x, double y);</w:t>
      </w:r>
    </w:p>
    <w:p w:rsidR="00BA4863" w:rsidRPr="0039526E" w:rsidRDefault="00BA4863" w:rsidP="00570B41"/>
    <w:p w:rsidR="00BA4863" w:rsidRPr="0039526E" w:rsidRDefault="00BA4863" w:rsidP="00570B41">
      <w:r w:rsidRPr="0039526E">
        <w:tab/>
        <w:t>a = 0.0;</w:t>
      </w:r>
    </w:p>
    <w:p w:rsidR="00BA4863" w:rsidRPr="0039526E" w:rsidRDefault="00BA4863" w:rsidP="00570B41">
      <w:r w:rsidRPr="0039526E">
        <w:tab/>
        <w:t>b = 1.0;</w:t>
      </w:r>
    </w:p>
    <w:p w:rsidR="00BA4863" w:rsidRPr="0039526E" w:rsidRDefault="00BA4863" w:rsidP="00570B41">
      <w:r w:rsidRPr="0039526E">
        <w:tab/>
        <w:t>N = 5;</w:t>
      </w:r>
    </w:p>
    <w:p w:rsidR="00BA4863" w:rsidRPr="0039526E" w:rsidRDefault="00BA4863" w:rsidP="00570B41">
      <w:r w:rsidRPr="0039526E">
        <w:tab/>
        <w:t>h = (b - a) / N;</w:t>
      </w:r>
    </w:p>
    <w:p w:rsidR="00BA4863" w:rsidRPr="0039526E" w:rsidRDefault="00BA4863" w:rsidP="00570B41"/>
    <w:p w:rsidR="00BA4863" w:rsidRPr="0039526E" w:rsidRDefault="00BA4863" w:rsidP="00570B41">
      <w:r w:rsidRPr="0039526E">
        <w:tab/>
        <w:t>x0 = a;</w:t>
      </w:r>
    </w:p>
    <w:p w:rsidR="00BA4863" w:rsidRPr="0039526E" w:rsidRDefault="00BA4863" w:rsidP="00570B41">
      <w:r w:rsidRPr="0039526E">
        <w:tab/>
        <w:t>y0 = 1.0;</w:t>
      </w:r>
    </w:p>
    <w:p w:rsidR="00BA4863" w:rsidRPr="0039526E" w:rsidRDefault="00BA4863" w:rsidP="00570B41">
      <w:r w:rsidRPr="0039526E">
        <w:tab/>
        <w:t>i = 1;</w:t>
      </w:r>
    </w:p>
    <w:p w:rsidR="00BA4863" w:rsidRPr="0039526E" w:rsidRDefault="00BA4863" w:rsidP="00570B41">
      <w:r w:rsidRPr="0039526E">
        <w:tab/>
        <w:t>do</w:t>
      </w:r>
    </w:p>
    <w:p w:rsidR="00BA4863" w:rsidRPr="0039526E" w:rsidRDefault="00BA4863" w:rsidP="00570B41">
      <w:r w:rsidRPr="0039526E">
        <w:tab/>
        <w:t>{</w:t>
      </w:r>
    </w:p>
    <w:p w:rsidR="00BA4863" w:rsidRPr="0039526E" w:rsidRDefault="00BA4863" w:rsidP="00570B41">
      <w:r w:rsidRPr="0039526E">
        <w:tab/>
      </w:r>
      <w:r w:rsidRPr="0039526E">
        <w:tab/>
        <w:t>x1 = x0 + h;</w:t>
      </w:r>
    </w:p>
    <w:p w:rsidR="00BA4863" w:rsidRPr="0039526E" w:rsidRDefault="00BA4863" w:rsidP="00570B41">
      <w:r w:rsidRPr="0039526E">
        <w:tab/>
      </w:r>
      <w:r w:rsidRPr="0039526E">
        <w:tab/>
        <w:t>k1 = h*f(x0, y0);</w:t>
      </w:r>
    </w:p>
    <w:p w:rsidR="00BA4863" w:rsidRPr="0039526E" w:rsidRDefault="00BA4863" w:rsidP="00570B41">
      <w:r w:rsidRPr="0039526E">
        <w:tab/>
      </w:r>
      <w:r w:rsidRPr="0039526E">
        <w:tab/>
        <w:t>k2 = h*f(x0 + 0.5*h, y0 + 0.5*k1);</w:t>
      </w:r>
    </w:p>
    <w:p w:rsidR="00BA4863" w:rsidRPr="0039526E" w:rsidRDefault="00BA4863" w:rsidP="00570B41">
      <w:r w:rsidRPr="0039526E">
        <w:tab/>
      </w:r>
      <w:r w:rsidRPr="0039526E">
        <w:tab/>
        <w:t>k3 = h*f(x0 + 0.5*h, y0 + 0.5*k2);</w:t>
      </w:r>
    </w:p>
    <w:p w:rsidR="00BA4863" w:rsidRPr="0039526E" w:rsidRDefault="00BA4863" w:rsidP="00570B41">
      <w:r w:rsidRPr="0039526E">
        <w:tab/>
      </w:r>
      <w:r w:rsidRPr="0039526E">
        <w:tab/>
        <w:t>k4 = h*f(x1, y0 + k3);</w:t>
      </w:r>
    </w:p>
    <w:p w:rsidR="00BA4863" w:rsidRPr="0039526E" w:rsidRDefault="00BA4863" w:rsidP="00570B41">
      <w:r w:rsidRPr="0039526E">
        <w:tab/>
      </w:r>
      <w:r w:rsidRPr="0039526E">
        <w:tab/>
        <w:t>y1 = y0 + (k1 + 2 * k2 + 2 * k3 + k4) / 6.0;</w:t>
      </w:r>
    </w:p>
    <w:p w:rsidR="00BA4863" w:rsidRPr="0039526E" w:rsidRDefault="00BA4863" w:rsidP="00570B41">
      <w:r w:rsidRPr="0039526E">
        <w:tab/>
      </w:r>
      <w:r w:rsidRPr="0039526E">
        <w:tab/>
        <w:t>yexact = exact(x1);</w:t>
      </w:r>
    </w:p>
    <w:p w:rsidR="00BA4863" w:rsidRPr="0039526E" w:rsidRDefault="00BA4863" w:rsidP="00570B41">
      <w:r w:rsidRPr="0039526E">
        <w:tab/>
      </w:r>
      <w:r w:rsidRPr="0039526E">
        <w:tab/>
        <w:t>err = fabs(yexact - y1);</w:t>
      </w:r>
    </w:p>
    <w:p w:rsidR="00BA4863" w:rsidRPr="0039526E" w:rsidRDefault="00BA4863" w:rsidP="00570B41">
      <w:r w:rsidRPr="0039526E">
        <w:tab/>
      </w:r>
      <w:r w:rsidRPr="0039526E">
        <w:tab/>
        <w:t>printf("x=%.2f, num_solution=%f,  exact=%f,  error=%f\n", x1, y1, yexact, err);</w:t>
      </w:r>
    </w:p>
    <w:p w:rsidR="00BA4863" w:rsidRPr="0039526E" w:rsidRDefault="00BA4863" w:rsidP="00570B41">
      <w:r w:rsidRPr="0039526E">
        <w:tab/>
      </w:r>
      <w:r w:rsidRPr="0039526E">
        <w:tab/>
        <w:t>i++;</w:t>
      </w:r>
    </w:p>
    <w:p w:rsidR="00BA4863" w:rsidRPr="0039526E" w:rsidRDefault="00BA4863" w:rsidP="00570B41">
      <w:r w:rsidRPr="0039526E">
        <w:tab/>
      </w:r>
      <w:r w:rsidRPr="0039526E">
        <w:tab/>
        <w:t>x0 = x1;</w:t>
      </w:r>
    </w:p>
    <w:p w:rsidR="00BA4863" w:rsidRPr="0039526E" w:rsidRDefault="00BA4863" w:rsidP="00570B41">
      <w:r w:rsidRPr="0039526E">
        <w:tab/>
      </w:r>
      <w:r w:rsidRPr="0039526E">
        <w:tab/>
        <w:t>y0 = y1;</w:t>
      </w:r>
    </w:p>
    <w:p w:rsidR="00BA4863" w:rsidRPr="0039526E" w:rsidRDefault="00BA4863" w:rsidP="00570B41">
      <w:r w:rsidRPr="0039526E">
        <w:tab/>
        <w:t>} while (i &lt;= N);</w:t>
      </w:r>
    </w:p>
    <w:p w:rsidR="00BA4863" w:rsidRPr="0039526E" w:rsidRDefault="00BA4863" w:rsidP="00570B41">
      <w:r w:rsidRPr="0039526E">
        <w:t>}</w:t>
      </w:r>
    </w:p>
    <w:p w:rsidR="00BA4863" w:rsidRPr="0039526E" w:rsidRDefault="00BA4863" w:rsidP="00570B41"/>
    <w:p w:rsidR="00BA4863" w:rsidRPr="0039526E" w:rsidRDefault="00BA4863" w:rsidP="00570B41"/>
    <w:p w:rsidR="00BA4863" w:rsidRPr="0039526E" w:rsidRDefault="00BA4863" w:rsidP="00570B41">
      <w:r w:rsidRPr="0039526E">
        <w:t>double exact(double x)</w:t>
      </w:r>
    </w:p>
    <w:p w:rsidR="00BA4863" w:rsidRPr="0039526E" w:rsidRDefault="00BA4863" w:rsidP="00570B41">
      <w:r w:rsidRPr="0039526E">
        <w:t>{</w:t>
      </w:r>
    </w:p>
    <w:p w:rsidR="00BA4863" w:rsidRPr="0039526E" w:rsidRDefault="00BA4863" w:rsidP="00570B41">
      <w:r w:rsidRPr="0039526E">
        <w:tab/>
        <w:t>double z;</w:t>
      </w:r>
    </w:p>
    <w:p w:rsidR="00BA4863" w:rsidRPr="0039526E" w:rsidRDefault="00BA4863" w:rsidP="00570B41">
      <w:r w:rsidRPr="0039526E">
        <w:tab/>
        <w:t>z = sqrt(1 + 2 * x);</w:t>
      </w:r>
    </w:p>
    <w:p w:rsidR="00BA4863" w:rsidRPr="0039526E" w:rsidRDefault="00BA4863" w:rsidP="00570B41">
      <w:r w:rsidRPr="0039526E">
        <w:tab/>
        <w:t>return z;</w:t>
      </w:r>
    </w:p>
    <w:p w:rsidR="00BA4863" w:rsidRPr="0039526E" w:rsidRDefault="00BA4863" w:rsidP="00570B41">
      <w:r w:rsidRPr="0039526E">
        <w:t>}</w:t>
      </w:r>
    </w:p>
    <w:p w:rsidR="00BA4863" w:rsidRPr="0039526E" w:rsidRDefault="00BA4863" w:rsidP="00570B41"/>
    <w:p w:rsidR="00BA4863" w:rsidRPr="0039526E" w:rsidRDefault="00BA4863" w:rsidP="00570B41">
      <w:r w:rsidRPr="0039526E">
        <w:t>double f(double x, double y)</w:t>
      </w:r>
    </w:p>
    <w:p w:rsidR="00BA4863" w:rsidRPr="0039526E" w:rsidRDefault="00BA4863" w:rsidP="00570B41">
      <w:r w:rsidRPr="0039526E">
        <w:t>{</w:t>
      </w:r>
    </w:p>
    <w:p w:rsidR="00BA4863" w:rsidRPr="0039526E" w:rsidRDefault="00BA4863" w:rsidP="00570B41">
      <w:r w:rsidRPr="0039526E">
        <w:tab/>
        <w:t>double z;</w:t>
      </w:r>
    </w:p>
    <w:p w:rsidR="00BA4863" w:rsidRPr="0039526E" w:rsidRDefault="00BA4863" w:rsidP="00570B41">
      <w:r w:rsidRPr="0039526E">
        <w:tab/>
        <w:t>z = y - 2 * x / y;</w:t>
      </w:r>
    </w:p>
    <w:p w:rsidR="00BA4863" w:rsidRPr="0039526E" w:rsidRDefault="00BA4863" w:rsidP="00570B41">
      <w:r w:rsidRPr="0039526E">
        <w:tab/>
        <w:t>return z;</w:t>
      </w:r>
    </w:p>
    <w:p w:rsidR="00BA4863" w:rsidRPr="0039526E" w:rsidRDefault="00BA4863" w:rsidP="00570B41">
      <w:r w:rsidRPr="0039526E">
        <w:t>}</w:t>
      </w:r>
    </w:p>
    <w:p w:rsidR="00BA4863" w:rsidRDefault="00BA4863" w:rsidP="00CB1082"/>
    <w:p w:rsidR="00BA4863" w:rsidRDefault="00BA4863" w:rsidP="00CB1082"/>
    <w:p w:rsidR="00BA4863" w:rsidRPr="0039526E" w:rsidRDefault="00BA4863" w:rsidP="0039526E">
      <w:pPr>
        <w:pStyle w:val="Title"/>
        <w:jc w:val="left"/>
      </w:pPr>
      <w:bookmarkStart w:id="6" w:name="_Toc418707502"/>
      <w:r>
        <w:t>Egch2_sec4_03.c</w:t>
      </w:r>
      <w:bookmarkEnd w:id="6"/>
    </w:p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#include&lt;math.h&gt;</w:t>
      </w:r>
    </w:p>
    <w:p w:rsidR="00BA4863" w:rsidRPr="0039526E" w:rsidRDefault="00BA4863" w:rsidP="0039526E">
      <w:r w:rsidRPr="0039526E">
        <w:t>#include&lt;stdlib.h&gt;</w:t>
      </w:r>
    </w:p>
    <w:p w:rsidR="00BA4863" w:rsidRPr="0039526E" w:rsidRDefault="00BA4863" w:rsidP="0039526E">
      <w:r w:rsidRPr="0039526E">
        <w:t>#include&lt;stdio.h&gt;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a,b,h,*x,*y,*u, k1,k2,k3,k4,u_predict;</w:t>
      </w:r>
    </w:p>
    <w:p w:rsidR="00BA4863" w:rsidRPr="0039526E" w:rsidRDefault="00BA4863" w:rsidP="0039526E">
      <w:r w:rsidRPr="0039526E">
        <w:tab/>
        <w:t>int i, N;</w:t>
      </w:r>
    </w:p>
    <w:p w:rsidR="00BA4863" w:rsidRPr="0039526E" w:rsidRDefault="00BA4863" w:rsidP="0039526E">
      <w:r w:rsidRPr="0039526E">
        <w:tab/>
        <w:t>double exact(double x);</w:t>
      </w:r>
    </w:p>
    <w:p w:rsidR="00BA4863" w:rsidRPr="0039526E" w:rsidRDefault="00BA4863" w:rsidP="0039526E">
      <w:r w:rsidRPr="0039526E">
        <w:tab/>
        <w:t>double f(double x, double y);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a = 0.0;</w:t>
      </w:r>
    </w:p>
    <w:p w:rsidR="00BA4863" w:rsidRPr="0039526E" w:rsidRDefault="00BA4863" w:rsidP="0039526E">
      <w:r w:rsidRPr="0039526E">
        <w:tab/>
        <w:t>b= 1.0;</w:t>
      </w:r>
    </w:p>
    <w:p w:rsidR="00BA4863" w:rsidRPr="0039526E" w:rsidRDefault="00BA4863" w:rsidP="0039526E">
      <w:r w:rsidRPr="0039526E">
        <w:tab/>
        <w:t>N= 10;</w:t>
      </w:r>
    </w:p>
    <w:p w:rsidR="00BA4863" w:rsidRPr="0039526E" w:rsidRDefault="00BA4863" w:rsidP="0039526E">
      <w:r w:rsidRPr="0039526E">
        <w:tab/>
        <w:t>h = (b - a) / N;</w:t>
      </w:r>
    </w:p>
    <w:p w:rsidR="00BA4863" w:rsidRPr="0039526E" w:rsidRDefault="00BA4863" w:rsidP="0039526E">
      <w:r w:rsidRPr="0039526E">
        <w:tab/>
        <w:t>x = (double *)malloc(sizeof(double)*(N + 1));</w:t>
      </w:r>
    </w:p>
    <w:p w:rsidR="00BA4863" w:rsidRPr="0039526E" w:rsidRDefault="00BA4863" w:rsidP="0039526E">
      <w:r w:rsidRPr="0039526E">
        <w:tab/>
        <w:t>for (i = 0; i &lt;= N; i++)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  <w:r w:rsidRPr="0039526E">
        <w:tab/>
      </w:r>
    </w:p>
    <w:p w:rsidR="00BA4863" w:rsidRPr="0039526E" w:rsidRDefault="00BA4863" w:rsidP="0039526E">
      <w:r w:rsidRPr="0039526E">
        <w:tab/>
        <w:t>y = (double *)malloc(sizeof(double)*(N + 1));</w:t>
      </w:r>
    </w:p>
    <w:p w:rsidR="00BA4863" w:rsidRPr="0039526E" w:rsidRDefault="00BA4863" w:rsidP="0039526E">
      <w:r w:rsidRPr="0039526E">
        <w:tab/>
        <w:t>u = (double *)malloc(sizeof(double)*(N + 1));</w:t>
      </w:r>
    </w:p>
    <w:p w:rsidR="00BA4863" w:rsidRPr="0039526E" w:rsidRDefault="00BA4863" w:rsidP="0039526E">
      <w:r w:rsidRPr="0039526E">
        <w:tab/>
        <w:t>y[0] = 1.0;</w:t>
      </w:r>
    </w:p>
    <w:p w:rsidR="00BA4863" w:rsidRPr="0039526E" w:rsidRDefault="00BA4863" w:rsidP="0039526E">
      <w:r w:rsidRPr="0039526E">
        <w:tab/>
        <w:t>u[0] = 1.0;</w:t>
      </w:r>
    </w:p>
    <w:p w:rsidR="00BA4863" w:rsidRPr="0039526E" w:rsidRDefault="00BA4863" w:rsidP="0039526E">
      <w:r w:rsidRPr="0039526E">
        <w:tab/>
      </w:r>
    </w:p>
    <w:p w:rsidR="00BA4863" w:rsidRPr="0039526E" w:rsidRDefault="00BA4863" w:rsidP="0039526E">
      <w:r w:rsidRPr="0039526E">
        <w:tab/>
        <w:t>for (i = 0; i &lt;= 2; i++)      //</w:t>
      </w:r>
      <w:r w:rsidRPr="0039526E">
        <w:rPr>
          <w:rFonts w:hint="eastAsia"/>
        </w:rPr>
        <w:t>用龙格－库塔方法求</w:t>
      </w:r>
      <w:r w:rsidRPr="0039526E">
        <w:t>y1,y2,y3</w:t>
      </w:r>
      <w:r w:rsidRPr="0039526E">
        <w:rPr>
          <w:rFonts w:hint="eastAsia"/>
        </w:rPr>
        <w:t>作为初始值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k1 = h*f(x[i], y[i]);</w:t>
      </w:r>
    </w:p>
    <w:p w:rsidR="00BA4863" w:rsidRPr="0039526E" w:rsidRDefault="00BA4863" w:rsidP="0039526E">
      <w:r w:rsidRPr="0039526E">
        <w:tab/>
      </w:r>
      <w:r w:rsidRPr="0039526E">
        <w:tab/>
        <w:t>k2 = h*f(x[i] + 0.5*h, y[i] + 0.5*k1);</w:t>
      </w:r>
    </w:p>
    <w:p w:rsidR="00BA4863" w:rsidRPr="0039526E" w:rsidRDefault="00BA4863" w:rsidP="0039526E">
      <w:r w:rsidRPr="0039526E">
        <w:tab/>
      </w:r>
      <w:r w:rsidRPr="0039526E">
        <w:tab/>
        <w:t>k3 = h*f(x[i] + 0.5*h, y[i] + 0.5*k2);</w:t>
      </w:r>
    </w:p>
    <w:p w:rsidR="00BA4863" w:rsidRPr="0039526E" w:rsidRDefault="00BA4863" w:rsidP="0039526E">
      <w:r w:rsidRPr="0039526E">
        <w:tab/>
      </w:r>
      <w:r w:rsidRPr="0039526E">
        <w:tab/>
        <w:t>k4 = h*f(x[i] + h, y[i] + k3);</w:t>
      </w:r>
    </w:p>
    <w:p w:rsidR="00BA4863" w:rsidRPr="0039526E" w:rsidRDefault="00BA4863" w:rsidP="0039526E">
      <w:r w:rsidRPr="0039526E">
        <w:tab/>
      </w:r>
      <w:r w:rsidRPr="0039526E">
        <w:tab/>
        <w:t>y[i + 1] = y[i] + (k1 + 2 * k2 + 2 * k3 + k4) / 6.0;</w:t>
      </w:r>
    </w:p>
    <w:p w:rsidR="00BA4863" w:rsidRPr="0039526E" w:rsidRDefault="00BA4863" w:rsidP="0039526E">
      <w:r w:rsidRPr="0039526E">
        <w:tab/>
      </w:r>
      <w:r w:rsidRPr="0039526E">
        <w:tab/>
        <w:t>u[i + 1] = y[i + 1];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for (i = 3; i &lt; N;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y[i + 1] = y[i] + (55 * f(x[i], y[i]) - 59 * f(x[i - 1], y[i - 1]) + 37 * f(x[i - 2], y[i - 2]) - 9 * f(x[i - 3], y[i - 3]))*h / 24.0; //</w:t>
      </w:r>
      <w:r w:rsidRPr="0039526E">
        <w:rPr>
          <w:rFonts w:hint="eastAsia"/>
        </w:rPr>
        <w:t>四阶显格式</w:t>
      </w:r>
    </w:p>
    <w:p w:rsidR="00BA4863" w:rsidRPr="0039526E" w:rsidRDefault="00BA4863" w:rsidP="0039526E">
      <w:r w:rsidRPr="0039526E">
        <w:tab/>
      </w:r>
      <w:r w:rsidRPr="0039526E">
        <w:tab/>
        <w:t>u_predict = u[i] + (55 * f(x[i], u[i]) - 59 * f(x[i - 1], u[i - 1]) + 37 * f(x[i - 2], u[i - 2]) - 9 * f(x[i - 3], u[i - 3]))*h / 24.0;</w:t>
      </w:r>
    </w:p>
    <w:p w:rsidR="00BA4863" w:rsidRPr="0039526E" w:rsidRDefault="00BA4863" w:rsidP="0039526E">
      <w:r w:rsidRPr="0039526E">
        <w:tab/>
      </w:r>
      <w:r w:rsidRPr="0039526E">
        <w:tab/>
        <w:t>u[i + 1] = u[i] + (9 * f(x[i + 1], u_predict) + 19 * f(x[i], u[i]) - 5 * f(x[i - 1], u[i - 1]) + f(x[i - 2], u[i - 2]))*h / 24;  //</w:t>
      </w:r>
      <w:r w:rsidRPr="0039526E">
        <w:rPr>
          <w:rFonts w:hint="eastAsia"/>
        </w:rPr>
        <w:t>预估－校正格式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</w:r>
      <w:r w:rsidRPr="0039526E">
        <w:tab/>
      </w:r>
    </w:p>
    <w:p w:rsidR="00BA4863" w:rsidRPr="0039526E" w:rsidRDefault="00BA4863" w:rsidP="0039526E">
      <w:r w:rsidRPr="0039526E">
        <w:tab/>
        <w:t>for (i = 0; i &lt;= N;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 xml:space="preserve">printf(" x=%.2f, </w:t>
      </w:r>
      <w:r w:rsidRPr="0039526E">
        <w:rPr>
          <w:rFonts w:hint="eastAsia"/>
        </w:rPr>
        <w:t>显式解</w:t>
      </w:r>
      <w:r w:rsidRPr="0039526E">
        <w:t xml:space="preserve">=%f, </w:t>
      </w:r>
      <w:r w:rsidRPr="0039526E">
        <w:rPr>
          <w:rFonts w:hint="eastAsia"/>
        </w:rPr>
        <w:t>预估－校正解</w:t>
      </w:r>
      <w:r w:rsidRPr="0039526E">
        <w:t>=%f, exact=%f\n", x[i], y[i], u[i],exact(x[i]));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free(x); free(y); free(u);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z;</w:t>
      </w:r>
    </w:p>
    <w:p w:rsidR="00BA4863" w:rsidRPr="0039526E" w:rsidRDefault="00BA4863" w:rsidP="0039526E">
      <w:r w:rsidRPr="0039526E">
        <w:tab/>
        <w:t>z = sqrt(1+2*x);</w:t>
      </w:r>
    </w:p>
    <w:p w:rsidR="00BA4863" w:rsidRPr="0039526E" w:rsidRDefault="00BA4863" w:rsidP="0039526E">
      <w:r w:rsidRPr="0039526E">
        <w:tab/>
        <w:t>return z;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f(double x, double y)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z;</w:t>
      </w:r>
    </w:p>
    <w:p w:rsidR="00BA4863" w:rsidRPr="0039526E" w:rsidRDefault="00BA4863" w:rsidP="0039526E">
      <w:r w:rsidRPr="0039526E">
        <w:tab/>
        <w:t>z =y-2*x/y;</w:t>
      </w:r>
    </w:p>
    <w:p w:rsidR="00BA4863" w:rsidRPr="0039526E" w:rsidRDefault="00BA4863" w:rsidP="0039526E">
      <w:r w:rsidRPr="0039526E">
        <w:tab/>
        <w:t>return z;</w:t>
      </w:r>
    </w:p>
    <w:p w:rsidR="00BA4863" w:rsidRPr="0039526E" w:rsidRDefault="00BA4863" w:rsidP="00F640E5">
      <w:r w:rsidRPr="0039526E">
        <w:t>}</w:t>
      </w:r>
    </w:p>
    <w:p w:rsidR="00BA4863" w:rsidRPr="0039526E" w:rsidRDefault="00BA4863" w:rsidP="00F640E5"/>
    <w:p w:rsidR="00BA4863" w:rsidRDefault="00BA4863" w:rsidP="00F640E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A4863" w:rsidRDefault="00BA4863" w:rsidP="00F640E5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A4863" w:rsidRDefault="00BA4863" w:rsidP="00211636">
      <w:pPr>
        <w:pStyle w:val="Title"/>
        <w:jc w:val="left"/>
      </w:pPr>
      <w:bookmarkStart w:id="7" w:name="_Toc418707503"/>
      <w:r>
        <w:t>Egch2_sec5_01.c</w:t>
      </w:r>
      <w:bookmarkEnd w:id="7"/>
    </w:p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 "math.h"</w:t>
      </w:r>
    </w:p>
    <w:p w:rsidR="00BA4863" w:rsidRPr="0039526E" w:rsidRDefault="00BA4863" w:rsidP="0039526E">
      <w:r w:rsidRPr="0039526E">
        <w:t>#include "stdio.h"</w:t>
      </w:r>
    </w:p>
    <w:p w:rsidR="00BA4863" w:rsidRPr="0039526E" w:rsidRDefault="00BA4863" w:rsidP="0039526E">
      <w:r w:rsidRPr="0039526E">
        <w:t>#include "stdlib.h"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int m, i;</w:t>
      </w:r>
    </w:p>
    <w:p w:rsidR="00BA4863" w:rsidRPr="0039526E" w:rsidRDefault="00BA4863" w:rsidP="0039526E">
      <w:r w:rsidRPr="0039526E">
        <w:tab/>
        <w:t>double a,b,h, *x, *y1, *y2,temp1,temp2,y1_predict, y2_predict;</w:t>
      </w:r>
      <w:r w:rsidRPr="0039526E">
        <w:tab/>
      </w:r>
    </w:p>
    <w:p w:rsidR="00BA4863" w:rsidRPr="0039526E" w:rsidRDefault="00BA4863" w:rsidP="0039526E">
      <w:r w:rsidRPr="0039526E">
        <w:tab/>
        <w:t>double f1(double x, double y1, double y2);</w:t>
      </w:r>
    </w:p>
    <w:p w:rsidR="00BA4863" w:rsidRPr="0039526E" w:rsidRDefault="00BA4863" w:rsidP="0039526E">
      <w:r w:rsidRPr="0039526E">
        <w:tab/>
        <w:t>double f2(double x, double y1, double y2);</w:t>
      </w:r>
    </w:p>
    <w:p w:rsidR="00BA4863" w:rsidRPr="0039526E" w:rsidRDefault="00BA4863" w:rsidP="0039526E">
      <w:r w:rsidRPr="0039526E">
        <w:tab/>
        <w:t>double exact1(double x);</w:t>
      </w:r>
    </w:p>
    <w:p w:rsidR="00BA4863" w:rsidRPr="0039526E" w:rsidRDefault="00BA4863" w:rsidP="0039526E">
      <w:r w:rsidRPr="0039526E">
        <w:tab/>
        <w:t>double exact2(double x);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a = 0.0;</w:t>
      </w:r>
    </w:p>
    <w:p w:rsidR="00BA4863" w:rsidRPr="0039526E" w:rsidRDefault="00BA4863" w:rsidP="0039526E">
      <w:r w:rsidRPr="0039526E">
        <w:tab/>
        <w:t>b = 1.0;</w:t>
      </w:r>
    </w:p>
    <w:p w:rsidR="00BA4863" w:rsidRPr="0039526E" w:rsidRDefault="00BA4863" w:rsidP="0039526E">
      <w:r w:rsidRPr="0039526E">
        <w:tab/>
        <w:t>m = 20;</w:t>
      </w:r>
    </w:p>
    <w:p w:rsidR="00BA4863" w:rsidRPr="0039526E" w:rsidRDefault="00BA4863" w:rsidP="0039526E">
      <w:r w:rsidRPr="0039526E">
        <w:tab/>
        <w:t>h = (b - a) / m;</w:t>
      </w:r>
    </w:p>
    <w:p w:rsidR="00BA4863" w:rsidRPr="0039526E" w:rsidRDefault="00BA4863" w:rsidP="0039526E">
      <w:r w:rsidRPr="0039526E">
        <w:tab/>
        <w:t>x = (double *)malloc(sizeof(double)*(m + 1));</w:t>
      </w:r>
    </w:p>
    <w:p w:rsidR="00BA4863" w:rsidRPr="0039526E" w:rsidRDefault="00BA4863" w:rsidP="0039526E">
      <w:r w:rsidRPr="0039526E">
        <w:tab/>
        <w:t>y1 = (double *)malloc(sizeof(double)*(m + 1));</w:t>
      </w:r>
    </w:p>
    <w:p w:rsidR="00BA4863" w:rsidRPr="0039526E" w:rsidRDefault="00BA4863" w:rsidP="0039526E">
      <w:r w:rsidRPr="0039526E">
        <w:tab/>
        <w:t>y2 = (double *)malloc(sizeof(double)*(m + 1));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y1[0] = 1.0;</w:t>
      </w:r>
    </w:p>
    <w:p w:rsidR="00BA4863" w:rsidRPr="0039526E" w:rsidRDefault="00BA4863" w:rsidP="0039526E">
      <w:r w:rsidRPr="0039526E">
        <w:tab/>
        <w:t>y2[0] = 0.0;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temp1 = f1(x[i], y1[i], y2[i]);</w:t>
      </w:r>
    </w:p>
    <w:p w:rsidR="00BA4863" w:rsidRPr="0039526E" w:rsidRDefault="00BA4863" w:rsidP="0039526E">
      <w:r w:rsidRPr="0039526E">
        <w:tab/>
      </w:r>
      <w:r w:rsidRPr="0039526E">
        <w:tab/>
        <w:t>temp2 = f2(x[i], y1[i], y2[i]);</w:t>
      </w:r>
    </w:p>
    <w:p w:rsidR="00BA4863" w:rsidRPr="0039526E" w:rsidRDefault="00BA4863" w:rsidP="0039526E">
      <w:r w:rsidRPr="0039526E">
        <w:tab/>
      </w:r>
      <w:r w:rsidRPr="0039526E">
        <w:tab/>
        <w:t>y1_predict = y1[i] + h*temp1;</w:t>
      </w:r>
    </w:p>
    <w:p w:rsidR="00BA4863" w:rsidRPr="0039526E" w:rsidRDefault="00BA4863" w:rsidP="0039526E">
      <w:r w:rsidRPr="0039526E">
        <w:tab/>
      </w:r>
      <w:r w:rsidRPr="0039526E">
        <w:tab/>
        <w:t>y2_predict = y2[i] + h*temp2;</w:t>
      </w:r>
    </w:p>
    <w:p w:rsidR="00BA4863" w:rsidRPr="0039526E" w:rsidRDefault="00BA4863" w:rsidP="0039526E">
      <w:r w:rsidRPr="0039526E">
        <w:tab/>
      </w:r>
      <w:r w:rsidRPr="0039526E">
        <w:tab/>
        <w:t>y1[i + 1] = y1[i] + 0.5*h*(temp1 + f1(x[i + 1], y1_predict, y2_predict));</w:t>
      </w:r>
    </w:p>
    <w:p w:rsidR="00BA4863" w:rsidRPr="0039526E" w:rsidRDefault="00BA4863" w:rsidP="0039526E">
      <w:r w:rsidRPr="0039526E">
        <w:tab/>
      </w:r>
      <w:r w:rsidRPr="0039526E">
        <w:tab/>
        <w:t>y2[i + 1] = y2[i] + 0.5*h*(temp2 + f2(x[i + 1], y1_predict, y2_predict));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printf("x[%d]=%.2f,  y1=%f, exacty1=%f</w:t>
      </w:r>
      <w:r w:rsidRPr="0039526E">
        <w:rPr>
          <w:rFonts w:hint="eastAsia"/>
        </w:rPr>
        <w:t>，</w:t>
      </w:r>
      <w:r w:rsidRPr="0039526E">
        <w:t>err1=%f\n", i, x[i], y1[i],exact1(x[i]),fabs(y1[i]-exact1(x[i])));</w:t>
      </w:r>
    </w:p>
    <w:p w:rsidR="00BA4863" w:rsidRPr="0039526E" w:rsidRDefault="00BA4863" w:rsidP="0039526E">
      <w:r w:rsidRPr="0039526E">
        <w:tab/>
      </w:r>
      <w:r w:rsidRPr="0039526E">
        <w:tab/>
        <w:t>printf("            y2=%f, exacty2=%f, err2=%f\n", y2[i], exact2(x[i]), fabs(y2[i] - exact2(x[i])));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f1(double x, double y1, double y2)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y2;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f2(double x, double y1, double y2)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-y1;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exact1(double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cos(x);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exact2(double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-sin(x);</w:t>
      </w:r>
    </w:p>
    <w:p w:rsidR="00BA4863" w:rsidRPr="0039526E" w:rsidRDefault="00BA4863" w:rsidP="0039526E">
      <w:r w:rsidRPr="0039526E">
        <w:t>}</w:t>
      </w:r>
    </w:p>
    <w:p w:rsidR="00BA4863" w:rsidRDefault="00BA4863" w:rsidP="0021163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Default="00BA4863" w:rsidP="00211636">
      <w:pPr>
        <w:pStyle w:val="Title"/>
        <w:jc w:val="left"/>
      </w:pPr>
      <w:bookmarkStart w:id="8" w:name="_Toc418707504"/>
      <w:r>
        <w:t>Egch2_sec5_02.c</w:t>
      </w:r>
      <w:bookmarkEnd w:id="8"/>
    </w:p>
    <w:p w:rsidR="00BA4863" w:rsidRPr="0039526E" w:rsidRDefault="00BA4863" w:rsidP="0039526E"/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#include&lt;math.h&gt;</w:t>
      </w:r>
    </w:p>
    <w:p w:rsidR="00BA4863" w:rsidRPr="0039526E" w:rsidRDefault="00BA4863" w:rsidP="0039526E">
      <w:r w:rsidRPr="0039526E">
        <w:t>#include&lt;stdlib.h&gt;</w:t>
      </w:r>
    </w:p>
    <w:p w:rsidR="00BA4863" w:rsidRPr="0039526E" w:rsidRDefault="00BA4863" w:rsidP="0039526E">
      <w:r w:rsidRPr="0039526E">
        <w:t>#include&lt;stdio.h&gt;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a,b,h,*x, y1, y2, *uex, *k1, *k2, *k3, *k4,err1,err2;</w:t>
      </w:r>
    </w:p>
    <w:p w:rsidR="00BA4863" w:rsidRPr="0039526E" w:rsidRDefault="00BA4863" w:rsidP="0039526E">
      <w:r w:rsidRPr="0039526E">
        <w:tab/>
        <w:t>int i, m;</w:t>
      </w:r>
    </w:p>
    <w:p w:rsidR="00BA4863" w:rsidRPr="0039526E" w:rsidRDefault="00BA4863" w:rsidP="0039526E">
      <w:r w:rsidRPr="0039526E">
        <w:tab/>
        <w:t>double * exact(double x);</w:t>
      </w:r>
    </w:p>
    <w:p w:rsidR="00BA4863" w:rsidRPr="0039526E" w:rsidRDefault="00BA4863" w:rsidP="0039526E">
      <w:r w:rsidRPr="0039526E">
        <w:tab/>
        <w:t>double * rhsf(double x, double y1, double y2);</w:t>
      </w:r>
    </w:p>
    <w:p w:rsidR="00BA4863" w:rsidRPr="0039526E" w:rsidRDefault="00BA4863" w:rsidP="0039526E"/>
    <w:p w:rsidR="00BA4863" w:rsidRPr="0039526E" w:rsidRDefault="00BA4863" w:rsidP="0039526E"/>
    <w:p w:rsidR="00BA4863" w:rsidRPr="0039526E" w:rsidRDefault="00BA4863" w:rsidP="0039526E">
      <w:r w:rsidRPr="0039526E">
        <w:tab/>
        <w:t>a = 0.0;</w:t>
      </w:r>
    </w:p>
    <w:p w:rsidR="00BA4863" w:rsidRPr="0039526E" w:rsidRDefault="00BA4863" w:rsidP="0039526E">
      <w:r w:rsidRPr="0039526E">
        <w:tab/>
        <w:t>b = 1.0;</w:t>
      </w:r>
    </w:p>
    <w:p w:rsidR="00BA4863" w:rsidRPr="0039526E" w:rsidRDefault="00BA4863" w:rsidP="0039526E">
      <w:r w:rsidRPr="0039526E">
        <w:tab/>
        <w:t>m = 10;</w:t>
      </w:r>
    </w:p>
    <w:p w:rsidR="00BA4863" w:rsidRPr="0039526E" w:rsidRDefault="00BA4863" w:rsidP="0039526E">
      <w:r w:rsidRPr="0039526E">
        <w:tab/>
        <w:t>h = (b - a) / m;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x = (double *)malloc(sizeof(double)* (m+1));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y1 = 1.0;</w:t>
      </w:r>
    </w:p>
    <w:p w:rsidR="00BA4863" w:rsidRPr="0039526E" w:rsidRDefault="00BA4863" w:rsidP="0039526E">
      <w:r w:rsidRPr="0039526E">
        <w:tab/>
        <w:t>y2 = 0.0;</w:t>
      </w:r>
    </w:p>
    <w:p w:rsidR="00BA4863" w:rsidRPr="0039526E" w:rsidRDefault="00BA4863" w:rsidP="0039526E">
      <w:r w:rsidRPr="0039526E">
        <w:tab/>
      </w:r>
    </w:p>
    <w:p w:rsidR="00BA4863" w:rsidRPr="0039526E" w:rsidRDefault="00BA4863" w:rsidP="0039526E">
      <w:r w:rsidRPr="0039526E">
        <w:tab/>
        <w:t>for (i = 0; i&lt;m;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k1 = rhsf(x[i], y1, y2);</w:t>
      </w:r>
    </w:p>
    <w:p w:rsidR="00BA4863" w:rsidRPr="0039526E" w:rsidRDefault="00BA4863" w:rsidP="0039526E">
      <w:r w:rsidRPr="0039526E">
        <w:tab/>
      </w:r>
      <w:r w:rsidRPr="0039526E">
        <w:tab/>
        <w:t>k2 = rhsf(x[i] + 0.5*h, y1 + 0.5*h*k1[0], y2 + 0.5*h*k1[1]);</w:t>
      </w:r>
    </w:p>
    <w:p w:rsidR="00BA4863" w:rsidRPr="0039526E" w:rsidRDefault="00BA4863" w:rsidP="0039526E">
      <w:r w:rsidRPr="0039526E">
        <w:tab/>
      </w:r>
      <w:r w:rsidRPr="0039526E">
        <w:tab/>
        <w:t>k3 = rhsf(x[i] + 0.5*h, y1 + 0.5*h*k2[0], y2 + 0.5*h*k2[1]);</w:t>
      </w:r>
    </w:p>
    <w:p w:rsidR="00BA4863" w:rsidRPr="0039526E" w:rsidRDefault="00BA4863" w:rsidP="0039526E">
      <w:r w:rsidRPr="0039526E">
        <w:tab/>
      </w:r>
      <w:r w:rsidRPr="0039526E">
        <w:tab/>
        <w:t>k4 = rhsf(x[i + 1], y1 + h*k3[0], y2 + h*k3[1]);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</w:r>
      <w:r w:rsidRPr="0039526E">
        <w:tab/>
        <w:t>y1 = y1 + h*(k1[0] + 2 * k2[0] + 2 * k3[0] + k4[0]) / 6.0;</w:t>
      </w:r>
    </w:p>
    <w:p w:rsidR="00BA4863" w:rsidRPr="0039526E" w:rsidRDefault="00BA4863" w:rsidP="0039526E">
      <w:r w:rsidRPr="0039526E">
        <w:tab/>
      </w:r>
      <w:r w:rsidRPr="0039526E">
        <w:tab/>
        <w:t>y2 = y2 + h*(k1[1] + 2 * k2[1] + 2 * k3[1] + k4[1]) / 6.0;</w:t>
      </w:r>
    </w:p>
    <w:p w:rsidR="00BA4863" w:rsidRPr="0039526E" w:rsidRDefault="00BA4863" w:rsidP="0039526E">
      <w:r w:rsidRPr="0039526E">
        <w:tab/>
      </w:r>
      <w:r w:rsidRPr="0039526E">
        <w:tab/>
        <w:t>uex = exact(x[i + 1]);</w:t>
      </w:r>
    </w:p>
    <w:p w:rsidR="00BA4863" w:rsidRPr="0039526E" w:rsidRDefault="00BA4863" w:rsidP="0039526E">
      <w:r w:rsidRPr="0039526E">
        <w:tab/>
      </w:r>
      <w:r w:rsidRPr="0039526E">
        <w:tab/>
        <w:t>err1 = fabs(uex[0] - y1);</w:t>
      </w:r>
    </w:p>
    <w:p w:rsidR="00BA4863" w:rsidRPr="0039526E" w:rsidRDefault="00BA4863" w:rsidP="0039526E">
      <w:r w:rsidRPr="0039526E">
        <w:tab/>
      </w:r>
      <w:r w:rsidRPr="0039526E">
        <w:tab/>
        <w:t>err2 = fabs(uex[1] - y2);</w:t>
      </w:r>
    </w:p>
    <w:p w:rsidR="00BA4863" w:rsidRPr="0039526E" w:rsidRDefault="00BA4863" w:rsidP="0039526E">
      <w:r w:rsidRPr="0039526E">
        <w:tab/>
      </w:r>
      <w:r w:rsidRPr="0039526E">
        <w:tab/>
        <w:t>free(k1); free(k2); free(k3); free(k4);</w:t>
      </w:r>
    </w:p>
    <w:p w:rsidR="00BA4863" w:rsidRPr="0039526E" w:rsidRDefault="00BA4863" w:rsidP="0039526E">
      <w:r w:rsidRPr="0039526E">
        <w:tab/>
      </w:r>
      <w:r w:rsidRPr="0039526E">
        <w:tab/>
        <w:t>printf("x[%d]=%.2f, y1=%f, exacty1=%f, err1=%e\n", i+1, x[i+1],y1, uex[0],err1);</w:t>
      </w:r>
    </w:p>
    <w:p w:rsidR="00BA4863" w:rsidRPr="0039526E" w:rsidRDefault="00BA4863" w:rsidP="0039526E">
      <w:r w:rsidRPr="0039526E">
        <w:tab/>
      </w:r>
      <w:r w:rsidRPr="0039526E">
        <w:tab/>
        <w:t>printf("           y2=%f, exacty2=%f, err2=%e\n",  y2, uex[1], err2);</w:t>
      </w:r>
    </w:p>
    <w:p w:rsidR="00BA4863" w:rsidRPr="0039526E" w:rsidRDefault="00BA4863" w:rsidP="0039526E">
      <w:r w:rsidRPr="0039526E">
        <w:tab/>
      </w:r>
      <w:r w:rsidRPr="0039526E">
        <w:tab/>
        <w:t>free(uex);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/>
    <w:p w:rsidR="00BA4863" w:rsidRPr="0039526E" w:rsidRDefault="00BA4863" w:rsidP="0039526E"/>
    <w:p w:rsidR="00BA4863" w:rsidRPr="0039526E" w:rsidRDefault="00BA4863" w:rsidP="0039526E">
      <w:r w:rsidRPr="0039526E">
        <w:t>double * exact(double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*z;</w:t>
      </w:r>
    </w:p>
    <w:p w:rsidR="00BA4863" w:rsidRPr="0039526E" w:rsidRDefault="00BA4863" w:rsidP="0039526E">
      <w:r w:rsidRPr="0039526E">
        <w:tab/>
        <w:t>z = (double *)malloc(sizeof(double)* 2);</w:t>
      </w:r>
    </w:p>
    <w:p w:rsidR="00BA4863" w:rsidRPr="0039526E" w:rsidRDefault="00BA4863" w:rsidP="0039526E">
      <w:r w:rsidRPr="0039526E">
        <w:tab/>
        <w:t>z[0] = cos(x);</w:t>
      </w:r>
    </w:p>
    <w:p w:rsidR="00BA4863" w:rsidRPr="0039526E" w:rsidRDefault="00BA4863" w:rsidP="0039526E">
      <w:r w:rsidRPr="0039526E">
        <w:tab/>
        <w:t>z[1] = -sin(x);</w:t>
      </w:r>
    </w:p>
    <w:p w:rsidR="00BA4863" w:rsidRPr="0039526E" w:rsidRDefault="00BA4863" w:rsidP="0039526E">
      <w:r w:rsidRPr="0039526E">
        <w:tab/>
      </w:r>
    </w:p>
    <w:p w:rsidR="00BA4863" w:rsidRPr="0039526E" w:rsidRDefault="00BA4863" w:rsidP="0039526E">
      <w:r w:rsidRPr="0039526E">
        <w:tab/>
        <w:t>return z;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* rhsf(double x, double y1, double y2)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*z;</w:t>
      </w:r>
    </w:p>
    <w:p w:rsidR="00BA4863" w:rsidRPr="0039526E" w:rsidRDefault="00BA4863" w:rsidP="0039526E">
      <w:r w:rsidRPr="0039526E">
        <w:tab/>
        <w:t>z = (double *)malloc(sizeof(double)* 2);</w:t>
      </w:r>
    </w:p>
    <w:p w:rsidR="00BA4863" w:rsidRPr="0039526E" w:rsidRDefault="00BA4863" w:rsidP="0039526E">
      <w:r w:rsidRPr="0039526E">
        <w:tab/>
        <w:t>z[0] = y2;</w:t>
      </w:r>
    </w:p>
    <w:p w:rsidR="00BA4863" w:rsidRPr="0039526E" w:rsidRDefault="00BA4863" w:rsidP="0039526E">
      <w:r w:rsidRPr="0039526E">
        <w:tab/>
        <w:t>z[1] =-y1;</w:t>
      </w:r>
    </w:p>
    <w:p w:rsidR="00BA4863" w:rsidRPr="0039526E" w:rsidRDefault="00BA4863" w:rsidP="0039526E">
      <w:r w:rsidRPr="0039526E">
        <w:tab/>
        <w:t>return z;</w:t>
      </w:r>
    </w:p>
    <w:p w:rsidR="00BA4863" w:rsidRPr="0039526E" w:rsidRDefault="00BA4863" w:rsidP="0039526E">
      <w:r w:rsidRPr="0039526E">
        <w:t>}</w:t>
      </w:r>
    </w:p>
    <w:p w:rsidR="00BA4863" w:rsidRDefault="00BA4863" w:rsidP="00211636"/>
    <w:p w:rsidR="00BA4863" w:rsidRDefault="00BA4863" w:rsidP="00AC0823">
      <w:pPr>
        <w:pStyle w:val="Title"/>
        <w:jc w:val="left"/>
      </w:pPr>
      <w:bookmarkStart w:id="9" w:name="_Toc418707505"/>
      <w:r>
        <w:t>Egch2_sec6_01.c</w:t>
      </w:r>
      <w:bookmarkEnd w:id="9"/>
    </w:p>
    <w:p w:rsidR="00BA4863" w:rsidRDefault="00BA4863" w:rsidP="00211636"/>
    <w:p w:rsidR="00BA4863" w:rsidRPr="0039526E" w:rsidRDefault="00BA4863" w:rsidP="0039526E">
      <w:r w:rsidRPr="0039526E">
        <w:t xml:space="preserve">//Egch2_sec6_01.c : </w:t>
      </w:r>
      <w:r w:rsidRPr="0039526E">
        <w:rPr>
          <w:rFonts w:hint="eastAsia"/>
        </w:rPr>
        <w:t>定义控制台应用程序的入口点。</w:t>
      </w:r>
    </w:p>
    <w:p w:rsidR="00BA4863" w:rsidRPr="0039526E" w:rsidRDefault="00BA4863" w:rsidP="0039526E">
      <w:r w:rsidRPr="0039526E">
        <w:t xml:space="preserve">// </w:t>
      </w:r>
      <w:r w:rsidRPr="0039526E">
        <w:rPr>
          <w:rFonts w:hint="eastAsia"/>
        </w:rPr>
        <w:t>这个一个打靶法的程序</w:t>
      </w:r>
      <w:r w:rsidRPr="0039526E">
        <w:t>,</w:t>
      </w:r>
      <w:r w:rsidRPr="0039526E">
        <w:rPr>
          <w:rFonts w:hint="eastAsia"/>
        </w:rPr>
        <w:t>这个程序用来求解常微分方程两点</w:t>
      </w:r>
      <w:r w:rsidRPr="0039526E">
        <w:t>Dirichlet</w:t>
      </w:r>
      <w:r w:rsidRPr="0039526E">
        <w:rPr>
          <w:rFonts w:hint="eastAsia"/>
        </w:rPr>
        <w:t>边值问题</w:t>
      </w:r>
    </w:p>
    <w:p w:rsidR="00BA4863" w:rsidRPr="0039526E" w:rsidRDefault="00BA4863" w:rsidP="0039526E">
      <w:r w:rsidRPr="0039526E">
        <w:t>//y''+p(x)y'+q(x)y=f(x), a&lt;x&lt;b,</w:t>
      </w:r>
    </w:p>
    <w:p w:rsidR="00BA4863" w:rsidRPr="0039526E" w:rsidRDefault="00BA4863" w:rsidP="0039526E">
      <w:r w:rsidRPr="0039526E">
        <w:t xml:space="preserve">//y(a)=alpha, y(b)=beta </w:t>
      </w:r>
      <w:r w:rsidRPr="0039526E">
        <w:rPr>
          <w:rFonts w:hint="eastAsia"/>
        </w:rPr>
        <w:t>。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其本质是将边值问题化为等价的初值问题，初值问题用龙格库塔方法降阶为一阶方程组求解。</w:t>
      </w:r>
    </w:p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#include&lt;math.h&gt;</w:t>
      </w:r>
    </w:p>
    <w:p w:rsidR="00BA4863" w:rsidRPr="0039526E" w:rsidRDefault="00BA4863" w:rsidP="0039526E">
      <w:r w:rsidRPr="0039526E">
        <w:t>#include&lt;stdlib.h&gt;</w:t>
      </w:r>
    </w:p>
    <w:p w:rsidR="00BA4863" w:rsidRPr="0039526E" w:rsidRDefault="00BA4863" w:rsidP="0039526E">
      <w:r w:rsidRPr="0039526E">
        <w:t>#include&lt;stdio.h&gt;</w:t>
      </w:r>
    </w:p>
    <w:p w:rsidR="00BA4863" w:rsidRPr="0039526E" w:rsidRDefault="00BA4863" w:rsidP="0039526E">
      <w:r w:rsidRPr="0039526E">
        <w:t>int m;</w:t>
      </w:r>
    </w:p>
    <w:p w:rsidR="00BA4863" w:rsidRPr="0039526E" w:rsidRDefault="00BA4863" w:rsidP="0039526E">
      <w:r w:rsidRPr="0039526E">
        <w:t>double h;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 a, b, alpha, beta, gamma;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double *x, *y1, *y2, *y3, *y;</w:t>
      </w:r>
    </w:p>
    <w:p w:rsidR="00BA4863" w:rsidRPr="0039526E" w:rsidRDefault="00BA4863" w:rsidP="0039526E">
      <w:r w:rsidRPr="0039526E">
        <w:tab/>
        <w:t>double p(double x);  //</w:t>
      </w:r>
      <w:r w:rsidRPr="0039526E">
        <w:rPr>
          <w:rFonts w:hint="eastAsia"/>
        </w:rPr>
        <w:t>原始方程中的函数</w:t>
      </w:r>
      <w:r w:rsidRPr="0039526E">
        <w:t>p(x)</w:t>
      </w:r>
    </w:p>
    <w:p w:rsidR="00BA4863" w:rsidRPr="0039526E" w:rsidRDefault="00BA4863" w:rsidP="0039526E">
      <w:r w:rsidRPr="0039526E">
        <w:tab/>
        <w:t>double q(double x);  //</w:t>
      </w:r>
      <w:r w:rsidRPr="0039526E">
        <w:rPr>
          <w:rFonts w:hint="eastAsia"/>
        </w:rPr>
        <w:t>原始方程中的函数</w:t>
      </w:r>
      <w:r w:rsidRPr="0039526E">
        <w:t>q(x)</w:t>
      </w:r>
    </w:p>
    <w:p w:rsidR="00BA4863" w:rsidRPr="0039526E" w:rsidRDefault="00BA4863" w:rsidP="0039526E">
      <w:r w:rsidRPr="0039526E">
        <w:tab/>
        <w:t>double f(double x);  //</w:t>
      </w:r>
      <w:r w:rsidRPr="0039526E">
        <w:rPr>
          <w:rFonts w:hint="eastAsia"/>
        </w:rPr>
        <w:t>原始方程中的右端函数</w:t>
      </w:r>
      <w:r w:rsidRPr="0039526E">
        <w:t>f(x)</w:t>
      </w:r>
    </w:p>
    <w:p w:rsidR="00BA4863" w:rsidRPr="0039526E" w:rsidRDefault="00BA4863" w:rsidP="0039526E">
      <w:r w:rsidRPr="0039526E">
        <w:tab/>
        <w:t>double *rhsf(int k, double x, double y1, double y2);  //</w:t>
      </w:r>
      <w:r w:rsidRPr="0039526E">
        <w:rPr>
          <w:rFonts w:hint="eastAsia"/>
        </w:rPr>
        <w:t>初值问题降阶以后得到的右端项函数组</w:t>
      </w:r>
    </w:p>
    <w:p w:rsidR="00BA4863" w:rsidRPr="0039526E" w:rsidRDefault="00BA4863" w:rsidP="0039526E">
      <w:r w:rsidRPr="0039526E">
        <w:tab/>
        <w:t xml:space="preserve">double *RKhigher(int k, double *x, double c, double d); </w:t>
      </w:r>
    </w:p>
    <w:p w:rsidR="00BA4863" w:rsidRPr="0039526E" w:rsidRDefault="00BA4863" w:rsidP="0039526E">
      <w:r w:rsidRPr="0039526E">
        <w:t xml:space="preserve">      //</w:t>
      </w:r>
      <w:r w:rsidRPr="0039526E">
        <w:rPr>
          <w:rFonts w:hint="eastAsia"/>
        </w:rPr>
        <w:t>三个参数</w:t>
      </w:r>
      <w:r w:rsidRPr="0039526E">
        <w:t>k,c,d</w:t>
      </w:r>
      <w:r w:rsidRPr="0039526E">
        <w:rPr>
          <w:rFonts w:hint="eastAsia"/>
        </w:rPr>
        <w:t>分别用来描述高阶初值问题的右端项函数，初值点值及初值导数值。</w:t>
      </w:r>
    </w:p>
    <w:p w:rsidR="00BA4863" w:rsidRPr="0039526E" w:rsidRDefault="00BA4863" w:rsidP="0039526E">
      <w:r w:rsidRPr="0039526E">
        <w:tab/>
        <w:t>double exact(double x);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a = 0.0;    //a,b</w:t>
      </w:r>
      <w:r w:rsidRPr="0039526E">
        <w:rPr>
          <w:rFonts w:hint="eastAsia"/>
        </w:rPr>
        <w:t>分别是两点边值问题中的两个边界端点。</w:t>
      </w:r>
    </w:p>
    <w:p w:rsidR="00BA4863" w:rsidRPr="0039526E" w:rsidRDefault="00BA4863" w:rsidP="0039526E">
      <w:r w:rsidRPr="0039526E">
        <w:tab/>
        <w:t>b = 1.0;</w:t>
      </w:r>
    </w:p>
    <w:p w:rsidR="00BA4863" w:rsidRPr="0039526E" w:rsidRDefault="00BA4863" w:rsidP="0039526E">
      <w:r w:rsidRPr="0039526E">
        <w:tab/>
        <w:t>m = 10;       //</w:t>
      </w:r>
      <w:r w:rsidRPr="0039526E">
        <w:rPr>
          <w:rFonts w:hint="eastAsia"/>
        </w:rPr>
        <w:t>将区间</w:t>
      </w:r>
      <w:r w:rsidRPr="0039526E">
        <w:t>[a,b]</w:t>
      </w:r>
      <w:r w:rsidRPr="0039526E">
        <w:rPr>
          <w:rFonts w:hint="eastAsia"/>
        </w:rPr>
        <w:t>等分成</w:t>
      </w:r>
      <w:r w:rsidRPr="0039526E">
        <w:t xml:space="preserve"> m </w:t>
      </w:r>
      <w:r w:rsidRPr="0039526E">
        <w:rPr>
          <w:rFonts w:hint="eastAsia"/>
        </w:rPr>
        <w:t>份</w:t>
      </w:r>
    </w:p>
    <w:p w:rsidR="00BA4863" w:rsidRPr="0039526E" w:rsidRDefault="00BA4863" w:rsidP="0039526E">
      <w:r w:rsidRPr="0039526E">
        <w:tab/>
        <w:t>h = (b - a) / m;    //m</w:t>
      </w:r>
      <w:r w:rsidRPr="0039526E">
        <w:rPr>
          <w:rFonts w:hint="eastAsia"/>
        </w:rPr>
        <w:t>等分后，步长为</w:t>
      </w:r>
      <w:r w:rsidRPr="0039526E">
        <w:t>h</w:t>
      </w:r>
    </w:p>
    <w:p w:rsidR="00BA4863" w:rsidRPr="0039526E" w:rsidRDefault="00BA4863" w:rsidP="0039526E">
      <w:r w:rsidRPr="0039526E">
        <w:tab/>
        <w:t>x = (double *)malloc(sizeof(double)*(m + 1));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</w:p>
    <w:p w:rsidR="00BA4863" w:rsidRPr="0039526E" w:rsidRDefault="00BA4863" w:rsidP="0039526E">
      <w:r w:rsidRPr="0039526E">
        <w:tab/>
        <w:t>alpha = 0.0;     //alpha,beta</w:t>
      </w:r>
      <w:r w:rsidRPr="0039526E">
        <w:rPr>
          <w:rFonts w:hint="eastAsia"/>
        </w:rPr>
        <w:t>为两点边界条件</w:t>
      </w:r>
    </w:p>
    <w:p w:rsidR="00BA4863" w:rsidRPr="0039526E" w:rsidRDefault="00BA4863" w:rsidP="0039526E">
      <w:r w:rsidRPr="0039526E">
        <w:tab/>
        <w:t>beta = 0.0;</w:t>
      </w:r>
    </w:p>
    <w:p w:rsidR="00BA4863" w:rsidRPr="0039526E" w:rsidRDefault="00BA4863" w:rsidP="0039526E">
      <w:r w:rsidRPr="0039526E">
        <w:tab/>
        <w:t>y1 = RKhigher(0, x, 1, 0); //</w:t>
      </w:r>
      <w:r w:rsidRPr="0039526E">
        <w:rPr>
          <w:rFonts w:hint="eastAsia"/>
        </w:rPr>
        <w:t>解初值问题</w:t>
      </w:r>
      <w:r w:rsidRPr="0039526E">
        <w:t>(2-72)</w:t>
      </w:r>
    </w:p>
    <w:p w:rsidR="00BA4863" w:rsidRPr="0039526E" w:rsidRDefault="00BA4863" w:rsidP="0039526E">
      <w:r w:rsidRPr="0039526E">
        <w:tab/>
        <w:t>y2 = RKhigher(0, x, 0, 1);  //</w:t>
      </w:r>
      <w:r w:rsidRPr="0039526E">
        <w:rPr>
          <w:rFonts w:hint="eastAsia"/>
        </w:rPr>
        <w:t>解初值问题</w:t>
      </w:r>
      <w:r w:rsidRPr="0039526E">
        <w:t>(2-73)</w:t>
      </w:r>
    </w:p>
    <w:p w:rsidR="00BA4863" w:rsidRPr="0039526E" w:rsidRDefault="00BA4863" w:rsidP="0039526E">
      <w:r w:rsidRPr="0039526E">
        <w:tab/>
        <w:t>y3 = RKhigher(1, x, 0, 0);  //</w:t>
      </w:r>
      <w:r w:rsidRPr="0039526E">
        <w:rPr>
          <w:rFonts w:hint="eastAsia"/>
        </w:rPr>
        <w:t>解初值问题</w:t>
      </w:r>
      <w:r w:rsidRPr="0039526E">
        <w:t>(2-74)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y = (double *)malloc(sizeof(double)*(m + 1));</w:t>
      </w:r>
    </w:p>
    <w:p w:rsidR="00BA4863" w:rsidRPr="0039526E" w:rsidRDefault="00BA4863" w:rsidP="0039526E">
      <w:r w:rsidRPr="0039526E">
        <w:tab/>
        <w:t>gamma = (beta - alpha*y1[m] - y3[m]) / y2[m];    //</w:t>
      </w:r>
      <w:r w:rsidRPr="0039526E">
        <w:rPr>
          <w:rFonts w:hint="eastAsia"/>
        </w:rPr>
        <w:t>求出待定的</w:t>
      </w:r>
      <w:r w:rsidRPr="0039526E">
        <w:t>gamma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y[i] = alpha*y1[i] + gamma*y2[i] + y3[i];</w:t>
      </w:r>
    </w:p>
    <w:p w:rsidR="00BA4863" w:rsidRPr="0039526E" w:rsidRDefault="00BA4863" w:rsidP="0039526E">
      <w:r w:rsidRPr="0039526E">
        <w:tab/>
      </w:r>
      <w:r w:rsidRPr="0039526E">
        <w:tab/>
        <w:t>printf("x[%d]=%.2f, ynumerical=%f, exact=%f, error=%.4e\n", i, x[i], y[i], exact(x[i]), fabs(exact(x[i]) - y[i]));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p(double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0.0;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q(double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1.0;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-1.0;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对</w:t>
      </w:r>
      <w:r w:rsidRPr="0039526E">
        <w:t>y''+p(x)y'+q(x)y=f(x)</w:t>
      </w:r>
      <w:r w:rsidRPr="0039526E">
        <w:rPr>
          <w:rFonts w:hint="eastAsia"/>
        </w:rPr>
        <w:t>进行降阶后，成为如下一阶方程组</w:t>
      </w:r>
    </w:p>
    <w:p w:rsidR="00BA4863" w:rsidRPr="0039526E" w:rsidRDefault="00BA4863" w:rsidP="0039526E">
      <w:r w:rsidRPr="0039526E">
        <w:t>//y1’=y2,  y2’=f(x)-p(x)y2-q(x)y1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所以在对（</w:t>
      </w:r>
      <w:r w:rsidRPr="0039526E">
        <w:t>2</w:t>
      </w:r>
      <w:r w:rsidRPr="0039526E">
        <w:rPr>
          <w:rFonts w:hint="eastAsia"/>
        </w:rPr>
        <w:t>－</w:t>
      </w:r>
      <w:r w:rsidRPr="0039526E">
        <w:t>72</w:t>
      </w:r>
      <w:r w:rsidRPr="0039526E">
        <w:rPr>
          <w:rFonts w:hint="eastAsia"/>
        </w:rPr>
        <w:t>）（</w:t>
      </w:r>
      <w:r w:rsidRPr="0039526E">
        <w:t>2</w:t>
      </w:r>
      <w:r w:rsidRPr="0039526E">
        <w:rPr>
          <w:rFonts w:hint="eastAsia"/>
        </w:rPr>
        <w:t>－</w:t>
      </w:r>
      <w:r w:rsidRPr="0039526E">
        <w:t>73</w:t>
      </w:r>
      <w:r w:rsidRPr="0039526E">
        <w:rPr>
          <w:rFonts w:hint="eastAsia"/>
        </w:rPr>
        <w:t>）（</w:t>
      </w:r>
      <w:r w:rsidRPr="0039526E">
        <w:t>2</w:t>
      </w:r>
      <w:r w:rsidRPr="0039526E">
        <w:rPr>
          <w:rFonts w:hint="eastAsia"/>
        </w:rPr>
        <w:t>－</w:t>
      </w:r>
      <w:r w:rsidRPr="0039526E">
        <w:t>74</w:t>
      </w:r>
      <w:r w:rsidRPr="0039526E">
        <w:rPr>
          <w:rFonts w:hint="eastAsia"/>
        </w:rPr>
        <w:t>）降阶后得到的右端项分别取参数</w:t>
      </w:r>
      <w:r w:rsidRPr="0039526E">
        <w:t>k=0,0,1.</w:t>
      </w:r>
    </w:p>
    <w:p w:rsidR="00BA4863" w:rsidRPr="0039526E" w:rsidRDefault="00BA4863" w:rsidP="0039526E">
      <w:r w:rsidRPr="0039526E">
        <w:t>double * rhsf(int k, double x, double y1, double y2)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*z;</w:t>
      </w:r>
    </w:p>
    <w:p w:rsidR="00BA4863" w:rsidRPr="0039526E" w:rsidRDefault="00BA4863" w:rsidP="0039526E">
      <w:r w:rsidRPr="0039526E">
        <w:tab/>
        <w:t>z = (double *)malloc(sizeof(double)* 2);</w:t>
      </w:r>
    </w:p>
    <w:p w:rsidR="00BA4863" w:rsidRPr="0039526E" w:rsidRDefault="00BA4863" w:rsidP="0039526E">
      <w:r w:rsidRPr="0039526E">
        <w:tab/>
        <w:t>z[0] = y2;</w:t>
      </w:r>
    </w:p>
    <w:p w:rsidR="00BA4863" w:rsidRPr="0039526E" w:rsidRDefault="00BA4863" w:rsidP="0039526E">
      <w:r w:rsidRPr="0039526E">
        <w:tab/>
        <w:t>z[1] = k*f(x) - p(x)*y2 - q(x)*y1;</w:t>
      </w:r>
    </w:p>
    <w:p w:rsidR="00BA4863" w:rsidRPr="0039526E" w:rsidRDefault="00BA4863" w:rsidP="0039526E">
      <w:r w:rsidRPr="0039526E">
        <w:tab/>
        <w:t>return z;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参数</w:t>
      </w:r>
      <w:r w:rsidRPr="0039526E">
        <w:t>k</w:t>
      </w:r>
      <w:r w:rsidRPr="0039526E">
        <w:rPr>
          <w:rFonts w:hint="eastAsia"/>
        </w:rPr>
        <w:t>用来确定三个初值问题中的哪个，参数</w:t>
      </w:r>
      <w:r w:rsidRPr="0039526E">
        <w:t>c,d</w:t>
      </w:r>
      <w:r w:rsidRPr="0039526E">
        <w:rPr>
          <w:rFonts w:hint="eastAsia"/>
        </w:rPr>
        <w:t>分别确定初值和初始导数值</w:t>
      </w:r>
    </w:p>
    <w:p w:rsidR="00BA4863" w:rsidRPr="0039526E" w:rsidRDefault="00BA4863" w:rsidP="0039526E">
      <w:r w:rsidRPr="0039526E">
        <w:t>double *RKhigher(int k, double *x, double c, double d)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double *y, y1, y2,*k1,*k2,*k3,*k4;</w:t>
      </w:r>
    </w:p>
    <w:p w:rsidR="00BA4863" w:rsidRPr="0039526E" w:rsidRDefault="00BA4863" w:rsidP="0039526E">
      <w:r w:rsidRPr="0039526E">
        <w:tab/>
        <w:t>y = (double *)malloc(sizeof(double)*(m + 1));</w:t>
      </w:r>
    </w:p>
    <w:p w:rsidR="00BA4863" w:rsidRPr="0039526E" w:rsidRDefault="00BA4863" w:rsidP="0039526E">
      <w:r w:rsidRPr="0039526E">
        <w:tab/>
        <w:t>y[0] = c;</w:t>
      </w:r>
    </w:p>
    <w:p w:rsidR="00BA4863" w:rsidRPr="0039526E" w:rsidRDefault="00BA4863" w:rsidP="0039526E">
      <w:r w:rsidRPr="0039526E">
        <w:tab/>
        <w:t>y1 = c;</w:t>
      </w:r>
    </w:p>
    <w:p w:rsidR="00BA4863" w:rsidRPr="0039526E" w:rsidRDefault="00BA4863" w:rsidP="0039526E">
      <w:r w:rsidRPr="0039526E">
        <w:tab/>
        <w:t>y2 = d;</w:t>
      </w:r>
    </w:p>
    <w:p w:rsidR="00BA4863" w:rsidRPr="0039526E" w:rsidRDefault="00BA4863" w:rsidP="0039526E">
      <w:r w:rsidRPr="0039526E">
        <w:tab/>
        <w:t>for (i = 0; i&lt;m;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k1 = rhsf(k, x[i], y1, y2);</w:t>
      </w:r>
    </w:p>
    <w:p w:rsidR="00BA4863" w:rsidRPr="0039526E" w:rsidRDefault="00BA4863" w:rsidP="0039526E">
      <w:r w:rsidRPr="0039526E">
        <w:tab/>
      </w:r>
      <w:r w:rsidRPr="0039526E">
        <w:tab/>
        <w:t>k2 = rhsf(k, x[i] + 0.5*h, y1 + 0.5*h*k1[0], y2 + 0.5*h*k1[1]);</w:t>
      </w:r>
    </w:p>
    <w:p w:rsidR="00BA4863" w:rsidRPr="0039526E" w:rsidRDefault="00BA4863" w:rsidP="0039526E">
      <w:r w:rsidRPr="0039526E">
        <w:tab/>
      </w:r>
      <w:r w:rsidRPr="0039526E">
        <w:tab/>
        <w:t>k3 = rhsf(k, x[i] + 0.5*h, y1 + 0.5*h*k2[0], y2 + 0.5*h*k2[1]);</w:t>
      </w:r>
    </w:p>
    <w:p w:rsidR="00BA4863" w:rsidRPr="0039526E" w:rsidRDefault="00BA4863" w:rsidP="0039526E">
      <w:r w:rsidRPr="0039526E">
        <w:tab/>
      </w:r>
      <w:r w:rsidRPr="0039526E">
        <w:tab/>
        <w:t>k4 = rhsf(k, x[i + 1], y1 + h*k3[0], y2 + h*k3[1]);</w:t>
      </w:r>
    </w:p>
    <w:p w:rsidR="00BA4863" w:rsidRPr="0039526E" w:rsidRDefault="00BA4863" w:rsidP="0039526E">
      <w:r w:rsidRPr="0039526E">
        <w:tab/>
      </w:r>
      <w:r w:rsidRPr="0039526E">
        <w:tab/>
        <w:t>y1 = y1 + h*(k1[0] + 2 * k2[0] + 2 * k3[0] + k4[0]) / 6.0;</w:t>
      </w:r>
    </w:p>
    <w:p w:rsidR="00BA4863" w:rsidRPr="0039526E" w:rsidRDefault="00BA4863" w:rsidP="0039526E">
      <w:r w:rsidRPr="0039526E">
        <w:tab/>
      </w:r>
      <w:r w:rsidRPr="0039526E">
        <w:tab/>
        <w:t>y2 = y2 + h*(k1[1] + 2 * k2[1] + 2 * k3[1] + k4[1]) / 6.0;</w:t>
      </w:r>
    </w:p>
    <w:p w:rsidR="00BA4863" w:rsidRPr="0039526E" w:rsidRDefault="00BA4863" w:rsidP="0039526E">
      <w:r w:rsidRPr="0039526E">
        <w:tab/>
      </w:r>
      <w:r w:rsidRPr="0039526E">
        <w:tab/>
        <w:t>y[i + 1] = y1;</w:t>
      </w:r>
    </w:p>
    <w:p w:rsidR="00BA4863" w:rsidRPr="0039526E" w:rsidRDefault="00BA4863" w:rsidP="0039526E">
      <w:r w:rsidRPr="0039526E">
        <w:tab/>
      </w:r>
      <w:r w:rsidRPr="0039526E">
        <w:tab/>
        <w:t>free(k1); free(k2); free(k3); free(k4);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return  y;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cos(x) + (1 - cos(1.0))*sin(x) / sin(1.0) - 1;</w:t>
      </w:r>
    </w:p>
    <w:p w:rsidR="00BA4863" w:rsidRPr="0039526E" w:rsidRDefault="00BA4863" w:rsidP="0039526E">
      <w:r w:rsidRPr="0039526E">
        <w:t>}</w:t>
      </w:r>
    </w:p>
    <w:p w:rsidR="00BA4863" w:rsidRDefault="00BA4863" w:rsidP="00211636"/>
    <w:p w:rsidR="00BA4863" w:rsidRDefault="00BA4863" w:rsidP="00211636"/>
    <w:p w:rsidR="00BA4863" w:rsidRDefault="00BA4863" w:rsidP="00B4426F">
      <w:pPr>
        <w:pStyle w:val="Title"/>
        <w:jc w:val="left"/>
      </w:pPr>
      <w:bookmarkStart w:id="10" w:name="_Toc418707506"/>
      <w:r>
        <w:t>Egch2_sec6_02.c</w:t>
      </w:r>
      <w:bookmarkEnd w:id="10"/>
    </w:p>
    <w:p w:rsidR="00BA4863" w:rsidRPr="0039526E" w:rsidRDefault="00BA4863" w:rsidP="0039526E">
      <w:r w:rsidRPr="0039526E">
        <w:t xml:space="preserve">// Egch2_sec6_02.cpp : </w:t>
      </w:r>
      <w:r w:rsidRPr="0039526E">
        <w:rPr>
          <w:rFonts w:hint="eastAsia"/>
        </w:rPr>
        <w:t>定义控制台应用程序的入口点。</w:t>
      </w:r>
    </w:p>
    <w:p w:rsidR="00BA4863" w:rsidRPr="0039526E" w:rsidRDefault="00BA4863" w:rsidP="0039526E">
      <w:r w:rsidRPr="0039526E">
        <w:t xml:space="preserve">// </w:t>
      </w:r>
      <w:r w:rsidRPr="0039526E">
        <w:rPr>
          <w:rFonts w:hint="eastAsia"/>
        </w:rPr>
        <w:t>这个一个打靶法的程序，用来求解常微分方程两点混合边值问题</w:t>
      </w:r>
    </w:p>
    <w:p w:rsidR="00BA4863" w:rsidRPr="0039526E" w:rsidRDefault="00BA4863" w:rsidP="0039526E">
      <w:r w:rsidRPr="0039526E">
        <w:t>// y''+p(x)y'+q(x)y=rhs(x), a&lt;x&lt;b;</w:t>
      </w:r>
    </w:p>
    <w:p w:rsidR="00BA4863" w:rsidRPr="0039526E" w:rsidRDefault="00BA4863" w:rsidP="0039526E">
      <w:r w:rsidRPr="0039526E">
        <w:t>// y’(a)+lambda*y(a)=alpha, y’(b)+mu*y(b)=beta</w:t>
      </w:r>
      <w:r w:rsidRPr="0039526E">
        <w:rPr>
          <w:rFonts w:hint="eastAsia"/>
        </w:rPr>
        <w:t>。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本质是将边值问题化为等价的初值问题，初值问题用龙格库塔方法降阶为一阶方程组求解。</w:t>
      </w:r>
    </w:p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#include&lt;math.h&gt;</w:t>
      </w:r>
    </w:p>
    <w:p w:rsidR="00BA4863" w:rsidRPr="0039526E" w:rsidRDefault="00BA4863" w:rsidP="0039526E">
      <w:r w:rsidRPr="0039526E">
        <w:t>#include&lt;stdlib.h&gt;</w:t>
      </w:r>
    </w:p>
    <w:p w:rsidR="00BA4863" w:rsidRPr="0039526E" w:rsidRDefault="00BA4863" w:rsidP="0039526E">
      <w:r w:rsidRPr="0039526E">
        <w:t>#include&lt;stdio.h&gt;</w:t>
      </w:r>
    </w:p>
    <w:p w:rsidR="00BA4863" w:rsidRPr="0039526E" w:rsidRDefault="00BA4863" w:rsidP="0039526E">
      <w:r w:rsidRPr="0039526E">
        <w:t>int m;</w:t>
      </w:r>
    </w:p>
    <w:p w:rsidR="00BA4863" w:rsidRPr="0039526E" w:rsidRDefault="00BA4863" w:rsidP="0039526E">
      <w:r w:rsidRPr="0039526E">
        <w:t>double h;</w:t>
      </w:r>
    </w:p>
    <w:p w:rsidR="00BA4863" w:rsidRPr="0039526E" w:rsidRDefault="00BA4863" w:rsidP="0039526E">
      <w:r w:rsidRPr="0039526E">
        <w:t xml:space="preserve">#define pi 3.14159265359    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 a, b, alpha, beta, lambda, mu, s, t, eta1, eta2, eta3, temp;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double *x;</w:t>
      </w:r>
    </w:p>
    <w:p w:rsidR="00BA4863" w:rsidRPr="0039526E" w:rsidRDefault="00BA4863" w:rsidP="0039526E">
      <w:r w:rsidRPr="0039526E">
        <w:tab/>
        <w:t>double *y1, *y2, *y3, *y;</w:t>
      </w:r>
    </w:p>
    <w:p w:rsidR="00BA4863" w:rsidRPr="0039526E" w:rsidRDefault="00BA4863" w:rsidP="0039526E">
      <w:r w:rsidRPr="0039526E">
        <w:tab/>
        <w:t>double p(double x);  //</w:t>
      </w:r>
      <w:r w:rsidRPr="0039526E">
        <w:rPr>
          <w:rFonts w:hint="eastAsia"/>
        </w:rPr>
        <w:t>原始方程中的函数</w:t>
      </w:r>
      <w:r w:rsidRPr="0039526E">
        <w:t>p(x)</w:t>
      </w:r>
    </w:p>
    <w:p w:rsidR="00BA4863" w:rsidRPr="0039526E" w:rsidRDefault="00BA4863" w:rsidP="0039526E">
      <w:r w:rsidRPr="0039526E">
        <w:tab/>
        <w:t>double q(double x);  //</w:t>
      </w:r>
      <w:r w:rsidRPr="0039526E">
        <w:rPr>
          <w:rFonts w:hint="eastAsia"/>
        </w:rPr>
        <w:t>原始方程中的函数</w:t>
      </w:r>
      <w:r w:rsidRPr="0039526E">
        <w:t>q(x)</w:t>
      </w:r>
    </w:p>
    <w:p w:rsidR="00BA4863" w:rsidRPr="0039526E" w:rsidRDefault="00BA4863" w:rsidP="0039526E">
      <w:r w:rsidRPr="0039526E">
        <w:tab/>
        <w:t>double f(double x);  //</w:t>
      </w:r>
      <w:r w:rsidRPr="0039526E">
        <w:rPr>
          <w:rFonts w:hint="eastAsia"/>
        </w:rPr>
        <w:t>原始方程中的右端函数</w:t>
      </w:r>
      <w:r w:rsidRPr="0039526E">
        <w:t>f(x)</w:t>
      </w:r>
    </w:p>
    <w:p w:rsidR="00BA4863" w:rsidRPr="0039526E" w:rsidRDefault="00BA4863" w:rsidP="0039526E">
      <w:r w:rsidRPr="0039526E">
        <w:tab/>
        <w:t>double *rhsf(int k, double x, double y1, double y2);</w:t>
      </w:r>
    </w:p>
    <w:p w:rsidR="00BA4863" w:rsidRPr="0039526E" w:rsidRDefault="00BA4863" w:rsidP="0039526E">
      <w:r w:rsidRPr="0039526E">
        <w:tab/>
        <w:t>double *RKhigher(int k, double *x, double c, double d);</w:t>
      </w:r>
    </w:p>
    <w:p w:rsidR="00BA4863" w:rsidRPr="0039526E" w:rsidRDefault="00BA4863" w:rsidP="0039526E">
      <w:r w:rsidRPr="0039526E">
        <w:tab/>
        <w:t>double exact(double x);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a = 0.0;    //a,b</w:t>
      </w:r>
      <w:r w:rsidRPr="0039526E">
        <w:rPr>
          <w:rFonts w:hint="eastAsia"/>
        </w:rPr>
        <w:t>分别是两点边值问题中的两个边界端点。</w:t>
      </w:r>
    </w:p>
    <w:p w:rsidR="00BA4863" w:rsidRPr="0039526E" w:rsidRDefault="00BA4863" w:rsidP="0039526E">
      <w:r w:rsidRPr="0039526E">
        <w:tab/>
        <w:t>b = pi;</w:t>
      </w:r>
    </w:p>
    <w:p w:rsidR="00BA4863" w:rsidRPr="0039526E" w:rsidRDefault="00BA4863" w:rsidP="0039526E">
      <w:r w:rsidRPr="0039526E">
        <w:tab/>
        <w:t>m = 10;       //</w:t>
      </w:r>
      <w:r w:rsidRPr="0039526E">
        <w:rPr>
          <w:rFonts w:hint="eastAsia"/>
        </w:rPr>
        <w:t>将区间</w:t>
      </w:r>
      <w:r w:rsidRPr="0039526E">
        <w:t>[a,b]</w:t>
      </w:r>
      <w:r w:rsidRPr="0039526E">
        <w:rPr>
          <w:rFonts w:hint="eastAsia"/>
        </w:rPr>
        <w:t>等分成</w:t>
      </w:r>
      <w:r w:rsidRPr="0039526E">
        <w:t xml:space="preserve"> m </w:t>
      </w:r>
      <w:r w:rsidRPr="0039526E">
        <w:rPr>
          <w:rFonts w:hint="eastAsia"/>
        </w:rPr>
        <w:t>份</w:t>
      </w:r>
    </w:p>
    <w:p w:rsidR="00BA4863" w:rsidRPr="0039526E" w:rsidRDefault="00BA4863" w:rsidP="0039526E">
      <w:r w:rsidRPr="0039526E">
        <w:tab/>
        <w:t>h = (b - a) / m;    //m</w:t>
      </w:r>
      <w:r w:rsidRPr="0039526E">
        <w:rPr>
          <w:rFonts w:hint="eastAsia"/>
        </w:rPr>
        <w:t>等分后，步长为</w:t>
      </w:r>
      <w:r w:rsidRPr="0039526E">
        <w:t>h</w:t>
      </w:r>
    </w:p>
    <w:p w:rsidR="00BA4863" w:rsidRPr="0039526E" w:rsidRDefault="00BA4863" w:rsidP="0039526E">
      <w:r w:rsidRPr="0039526E">
        <w:tab/>
        <w:t>x = (double *)malloc(sizeof(double)*(m + 1));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</w:p>
    <w:p w:rsidR="00BA4863" w:rsidRPr="0039526E" w:rsidRDefault="00BA4863" w:rsidP="0039526E">
      <w:r w:rsidRPr="0039526E">
        <w:tab/>
        <w:t>lambda = -2.0;</w:t>
      </w:r>
    </w:p>
    <w:p w:rsidR="00BA4863" w:rsidRPr="0039526E" w:rsidRDefault="00BA4863" w:rsidP="0039526E">
      <w:r w:rsidRPr="0039526E">
        <w:tab/>
        <w:t>mu = 1.0;</w:t>
      </w:r>
    </w:p>
    <w:p w:rsidR="00BA4863" w:rsidRPr="0039526E" w:rsidRDefault="00BA4863" w:rsidP="0039526E">
      <w:r w:rsidRPr="0039526E">
        <w:tab/>
        <w:t>alpha = 1.0;</w:t>
      </w:r>
    </w:p>
    <w:p w:rsidR="00BA4863" w:rsidRPr="0039526E" w:rsidRDefault="00BA4863" w:rsidP="0039526E">
      <w:r w:rsidRPr="0039526E">
        <w:tab/>
        <w:t>beta = -exp(pi);</w:t>
      </w:r>
    </w:p>
    <w:p w:rsidR="00BA4863" w:rsidRPr="0039526E" w:rsidRDefault="00BA4863" w:rsidP="0039526E">
      <w:r w:rsidRPr="0039526E">
        <w:tab/>
        <w:t>y1 = RKhigher(0, x, 1, 0);</w:t>
      </w:r>
    </w:p>
    <w:p w:rsidR="00BA4863" w:rsidRPr="0039526E" w:rsidRDefault="00BA4863" w:rsidP="0039526E">
      <w:r w:rsidRPr="0039526E">
        <w:tab/>
        <w:t>y2 = RKhigher(0, x, 0, 1);</w:t>
      </w:r>
    </w:p>
    <w:p w:rsidR="00BA4863" w:rsidRPr="0039526E" w:rsidRDefault="00BA4863" w:rsidP="0039526E">
      <w:r w:rsidRPr="0039526E">
        <w:tab/>
        <w:t>y3 = RKhigher(1, x, 0, 0);</w:t>
      </w:r>
      <w:r w:rsidRPr="0039526E">
        <w:tab/>
      </w:r>
    </w:p>
    <w:p w:rsidR="00BA4863" w:rsidRPr="0039526E" w:rsidRDefault="00BA4863" w:rsidP="0039526E">
      <w:r w:rsidRPr="0039526E">
        <w:tab/>
        <w:t>eta1 = y1[2 * m + 1] + mu*y1[m];  //</w:t>
      </w:r>
      <w:r w:rsidRPr="0039526E">
        <w:rPr>
          <w:rFonts w:hint="eastAsia"/>
        </w:rPr>
        <w:t>即</w:t>
      </w:r>
      <w:r w:rsidRPr="0039526E">
        <w:t>z^1_m+mu*y^1_m</w:t>
      </w:r>
    </w:p>
    <w:p w:rsidR="00BA4863" w:rsidRPr="0039526E" w:rsidRDefault="00BA4863" w:rsidP="0039526E">
      <w:r w:rsidRPr="0039526E">
        <w:tab/>
        <w:t>eta2 = y2[2 * m + 1] + mu*y2[m];</w:t>
      </w:r>
    </w:p>
    <w:p w:rsidR="00BA4863" w:rsidRPr="0039526E" w:rsidRDefault="00BA4863" w:rsidP="0039526E">
      <w:r w:rsidRPr="0039526E">
        <w:tab/>
        <w:t>eta3 = y3[2 * m + 1] + mu*y3[m];</w:t>
      </w:r>
    </w:p>
    <w:p w:rsidR="00BA4863" w:rsidRPr="0039526E" w:rsidRDefault="00BA4863" w:rsidP="0039526E">
      <w:r w:rsidRPr="0039526E">
        <w:tab/>
        <w:t>temp = lambda*eta2 - eta1;</w:t>
      </w:r>
    </w:p>
    <w:p w:rsidR="00BA4863" w:rsidRPr="0039526E" w:rsidRDefault="00BA4863" w:rsidP="0039526E">
      <w:r w:rsidRPr="0039526E">
        <w:tab/>
        <w:t>s = (alpha*eta2 - beta + eta3) / temp;</w:t>
      </w:r>
    </w:p>
    <w:p w:rsidR="00BA4863" w:rsidRPr="0039526E" w:rsidRDefault="00BA4863" w:rsidP="0039526E">
      <w:r w:rsidRPr="0039526E">
        <w:tab/>
        <w:t>t = (lambda*beta - alpha*eta1 - lambda*eta3) / temp;</w:t>
      </w:r>
    </w:p>
    <w:p w:rsidR="00BA4863" w:rsidRPr="0039526E" w:rsidRDefault="00BA4863" w:rsidP="0039526E">
      <w:r w:rsidRPr="0039526E">
        <w:tab/>
        <w:t>y = (double *)malloc(sizeof(double)*(m + 1));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y[i] = s*y1[i] + t*y2[i] + y3[i];</w:t>
      </w:r>
    </w:p>
    <w:p w:rsidR="00BA4863" w:rsidRPr="0039526E" w:rsidRDefault="00BA4863" w:rsidP="0039526E">
      <w:r w:rsidRPr="0039526E">
        <w:tab/>
      </w:r>
      <w:r w:rsidRPr="0039526E">
        <w:tab/>
        <w:t>printf("x[%d]=%.2f, ynumerical=%f, exact=%f, error=%.4e\n", i, x[i], y[i], exact(x[i]), fabs(exact(x[i]) - y[i]));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/>
    <w:p w:rsidR="00BA4863" w:rsidRPr="0039526E" w:rsidRDefault="00BA4863" w:rsidP="0039526E"/>
    <w:p w:rsidR="00BA4863" w:rsidRPr="0039526E" w:rsidRDefault="00BA4863" w:rsidP="0039526E">
      <w:r w:rsidRPr="0039526E">
        <w:t>double p(double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x;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q(double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-x;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exp(x)*cos(x)*(2 + x);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/>
    <w:p w:rsidR="00BA4863" w:rsidRPr="0039526E" w:rsidRDefault="00BA4863" w:rsidP="0039526E">
      <w:r w:rsidRPr="0039526E">
        <w:t>double * rhsf(int k, double x, double y1, double y2)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*z;</w:t>
      </w:r>
    </w:p>
    <w:p w:rsidR="00BA4863" w:rsidRPr="0039526E" w:rsidRDefault="00BA4863" w:rsidP="0039526E">
      <w:r w:rsidRPr="0039526E">
        <w:tab/>
        <w:t>z = (double *)malloc(sizeof(double)* 2);</w:t>
      </w:r>
    </w:p>
    <w:p w:rsidR="00BA4863" w:rsidRPr="0039526E" w:rsidRDefault="00BA4863" w:rsidP="0039526E">
      <w:r w:rsidRPr="0039526E">
        <w:tab/>
        <w:t>z[0] = y2;</w:t>
      </w:r>
    </w:p>
    <w:p w:rsidR="00BA4863" w:rsidRPr="0039526E" w:rsidRDefault="00BA4863" w:rsidP="0039526E">
      <w:r w:rsidRPr="0039526E">
        <w:tab/>
        <w:t>z[1] = k*f(x) - p(x)*y2 - q(x)*y1;</w:t>
      </w:r>
    </w:p>
    <w:p w:rsidR="00BA4863" w:rsidRPr="0039526E" w:rsidRDefault="00BA4863" w:rsidP="0039526E">
      <w:r w:rsidRPr="0039526E">
        <w:tab/>
        <w:t>return z;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参数</w:t>
      </w:r>
      <w:r w:rsidRPr="0039526E">
        <w:t>k</w:t>
      </w:r>
      <w:r w:rsidRPr="0039526E">
        <w:rPr>
          <w:rFonts w:hint="eastAsia"/>
        </w:rPr>
        <w:t>用来确定三个初值问题中的哪个，参数</w:t>
      </w:r>
      <w:r w:rsidRPr="0039526E">
        <w:t>c,d</w:t>
      </w:r>
      <w:r w:rsidRPr="0039526E">
        <w:rPr>
          <w:rFonts w:hint="eastAsia"/>
        </w:rPr>
        <w:t>分别确定初值和初始导数值</w:t>
      </w:r>
    </w:p>
    <w:p w:rsidR="00BA4863" w:rsidRPr="0039526E" w:rsidRDefault="00BA4863" w:rsidP="0039526E">
      <w:r w:rsidRPr="0039526E">
        <w:t>double *RKhigher(int k, double *x, double c, double d)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double *y, *z, *w, y1, y2, *k1, *k2, *k3, *k4;</w:t>
      </w:r>
    </w:p>
    <w:p w:rsidR="00BA4863" w:rsidRPr="0039526E" w:rsidRDefault="00BA4863" w:rsidP="0039526E">
      <w:r w:rsidRPr="0039526E">
        <w:tab/>
        <w:t>y = (double *)malloc(sizeof(double)*(m + 1));  //</w:t>
      </w:r>
      <w:r w:rsidRPr="0039526E">
        <w:rPr>
          <w:rFonts w:hint="eastAsia"/>
        </w:rPr>
        <w:t>存放</w:t>
      </w:r>
      <w:r w:rsidRPr="0039526E">
        <w:t>y</w:t>
      </w:r>
      <w:r w:rsidRPr="0039526E">
        <w:rPr>
          <w:rFonts w:hint="eastAsia"/>
        </w:rPr>
        <w:t>值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z = (double *)malloc(sizeof(double)*(m + 1));  //</w:t>
      </w:r>
      <w:r w:rsidRPr="0039526E">
        <w:rPr>
          <w:rFonts w:hint="eastAsia"/>
        </w:rPr>
        <w:t>存放</w:t>
      </w:r>
      <w:r w:rsidRPr="0039526E">
        <w:t>y</w:t>
      </w:r>
      <w:r w:rsidRPr="0039526E">
        <w:rPr>
          <w:rFonts w:hint="eastAsia"/>
        </w:rPr>
        <w:t>的导数值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y[0] = c;</w:t>
      </w:r>
    </w:p>
    <w:p w:rsidR="00BA4863" w:rsidRPr="0039526E" w:rsidRDefault="00BA4863" w:rsidP="0039526E">
      <w:r w:rsidRPr="0039526E">
        <w:tab/>
        <w:t>z[0] = d;</w:t>
      </w:r>
    </w:p>
    <w:p w:rsidR="00BA4863" w:rsidRPr="0039526E" w:rsidRDefault="00BA4863" w:rsidP="0039526E">
      <w:r w:rsidRPr="0039526E">
        <w:tab/>
        <w:t>y1 = c;</w:t>
      </w:r>
    </w:p>
    <w:p w:rsidR="00BA4863" w:rsidRPr="0039526E" w:rsidRDefault="00BA4863" w:rsidP="0039526E">
      <w:r w:rsidRPr="0039526E">
        <w:tab/>
        <w:t>y2 = d;</w:t>
      </w:r>
    </w:p>
    <w:p w:rsidR="00BA4863" w:rsidRPr="0039526E" w:rsidRDefault="00BA4863" w:rsidP="0039526E">
      <w:r w:rsidRPr="0039526E">
        <w:tab/>
        <w:t>for (i = 0; i&lt;m;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k1 = rhsf(k, x[i], y1, y2);</w:t>
      </w:r>
    </w:p>
    <w:p w:rsidR="00BA4863" w:rsidRPr="0039526E" w:rsidRDefault="00BA4863" w:rsidP="0039526E">
      <w:r w:rsidRPr="0039526E">
        <w:tab/>
      </w:r>
      <w:r w:rsidRPr="0039526E">
        <w:tab/>
        <w:t>k2 = rhsf(k, x[i] + 0.5*h, y1 + 0.5*h*k1[0], y2 + 0.5*h*k1[1]);</w:t>
      </w:r>
    </w:p>
    <w:p w:rsidR="00BA4863" w:rsidRPr="0039526E" w:rsidRDefault="00BA4863" w:rsidP="0039526E">
      <w:r w:rsidRPr="0039526E">
        <w:tab/>
      </w:r>
      <w:r w:rsidRPr="0039526E">
        <w:tab/>
        <w:t>k3 = rhsf(k, x[i] + 0.5*h, y1 + 0.5*h*k2[0], y2 + 0.5*h*k2[1]);</w:t>
      </w:r>
    </w:p>
    <w:p w:rsidR="00BA4863" w:rsidRPr="0039526E" w:rsidRDefault="00BA4863" w:rsidP="0039526E">
      <w:r w:rsidRPr="0039526E">
        <w:tab/>
      </w:r>
      <w:r w:rsidRPr="0039526E">
        <w:tab/>
        <w:t>k4 = rhsf(k, x[i + 1], y1 + h*k3[0], y2 + h*k3[1]);</w:t>
      </w:r>
    </w:p>
    <w:p w:rsidR="00BA4863" w:rsidRPr="0039526E" w:rsidRDefault="00BA4863" w:rsidP="0039526E">
      <w:r w:rsidRPr="0039526E">
        <w:tab/>
      </w:r>
      <w:r w:rsidRPr="0039526E">
        <w:tab/>
        <w:t>y1 = y1 + h*(k1[0] + 2 * k2[0] + 2 * k3[0] + k4[0]) / 6.0;</w:t>
      </w:r>
    </w:p>
    <w:p w:rsidR="00BA4863" w:rsidRPr="0039526E" w:rsidRDefault="00BA4863" w:rsidP="0039526E">
      <w:r w:rsidRPr="0039526E">
        <w:tab/>
      </w:r>
      <w:r w:rsidRPr="0039526E">
        <w:tab/>
        <w:t>y2 = y2 + h*(k1[1] + 2 * k2[1] + 2 * k3[1] + k4[1]) / 6.0;</w:t>
      </w:r>
    </w:p>
    <w:p w:rsidR="00BA4863" w:rsidRPr="0039526E" w:rsidRDefault="00BA4863" w:rsidP="0039526E">
      <w:r w:rsidRPr="0039526E">
        <w:tab/>
      </w:r>
      <w:r w:rsidRPr="0039526E">
        <w:tab/>
        <w:t>y[i + 1] = y1;</w:t>
      </w:r>
    </w:p>
    <w:p w:rsidR="00BA4863" w:rsidRPr="0039526E" w:rsidRDefault="00BA4863" w:rsidP="0039526E">
      <w:r w:rsidRPr="0039526E">
        <w:tab/>
      </w:r>
      <w:r w:rsidRPr="0039526E">
        <w:tab/>
        <w:t>z[i + 1] = y2;</w:t>
      </w:r>
    </w:p>
    <w:p w:rsidR="00BA4863" w:rsidRPr="0039526E" w:rsidRDefault="00BA4863" w:rsidP="0039526E">
      <w:r w:rsidRPr="0039526E">
        <w:tab/>
      </w:r>
      <w:r w:rsidRPr="0039526E">
        <w:tab/>
        <w:t>free(k1); free(k2); free(k3); free(k4);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w = (double *)malloc(sizeof(double)*(2 * m + 2));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w[i] = y[i];</w:t>
      </w:r>
    </w:p>
    <w:p w:rsidR="00BA4863" w:rsidRPr="0039526E" w:rsidRDefault="00BA4863" w:rsidP="0039526E">
      <w:r w:rsidRPr="0039526E">
        <w:tab/>
      </w:r>
      <w:r w:rsidRPr="0039526E">
        <w:tab/>
        <w:t>w[m + 1 + i] = z[i];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free(y); free(z);</w:t>
      </w:r>
    </w:p>
    <w:p w:rsidR="00BA4863" w:rsidRPr="0039526E" w:rsidRDefault="00BA4863" w:rsidP="0039526E">
      <w:r w:rsidRPr="0039526E">
        <w:tab/>
        <w:t>return  w;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exp(x)*sin(x);</w:t>
      </w:r>
    </w:p>
    <w:p w:rsidR="00BA4863" w:rsidRPr="0039526E" w:rsidRDefault="00BA4863" w:rsidP="0039526E">
      <w:r w:rsidRPr="0039526E">
        <w:t>}</w:t>
      </w:r>
    </w:p>
    <w:p w:rsidR="00BA4863" w:rsidRDefault="00BA4863" w:rsidP="00B442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Default="00BA4863" w:rsidP="00B4426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Default="00BA4863" w:rsidP="0042520B">
      <w:pPr>
        <w:pStyle w:val="Title"/>
        <w:jc w:val="left"/>
      </w:pPr>
      <w:bookmarkStart w:id="11" w:name="_Toc418707507"/>
      <w:r>
        <w:t>Egch2_sec6_03.c</w:t>
      </w:r>
      <w:bookmarkEnd w:id="11"/>
    </w:p>
    <w:p w:rsidR="00BA4863" w:rsidRPr="0039526E" w:rsidRDefault="00BA4863" w:rsidP="0039526E">
      <w:r w:rsidRPr="0039526E">
        <w:t xml:space="preserve">//Egch2_sec6_03.cpp : </w:t>
      </w:r>
      <w:r w:rsidRPr="0039526E">
        <w:rPr>
          <w:rFonts w:hint="eastAsia"/>
        </w:rPr>
        <w:t>定义控制台应用程序的入口点。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本程序是求解二阶线性常微分方程两点</w:t>
      </w:r>
      <w:r w:rsidRPr="0039526E">
        <w:t>Dirichlet</w:t>
      </w:r>
      <w:r w:rsidRPr="0039526E">
        <w:rPr>
          <w:rFonts w:hint="eastAsia"/>
        </w:rPr>
        <w:t>边值问题的：</w:t>
      </w:r>
    </w:p>
    <w:p w:rsidR="00BA4863" w:rsidRPr="0039526E" w:rsidRDefault="00BA4863" w:rsidP="0039526E">
      <w:r w:rsidRPr="0039526E">
        <w:t>//y’’+q(x)y=f(x), a&lt;x&lt;b, y(a)=alpha, y(b)=beta</w:t>
      </w:r>
    </w:p>
    <w:p w:rsidR="00BA4863" w:rsidRPr="0039526E" w:rsidRDefault="00BA4863" w:rsidP="0039526E"/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#include&lt;math.h&gt;</w:t>
      </w:r>
    </w:p>
    <w:p w:rsidR="00BA4863" w:rsidRPr="0039526E" w:rsidRDefault="00BA4863" w:rsidP="0039526E">
      <w:r w:rsidRPr="0039526E">
        <w:t>#include&lt;stdio.h&gt;</w:t>
      </w:r>
    </w:p>
    <w:p w:rsidR="00BA4863" w:rsidRPr="0039526E" w:rsidRDefault="00BA4863" w:rsidP="0039526E">
      <w:r w:rsidRPr="0039526E">
        <w:t>#include&lt;stdlib.h&gt;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*matrix_a_array, *matrix_b_array, *x, *rhs, *ans, *y;</w:t>
      </w:r>
    </w:p>
    <w:p w:rsidR="00BA4863" w:rsidRPr="0039526E" w:rsidRDefault="00BA4863" w:rsidP="0039526E">
      <w:r w:rsidRPr="0039526E">
        <w:tab/>
        <w:t>double a, b, h, Pi, alpha, beta;</w:t>
      </w:r>
    </w:p>
    <w:p w:rsidR="00BA4863" w:rsidRPr="0039526E" w:rsidRDefault="00BA4863" w:rsidP="0039526E">
      <w:r w:rsidRPr="0039526E">
        <w:tab/>
        <w:t>int i, j, m;</w:t>
      </w:r>
    </w:p>
    <w:p w:rsidR="00BA4863" w:rsidRPr="0039526E" w:rsidRDefault="00BA4863" w:rsidP="0039526E">
      <w:r w:rsidRPr="0039526E">
        <w:tab/>
        <w:t>double f(double x); //</w:t>
      </w:r>
      <w:r w:rsidRPr="0039526E">
        <w:rPr>
          <w:rFonts w:hint="eastAsia"/>
        </w:rPr>
        <w:t>原方程右端项函数</w:t>
      </w:r>
      <w:r w:rsidRPr="0039526E">
        <w:t>f(x)</w:t>
      </w:r>
    </w:p>
    <w:p w:rsidR="00BA4863" w:rsidRPr="0039526E" w:rsidRDefault="00BA4863" w:rsidP="0039526E">
      <w:r w:rsidRPr="0039526E">
        <w:tab/>
        <w:t>double q(double x);  //</w:t>
      </w:r>
      <w:r w:rsidRPr="0039526E">
        <w:rPr>
          <w:rFonts w:hint="eastAsia"/>
        </w:rPr>
        <w:t>原方程中的函数</w:t>
      </w:r>
      <w:r w:rsidRPr="0039526E">
        <w:t>q(x)</w:t>
      </w:r>
    </w:p>
    <w:p w:rsidR="00BA4863" w:rsidRPr="0039526E" w:rsidRDefault="00BA4863" w:rsidP="0039526E">
      <w:r w:rsidRPr="0039526E">
        <w:tab/>
        <w:t>double *chase_algorithm(double *a, double *b, double *c, int n, double *d);</w:t>
      </w:r>
    </w:p>
    <w:p w:rsidR="00BA4863" w:rsidRPr="0039526E" w:rsidRDefault="00BA4863" w:rsidP="0039526E">
      <w:r w:rsidRPr="0039526E">
        <w:tab/>
        <w:t>//</w:t>
      </w:r>
      <w:r w:rsidRPr="0039526E">
        <w:rPr>
          <w:rFonts w:hint="eastAsia"/>
        </w:rPr>
        <w:t>追赶法子程序，</w:t>
      </w:r>
      <w:r w:rsidRPr="0039526E">
        <w:t>a,b,c</w:t>
      </w:r>
      <w:r w:rsidRPr="0039526E">
        <w:rPr>
          <w:rFonts w:hint="eastAsia"/>
        </w:rPr>
        <w:t>分别为系数矩阵的下次、主、上次对角线元素组，</w:t>
      </w:r>
      <w:r w:rsidRPr="0039526E">
        <w:t>n</w:t>
      </w:r>
      <w:r w:rsidRPr="0039526E">
        <w:rPr>
          <w:rFonts w:hint="eastAsia"/>
        </w:rPr>
        <w:t>为方程组阶数，</w:t>
      </w:r>
      <w:r w:rsidRPr="0039526E">
        <w:t>d</w:t>
      </w:r>
      <w:r w:rsidRPr="0039526E">
        <w:rPr>
          <w:rFonts w:hint="eastAsia"/>
        </w:rPr>
        <w:t>为矩阵右端项向量</w:t>
      </w:r>
    </w:p>
    <w:p w:rsidR="00BA4863" w:rsidRPr="0039526E" w:rsidRDefault="00BA4863" w:rsidP="0039526E">
      <w:r w:rsidRPr="0039526E">
        <w:tab/>
        <w:t>double exact(double x);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m = 8;</w:t>
      </w:r>
    </w:p>
    <w:p w:rsidR="00BA4863" w:rsidRPr="0039526E" w:rsidRDefault="00BA4863" w:rsidP="0039526E">
      <w:r w:rsidRPr="0039526E">
        <w:tab/>
        <w:t>Pi = 3.14159265359;</w:t>
      </w:r>
    </w:p>
    <w:p w:rsidR="00BA4863" w:rsidRPr="0039526E" w:rsidRDefault="00BA4863" w:rsidP="0039526E">
      <w:r w:rsidRPr="0039526E">
        <w:tab/>
        <w:t>a = 0.0;  //</w:t>
      </w:r>
      <w:r w:rsidRPr="0039526E">
        <w:rPr>
          <w:rFonts w:hint="eastAsia"/>
        </w:rPr>
        <w:t>边界左端点</w:t>
      </w:r>
    </w:p>
    <w:p w:rsidR="00BA4863" w:rsidRPr="0039526E" w:rsidRDefault="00BA4863" w:rsidP="0039526E">
      <w:r w:rsidRPr="0039526E">
        <w:tab/>
        <w:t>b = Pi / 2.0;  //</w:t>
      </w:r>
      <w:r w:rsidRPr="0039526E">
        <w:rPr>
          <w:rFonts w:hint="eastAsia"/>
        </w:rPr>
        <w:t>边界右端点</w:t>
      </w:r>
    </w:p>
    <w:p w:rsidR="00BA4863" w:rsidRPr="0039526E" w:rsidRDefault="00BA4863" w:rsidP="0039526E">
      <w:r w:rsidRPr="0039526E">
        <w:tab/>
        <w:t>h = (b - a) / m;</w:t>
      </w:r>
    </w:p>
    <w:p w:rsidR="00BA4863" w:rsidRPr="0039526E" w:rsidRDefault="00BA4863" w:rsidP="0039526E">
      <w:r w:rsidRPr="0039526E">
        <w:tab/>
        <w:t>alpha = 0.0;</w:t>
      </w:r>
    </w:p>
    <w:p w:rsidR="00BA4863" w:rsidRPr="0039526E" w:rsidRDefault="00BA4863" w:rsidP="0039526E">
      <w:r w:rsidRPr="0039526E">
        <w:tab/>
        <w:t>beta = 1.0;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x = (double *)malloc(sizeof(double)*(m + 1));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rhs = (double *)malloc(sizeof(double)*(m - 1));</w:t>
      </w:r>
    </w:p>
    <w:p w:rsidR="00BA4863" w:rsidRPr="0039526E" w:rsidRDefault="00BA4863" w:rsidP="0039526E">
      <w:r w:rsidRPr="0039526E">
        <w:tab/>
        <w:t>for (i = 1; i&lt;m; i++)   //</w:t>
      </w:r>
      <w:r w:rsidRPr="0039526E">
        <w:rPr>
          <w:rFonts w:hint="eastAsia"/>
        </w:rPr>
        <w:t>矩阵的右端项，含</w:t>
      </w:r>
      <w:r w:rsidRPr="0039526E">
        <w:t>m-1</w:t>
      </w:r>
      <w:r w:rsidRPr="0039526E">
        <w:rPr>
          <w:rFonts w:hint="eastAsia"/>
        </w:rPr>
        <w:t>个元素的数组</w:t>
      </w:r>
      <w:r w:rsidRPr="0039526E">
        <w:t>rhs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rhs[i - 1] = h*h*f(x[i]);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rhs[0] = rhs[0] - alpha;  //</w:t>
      </w:r>
      <w:r w:rsidRPr="0039526E">
        <w:rPr>
          <w:rFonts w:hint="eastAsia"/>
        </w:rPr>
        <w:t>考虑边界条件</w:t>
      </w:r>
    </w:p>
    <w:p w:rsidR="00BA4863" w:rsidRPr="0039526E" w:rsidRDefault="00BA4863" w:rsidP="0039526E">
      <w:r w:rsidRPr="0039526E">
        <w:tab/>
        <w:t xml:space="preserve">rhs[m - 2] = rhs[m - 2] - beta; 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matrix_a_array = (double *)malloc(sizeof(double)*(m - 1)); //</w:t>
      </w:r>
      <w:r w:rsidRPr="0039526E">
        <w:rPr>
          <w:rFonts w:hint="eastAsia"/>
        </w:rPr>
        <w:t>矩阵的下次对角线</w:t>
      </w:r>
    </w:p>
    <w:p w:rsidR="00BA4863" w:rsidRPr="0039526E" w:rsidRDefault="00BA4863" w:rsidP="0039526E">
      <w:r w:rsidRPr="0039526E">
        <w:tab/>
        <w:t>matrix_b_array = (double *)malloc(sizeof(double)*(m - 1));  //</w:t>
      </w:r>
      <w:r w:rsidRPr="0039526E">
        <w:rPr>
          <w:rFonts w:hint="eastAsia"/>
        </w:rPr>
        <w:t>矩阵的主对角线</w:t>
      </w:r>
    </w:p>
    <w:p w:rsidR="00BA4863" w:rsidRPr="0039526E" w:rsidRDefault="00BA4863" w:rsidP="0039526E">
      <w:r w:rsidRPr="0039526E">
        <w:tab/>
        <w:t>for (i = 0; i&lt;m - 1;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matrix_a_array[i] = 1.0;</w:t>
      </w:r>
    </w:p>
    <w:p w:rsidR="00BA4863" w:rsidRPr="0039526E" w:rsidRDefault="00BA4863" w:rsidP="0039526E">
      <w:r w:rsidRPr="0039526E">
        <w:tab/>
      </w:r>
      <w:r w:rsidRPr="0039526E">
        <w:tab/>
        <w:t>matrix_b_array[i] = h*h*q(x[i + 1]) - 2;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ans = chase_algorithm(matrix_a_array, matrix_b_array, matrix_a_array, m - 1, rhs);</w:t>
      </w:r>
    </w:p>
    <w:p w:rsidR="00BA4863" w:rsidRPr="0039526E" w:rsidRDefault="00BA4863" w:rsidP="0039526E">
      <w:r w:rsidRPr="0039526E">
        <w:tab/>
        <w:t>free(matrix_a_array);  free(matrix_b_array);  free(rhs);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y = (double *)malloc(sizeof(double)*(m + 1));   //y</w:t>
      </w:r>
      <w:r w:rsidRPr="0039526E">
        <w:rPr>
          <w:rFonts w:hint="eastAsia"/>
        </w:rPr>
        <w:t>为数值解</w:t>
      </w:r>
    </w:p>
    <w:p w:rsidR="00BA4863" w:rsidRPr="0039526E" w:rsidRDefault="00BA4863" w:rsidP="0039526E">
      <w:r w:rsidRPr="0039526E">
        <w:tab/>
        <w:t>y[0] = alpha;</w:t>
      </w:r>
    </w:p>
    <w:p w:rsidR="00BA4863" w:rsidRPr="0039526E" w:rsidRDefault="00BA4863" w:rsidP="0039526E">
      <w:r w:rsidRPr="0039526E">
        <w:tab/>
        <w:t>for (i = 1; i&lt;m; i++)</w:t>
      </w:r>
    </w:p>
    <w:p w:rsidR="00BA4863" w:rsidRPr="0039526E" w:rsidRDefault="00BA4863" w:rsidP="0039526E">
      <w:r w:rsidRPr="0039526E">
        <w:tab/>
      </w:r>
      <w:r w:rsidRPr="0039526E">
        <w:tab/>
        <w:t>y[i] = ans[i - 1];</w:t>
      </w:r>
    </w:p>
    <w:p w:rsidR="00BA4863" w:rsidRPr="0039526E" w:rsidRDefault="00BA4863" w:rsidP="0039526E">
      <w:r w:rsidRPr="0039526E">
        <w:tab/>
        <w:t>free(ans);</w:t>
      </w:r>
    </w:p>
    <w:p w:rsidR="00BA4863" w:rsidRPr="0039526E" w:rsidRDefault="00BA4863" w:rsidP="0039526E">
      <w:r w:rsidRPr="0039526E">
        <w:tab/>
        <w:t>y[m] = beta;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j = m / 4;</w:t>
      </w:r>
    </w:p>
    <w:p w:rsidR="00BA4863" w:rsidRPr="0039526E" w:rsidRDefault="00BA4863" w:rsidP="0039526E">
      <w:r w:rsidRPr="0039526E">
        <w:tab/>
        <w:t>for (i = 0; i &lt;= m; i = i + j)</w:t>
      </w:r>
    </w:p>
    <w:p w:rsidR="00BA4863" w:rsidRPr="0039526E" w:rsidRDefault="00BA4863" w:rsidP="0039526E">
      <w:r w:rsidRPr="0039526E">
        <w:tab/>
      </w:r>
      <w:r w:rsidRPr="0039526E">
        <w:tab/>
        <w:t>printf("x=%.2f, ynumerical=%f,exact=%f, err=%.4e\n", x[i], y[i],exact(x[i]), fabs(exact(x[i])-y[i]));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-(x*x - x + 5.0 / 4.0)*sin(x);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q(double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z;</w:t>
      </w:r>
    </w:p>
    <w:p w:rsidR="00BA4863" w:rsidRPr="0039526E" w:rsidRDefault="00BA4863" w:rsidP="0039526E">
      <w:r w:rsidRPr="0039526E">
        <w:tab/>
        <w:t>z = x - 0.5;</w:t>
      </w:r>
    </w:p>
    <w:p w:rsidR="00BA4863" w:rsidRPr="0039526E" w:rsidRDefault="00BA4863" w:rsidP="0039526E">
      <w:r w:rsidRPr="0039526E">
        <w:tab/>
        <w:t>return -z*z;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/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本程序是解决三对角方程组的追赶法程序，其中系数矩阵主对角元为数组</w:t>
      </w:r>
      <w:r w:rsidRPr="0039526E">
        <w:t xml:space="preserve">b, </w:t>
      </w:r>
      <w:r w:rsidRPr="0039526E">
        <w:rPr>
          <w:rFonts w:hint="eastAsia"/>
        </w:rPr>
        <w:t>下次对角元为数组</w:t>
      </w:r>
      <w:r w:rsidRPr="0039526E">
        <w:t xml:space="preserve">a, </w:t>
      </w:r>
      <w:r w:rsidRPr="0039526E">
        <w:rPr>
          <w:rFonts w:hint="eastAsia"/>
        </w:rPr>
        <w:t>上次对角元为数组</w:t>
      </w:r>
      <w:r w:rsidRPr="0039526E">
        <w:t>c</w:t>
      </w:r>
    </w:p>
    <w:p w:rsidR="00BA4863" w:rsidRPr="0039526E" w:rsidRDefault="00BA4863" w:rsidP="0039526E">
      <w:r w:rsidRPr="0039526E">
        <w:t>//  b1  c1  0   0    0---0</w:t>
      </w:r>
    </w:p>
    <w:p w:rsidR="00BA4863" w:rsidRPr="0039526E" w:rsidRDefault="00BA4863" w:rsidP="0039526E">
      <w:r w:rsidRPr="0039526E">
        <w:t>//  a2  b2  c2  0    0---0</w:t>
      </w:r>
    </w:p>
    <w:p w:rsidR="00BA4863" w:rsidRPr="0039526E" w:rsidRDefault="00BA4863" w:rsidP="0039526E">
      <w:r w:rsidRPr="0039526E">
        <w:t>//  0   a3  b3  c3   0---0</w:t>
      </w:r>
    </w:p>
    <w:p w:rsidR="00BA4863" w:rsidRPr="0039526E" w:rsidRDefault="00BA4863" w:rsidP="0039526E">
      <w:r w:rsidRPr="0039526E">
        <w:t>//</w:t>
      </w:r>
      <w:r w:rsidRPr="0039526E">
        <w:tab/>
        <w:t>0   0   a4  b4   c4--0</w:t>
      </w:r>
    </w:p>
    <w:p w:rsidR="00BA4863" w:rsidRPr="0039526E" w:rsidRDefault="00BA4863" w:rsidP="0039526E">
      <w:r w:rsidRPr="0039526E">
        <w:t>//</w:t>
      </w:r>
      <w:r w:rsidRPr="0039526E">
        <w:tab/>
        <w:t>0   0   0   a5   b5  0</w:t>
      </w:r>
    </w:p>
    <w:p w:rsidR="00BA4863" w:rsidRPr="0039526E" w:rsidRDefault="00BA4863" w:rsidP="0039526E">
      <w:r w:rsidRPr="0039526E">
        <w:t>//</w:t>
      </w:r>
      <w:r w:rsidRPr="0039526E">
        <w:tab/>
        <w:t>---------------------</w:t>
      </w:r>
    </w:p>
    <w:p w:rsidR="00BA4863" w:rsidRPr="0039526E" w:rsidRDefault="00BA4863" w:rsidP="0039526E">
      <w:r w:rsidRPr="0039526E">
        <w:t>//</w:t>
      </w:r>
      <w:r w:rsidRPr="0039526E">
        <w:tab/>
        <w:t>0   0   0   0    an-1 bn-1 cn-1</w:t>
      </w:r>
    </w:p>
    <w:p w:rsidR="00BA4863" w:rsidRPr="0039526E" w:rsidRDefault="00BA4863" w:rsidP="0039526E">
      <w:r w:rsidRPr="0039526E">
        <w:t>//</w:t>
      </w:r>
      <w:r w:rsidRPr="0039526E">
        <w:tab/>
        <w:t>0   0   0   0    0    an   bn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右端项为数组</w:t>
      </w:r>
      <w:r w:rsidRPr="0039526E">
        <w:t xml:space="preserve">d, </w:t>
      </w:r>
      <w:r w:rsidRPr="0039526E">
        <w:rPr>
          <w:rFonts w:hint="eastAsia"/>
        </w:rPr>
        <w:t>原问题是</w:t>
      </w:r>
      <w:r w:rsidRPr="0039526E">
        <w:t>n</w:t>
      </w:r>
      <w:r w:rsidRPr="0039526E">
        <w:rPr>
          <w:rFonts w:hint="eastAsia"/>
        </w:rPr>
        <w:t>阶方程组</w:t>
      </w:r>
      <w:r w:rsidRPr="0039526E">
        <w:t>.</w:t>
      </w:r>
    </w:p>
    <w:p w:rsidR="00BA4863" w:rsidRPr="0039526E" w:rsidRDefault="00BA4863" w:rsidP="0039526E">
      <w:r w:rsidRPr="0039526E">
        <w:t>double * chase_algorithm(double *a, double *b, double *c, int n, double *d)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 ans, *g, *w, p;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ans = (double *)malloc(sizeof(double)*n);</w:t>
      </w:r>
    </w:p>
    <w:p w:rsidR="00BA4863" w:rsidRPr="0039526E" w:rsidRDefault="00BA4863" w:rsidP="0039526E">
      <w:r w:rsidRPr="0039526E">
        <w:tab/>
        <w:t>g = (double *)malloc(sizeof(double)*n);</w:t>
      </w:r>
    </w:p>
    <w:p w:rsidR="00BA4863" w:rsidRPr="0039526E" w:rsidRDefault="00BA4863" w:rsidP="0039526E">
      <w:r w:rsidRPr="0039526E">
        <w:tab/>
        <w:t>w = (double *)malloc(sizeof(double)*n);</w:t>
      </w:r>
    </w:p>
    <w:p w:rsidR="00BA4863" w:rsidRPr="0039526E" w:rsidRDefault="00BA4863" w:rsidP="0039526E">
      <w:r w:rsidRPr="0039526E">
        <w:tab/>
        <w:t>g[0] = d[0] / b[0];</w:t>
      </w:r>
    </w:p>
    <w:p w:rsidR="00BA4863" w:rsidRPr="0039526E" w:rsidRDefault="00BA4863" w:rsidP="0039526E">
      <w:r w:rsidRPr="0039526E">
        <w:tab/>
        <w:t>w[0] = c[0] / b[0];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for (i = 1; i&lt;n;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p = b[i] - a[i] * w[i - 1];</w:t>
      </w:r>
    </w:p>
    <w:p w:rsidR="00BA4863" w:rsidRPr="0039526E" w:rsidRDefault="00BA4863" w:rsidP="0039526E">
      <w:r w:rsidRPr="0039526E">
        <w:tab/>
      </w:r>
      <w:r w:rsidRPr="0039526E">
        <w:tab/>
        <w:t>g[i] = (d[i] - a[i] * g[i - 1]) / p;</w:t>
      </w:r>
    </w:p>
    <w:p w:rsidR="00BA4863" w:rsidRPr="0039526E" w:rsidRDefault="00BA4863" w:rsidP="0039526E">
      <w:r w:rsidRPr="0039526E">
        <w:tab/>
      </w:r>
      <w:r w:rsidRPr="0039526E">
        <w:tab/>
        <w:t>w[i] = c[i] / p;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ans[n - 1] = g[n - 1];</w:t>
      </w:r>
    </w:p>
    <w:p w:rsidR="00BA4863" w:rsidRPr="0039526E" w:rsidRDefault="00BA4863" w:rsidP="0039526E">
      <w:r w:rsidRPr="0039526E">
        <w:tab/>
        <w:t>i = n - 2;</w:t>
      </w:r>
    </w:p>
    <w:p w:rsidR="00BA4863" w:rsidRPr="0039526E" w:rsidRDefault="00BA4863" w:rsidP="0039526E">
      <w:r w:rsidRPr="0039526E">
        <w:tab/>
        <w:t>do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ans[i] = g[i] - w[i] * ans[i + 1];</w:t>
      </w:r>
    </w:p>
    <w:p w:rsidR="00BA4863" w:rsidRPr="0039526E" w:rsidRDefault="00BA4863" w:rsidP="0039526E">
      <w:r w:rsidRPr="0039526E">
        <w:tab/>
      </w:r>
      <w:r w:rsidRPr="0039526E">
        <w:tab/>
        <w:t>i = i - 1;</w:t>
      </w:r>
    </w:p>
    <w:p w:rsidR="00BA4863" w:rsidRPr="0039526E" w:rsidRDefault="00BA4863" w:rsidP="0039526E">
      <w:r w:rsidRPr="0039526E">
        <w:tab/>
        <w:t>} while (i &gt;= 0);</w:t>
      </w:r>
    </w:p>
    <w:p w:rsidR="00BA4863" w:rsidRPr="0039526E" w:rsidRDefault="00BA4863" w:rsidP="0039526E">
      <w:r w:rsidRPr="0039526E">
        <w:tab/>
        <w:t>free(g);</w:t>
      </w:r>
    </w:p>
    <w:p w:rsidR="00BA4863" w:rsidRPr="0039526E" w:rsidRDefault="00BA4863" w:rsidP="0039526E">
      <w:r w:rsidRPr="0039526E">
        <w:tab/>
        <w:t>free(w);</w:t>
      </w:r>
    </w:p>
    <w:p w:rsidR="00BA4863" w:rsidRPr="0039526E" w:rsidRDefault="00BA4863" w:rsidP="0039526E">
      <w:r w:rsidRPr="0039526E">
        <w:tab/>
        <w:t>return ans;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sin(x);</w:t>
      </w:r>
    </w:p>
    <w:p w:rsidR="00BA4863" w:rsidRPr="0039526E" w:rsidRDefault="00BA4863" w:rsidP="0039526E">
      <w:r w:rsidRPr="0039526E">
        <w:t>}</w:t>
      </w:r>
    </w:p>
    <w:p w:rsidR="00BA4863" w:rsidRDefault="00BA4863" w:rsidP="0042520B"/>
    <w:p w:rsidR="00BA4863" w:rsidRPr="006A48C3" w:rsidRDefault="00BA4863" w:rsidP="00B4426F"/>
    <w:p w:rsidR="00BA4863" w:rsidRDefault="00BA4863" w:rsidP="00624DAB">
      <w:pPr>
        <w:pStyle w:val="Title"/>
        <w:jc w:val="left"/>
      </w:pPr>
      <w:bookmarkStart w:id="12" w:name="_Toc418707508"/>
      <w:r>
        <w:t>Egch2_sec6_04.c</w:t>
      </w:r>
      <w:bookmarkEnd w:id="12"/>
    </w:p>
    <w:p w:rsidR="00BA4863" w:rsidRPr="0039526E" w:rsidRDefault="00BA4863" w:rsidP="0039526E">
      <w:r w:rsidRPr="0039526E">
        <w:t xml:space="preserve">// Egch2_sec6_04.cpp : </w:t>
      </w:r>
      <w:r w:rsidRPr="0039526E">
        <w:rPr>
          <w:rFonts w:hint="eastAsia"/>
        </w:rPr>
        <w:t>定义控制台应用程序的入口点。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本程序是求解二阶线性常微分方程两点混合边值问题的：</w:t>
      </w:r>
    </w:p>
    <w:p w:rsidR="00BA4863" w:rsidRPr="0039526E" w:rsidRDefault="00BA4863" w:rsidP="0039526E">
      <w:r w:rsidRPr="0039526E">
        <w:t>//y’’+q(x)y=f(x), a&lt;x&lt;b, y’(a)+lambda*y(a)=alpha, y’(b)+mu*y(b)=beta</w:t>
      </w:r>
    </w:p>
    <w:p w:rsidR="00BA4863" w:rsidRPr="0039526E" w:rsidRDefault="00BA4863" w:rsidP="0039526E"/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#include&lt;math.h&gt;</w:t>
      </w:r>
    </w:p>
    <w:p w:rsidR="00BA4863" w:rsidRPr="0039526E" w:rsidRDefault="00BA4863" w:rsidP="0039526E">
      <w:r w:rsidRPr="0039526E">
        <w:t>#include&lt;stdio.h&gt;</w:t>
      </w:r>
    </w:p>
    <w:p w:rsidR="00BA4863" w:rsidRPr="0039526E" w:rsidRDefault="00BA4863" w:rsidP="0039526E">
      <w:r w:rsidRPr="0039526E">
        <w:t>#include&lt;stdlib.h&gt;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*matrix_a_array, *matrix_b_array, *x, *rhs, *y;</w:t>
      </w:r>
    </w:p>
    <w:p w:rsidR="00BA4863" w:rsidRPr="0039526E" w:rsidRDefault="00BA4863" w:rsidP="0039526E">
      <w:r w:rsidRPr="0039526E">
        <w:tab/>
        <w:t>double a, b, h, alpha, beta, lambda, mu;</w:t>
      </w:r>
    </w:p>
    <w:p w:rsidR="00BA4863" w:rsidRPr="0039526E" w:rsidRDefault="00BA4863" w:rsidP="0039526E">
      <w:r w:rsidRPr="0039526E">
        <w:tab/>
        <w:t>int i, j, m;</w:t>
      </w:r>
    </w:p>
    <w:p w:rsidR="00BA4863" w:rsidRPr="0039526E" w:rsidRDefault="00BA4863" w:rsidP="0039526E">
      <w:r w:rsidRPr="0039526E">
        <w:tab/>
        <w:t>double f(double x); //</w:t>
      </w:r>
      <w:r w:rsidRPr="0039526E">
        <w:rPr>
          <w:rFonts w:hint="eastAsia"/>
        </w:rPr>
        <w:t>原方程右端项函数</w:t>
      </w:r>
      <w:r w:rsidRPr="0039526E">
        <w:t>f(x)</w:t>
      </w:r>
    </w:p>
    <w:p w:rsidR="00BA4863" w:rsidRPr="0039526E" w:rsidRDefault="00BA4863" w:rsidP="0039526E">
      <w:r w:rsidRPr="0039526E">
        <w:tab/>
        <w:t>double q(double x);  //</w:t>
      </w:r>
      <w:r w:rsidRPr="0039526E">
        <w:rPr>
          <w:rFonts w:hint="eastAsia"/>
        </w:rPr>
        <w:t>原方程中的函数</w:t>
      </w:r>
      <w:r w:rsidRPr="0039526E">
        <w:t>q(x)</w:t>
      </w:r>
    </w:p>
    <w:p w:rsidR="00BA4863" w:rsidRPr="0039526E" w:rsidRDefault="00BA4863" w:rsidP="0039526E">
      <w:r w:rsidRPr="0039526E">
        <w:tab/>
        <w:t>double *chase_algorithm(double *a, double *b, double *c, int n, double *d);</w:t>
      </w:r>
    </w:p>
    <w:p w:rsidR="00BA4863" w:rsidRPr="0039526E" w:rsidRDefault="00BA4863" w:rsidP="0039526E">
      <w:r w:rsidRPr="0039526E">
        <w:tab/>
        <w:t>//</w:t>
      </w:r>
      <w:r w:rsidRPr="0039526E">
        <w:rPr>
          <w:rFonts w:hint="eastAsia"/>
        </w:rPr>
        <w:t>追赶法子程序，</w:t>
      </w:r>
      <w:r w:rsidRPr="0039526E">
        <w:t>a,b,c</w:t>
      </w:r>
      <w:r w:rsidRPr="0039526E">
        <w:rPr>
          <w:rFonts w:hint="eastAsia"/>
        </w:rPr>
        <w:t>分别为系数矩阵的下次、主、上次对角线元素组，</w:t>
      </w:r>
      <w:r w:rsidRPr="0039526E">
        <w:t>n</w:t>
      </w:r>
      <w:r w:rsidRPr="0039526E">
        <w:rPr>
          <w:rFonts w:hint="eastAsia"/>
        </w:rPr>
        <w:t>为方程组阶数，</w:t>
      </w:r>
      <w:r w:rsidRPr="0039526E">
        <w:t>d</w:t>
      </w:r>
      <w:r w:rsidRPr="0039526E">
        <w:rPr>
          <w:rFonts w:hint="eastAsia"/>
        </w:rPr>
        <w:t>为矩阵右端项向量</w:t>
      </w:r>
    </w:p>
    <w:p w:rsidR="00BA4863" w:rsidRPr="0039526E" w:rsidRDefault="00BA4863" w:rsidP="0039526E">
      <w:r w:rsidRPr="0039526E">
        <w:tab/>
        <w:t>double exact(double x);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</w:r>
    </w:p>
    <w:p w:rsidR="00BA4863" w:rsidRPr="0039526E" w:rsidRDefault="00BA4863" w:rsidP="0039526E">
      <w:r w:rsidRPr="0039526E">
        <w:tab/>
        <w:t>a = 0.0;  //</w:t>
      </w:r>
      <w:r w:rsidRPr="0039526E">
        <w:rPr>
          <w:rFonts w:hint="eastAsia"/>
        </w:rPr>
        <w:t>边界左端点</w:t>
      </w:r>
    </w:p>
    <w:p w:rsidR="00BA4863" w:rsidRPr="0039526E" w:rsidRDefault="00BA4863" w:rsidP="0039526E">
      <w:r w:rsidRPr="0039526E">
        <w:tab/>
        <w:t>b = 1.0;  //</w:t>
      </w:r>
      <w:r w:rsidRPr="0039526E">
        <w:rPr>
          <w:rFonts w:hint="eastAsia"/>
        </w:rPr>
        <w:t>边界右端点</w:t>
      </w:r>
    </w:p>
    <w:p w:rsidR="00BA4863" w:rsidRPr="0039526E" w:rsidRDefault="00BA4863" w:rsidP="0039526E">
      <w:r w:rsidRPr="0039526E">
        <w:tab/>
        <w:t>m = 4;</w:t>
      </w:r>
    </w:p>
    <w:p w:rsidR="00BA4863" w:rsidRPr="0039526E" w:rsidRDefault="00BA4863" w:rsidP="0039526E">
      <w:r w:rsidRPr="0039526E">
        <w:tab/>
        <w:t>h = (b - a) / m;</w:t>
      </w:r>
    </w:p>
    <w:p w:rsidR="00BA4863" w:rsidRPr="0039526E" w:rsidRDefault="00BA4863" w:rsidP="0039526E">
      <w:r w:rsidRPr="0039526E">
        <w:tab/>
        <w:t>alpha = 0.0;</w:t>
      </w:r>
    </w:p>
    <w:p w:rsidR="00BA4863" w:rsidRPr="0039526E" w:rsidRDefault="00BA4863" w:rsidP="0039526E">
      <w:r w:rsidRPr="0039526E">
        <w:tab/>
        <w:t>beta = 3 * exp(1.0);</w:t>
      </w:r>
    </w:p>
    <w:p w:rsidR="00BA4863" w:rsidRPr="0039526E" w:rsidRDefault="00BA4863" w:rsidP="0039526E">
      <w:r w:rsidRPr="0039526E">
        <w:tab/>
        <w:t>lambda = -1.0;</w:t>
      </w:r>
    </w:p>
    <w:p w:rsidR="00BA4863" w:rsidRPr="0039526E" w:rsidRDefault="00BA4863" w:rsidP="0039526E">
      <w:r w:rsidRPr="0039526E">
        <w:tab/>
        <w:t>mu = 2.0;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x = (double *)malloc(sizeof(double)*(m + 1));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rhs = (double *)malloc(sizeof(double)*(m + 1));</w:t>
      </w:r>
    </w:p>
    <w:p w:rsidR="00BA4863" w:rsidRPr="0039526E" w:rsidRDefault="00BA4863" w:rsidP="0039526E">
      <w:r w:rsidRPr="0039526E">
        <w:tab/>
        <w:t>rhs[0] = h*alpha;</w:t>
      </w:r>
    </w:p>
    <w:p w:rsidR="00BA4863" w:rsidRPr="0039526E" w:rsidRDefault="00BA4863" w:rsidP="0039526E">
      <w:r w:rsidRPr="0039526E">
        <w:tab/>
        <w:t>for (i = 1; i&lt;m; i++)   //</w:t>
      </w:r>
      <w:r w:rsidRPr="0039526E">
        <w:rPr>
          <w:rFonts w:hint="eastAsia"/>
        </w:rPr>
        <w:t>矩阵的右端项，含</w:t>
      </w:r>
      <w:r w:rsidRPr="0039526E">
        <w:t>m+1</w:t>
      </w:r>
      <w:r w:rsidRPr="0039526E">
        <w:rPr>
          <w:rFonts w:hint="eastAsia"/>
        </w:rPr>
        <w:t>个元素的数组</w:t>
      </w:r>
      <w:r w:rsidRPr="0039526E">
        <w:t>rhs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rhs[i] = h*h*f(x[i]);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rhs[m] = -h*beta;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matrix_a_array = (double *)malloc(sizeof(double)*(m + 1)); //</w:t>
      </w:r>
      <w:r w:rsidRPr="0039526E">
        <w:rPr>
          <w:rFonts w:hint="eastAsia"/>
        </w:rPr>
        <w:t>矩阵的下次对角线</w:t>
      </w:r>
    </w:p>
    <w:p w:rsidR="00BA4863" w:rsidRPr="0039526E" w:rsidRDefault="00BA4863" w:rsidP="0039526E">
      <w:r w:rsidRPr="0039526E">
        <w:tab/>
        <w:t>matrix_b_array = (double *)malloc(sizeof(double)*(m + 1));  //</w:t>
      </w:r>
      <w:r w:rsidRPr="0039526E">
        <w:rPr>
          <w:rFonts w:hint="eastAsia"/>
        </w:rPr>
        <w:t>矩阵的主对角线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matrix_a_array[i] = 1.0;</w:t>
      </w:r>
    </w:p>
    <w:p w:rsidR="00BA4863" w:rsidRPr="0039526E" w:rsidRDefault="00BA4863" w:rsidP="0039526E">
      <w:r w:rsidRPr="0039526E">
        <w:tab/>
      </w:r>
      <w:r w:rsidRPr="0039526E">
        <w:tab/>
        <w:t>matrix_b_array[i] = h*h*q(x[i]) - 2;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matrix_b_array[0] = h*lambda - 1.0;</w:t>
      </w:r>
    </w:p>
    <w:p w:rsidR="00BA4863" w:rsidRPr="0039526E" w:rsidRDefault="00BA4863" w:rsidP="0039526E">
      <w:r w:rsidRPr="0039526E">
        <w:tab/>
        <w:t>matrix_b_array[m] =-( h*mu + 1.0);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y = chase_algorithm(matrix_a_array, matrix_b_array, matrix_a_array, m + 1, rhs);</w:t>
      </w:r>
    </w:p>
    <w:p w:rsidR="00BA4863" w:rsidRPr="0039526E" w:rsidRDefault="00BA4863" w:rsidP="0039526E">
      <w:r w:rsidRPr="0039526E">
        <w:tab/>
        <w:t>free(matrix_a_array);  free(matrix_b_array);  free(rhs);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j = m / 4;</w:t>
      </w:r>
    </w:p>
    <w:p w:rsidR="00BA4863" w:rsidRPr="0039526E" w:rsidRDefault="00BA4863" w:rsidP="0039526E">
      <w:r w:rsidRPr="0039526E">
        <w:tab/>
        <w:t>for (i = 0; i &lt;= m; i = i + j)</w:t>
      </w:r>
    </w:p>
    <w:p w:rsidR="00BA4863" w:rsidRPr="0039526E" w:rsidRDefault="00BA4863" w:rsidP="0039526E">
      <w:r w:rsidRPr="0039526E">
        <w:tab/>
      </w:r>
      <w:r w:rsidRPr="0039526E">
        <w:tab/>
        <w:t>printf("x=%.2f, ynumerical=%f,exact=%f, err=%f\n", x[i], y[i], exact(x[i]), fabs(exact(x[i]) - y[i]));</w:t>
      </w:r>
    </w:p>
    <w:p w:rsidR="00BA4863" w:rsidRPr="0039526E" w:rsidRDefault="00BA4863" w:rsidP="0039526E">
      <w:r w:rsidRPr="0039526E">
        <w:tab/>
        <w:t>free(x); free(y);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-exp(x)*sin(x);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q(double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-(1 + sin(x));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* chase_algorithm(double *a, double *b, double *c, int n, double *d)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 ans, *g, *w, p;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ans = (double *)malloc(sizeof(double)*n);</w:t>
      </w:r>
    </w:p>
    <w:p w:rsidR="00BA4863" w:rsidRPr="0039526E" w:rsidRDefault="00BA4863" w:rsidP="0039526E">
      <w:r w:rsidRPr="0039526E">
        <w:tab/>
        <w:t>g = (double *)malloc(sizeof(double)*n);</w:t>
      </w:r>
    </w:p>
    <w:p w:rsidR="00BA4863" w:rsidRPr="0039526E" w:rsidRDefault="00BA4863" w:rsidP="0039526E">
      <w:r w:rsidRPr="0039526E">
        <w:tab/>
        <w:t>w = (double *)malloc(sizeof(double)*n);</w:t>
      </w:r>
    </w:p>
    <w:p w:rsidR="00BA4863" w:rsidRPr="0039526E" w:rsidRDefault="00BA4863" w:rsidP="0039526E">
      <w:r w:rsidRPr="0039526E">
        <w:tab/>
        <w:t>g[0] = d[0] / b[0];</w:t>
      </w:r>
    </w:p>
    <w:p w:rsidR="00BA4863" w:rsidRPr="0039526E" w:rsidRDefault="00BA4863" w:rsidP="0039526E">
      <w:r w:rsidRPr="0039526E">
        <w:tab/>
        <w:t>w[0] = c[0] / b[0];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for (i = 1; i&lt;n;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p = b[i] - a[i] * w[i - 1];</w:t>
      </w:r>
    </w:p>
    <w:p w:rsidR="00BA4863" w:rsidRPr="0039526E" w:rsidRDefault="00BA4863" w:rsidP="0039526E">
      <w:r w:rsidRPr="0039526E">
        <w:tab/>
      </w:r>
      <w:r w:rsidRPr="0039526E">
        <w:tab/>
        <w:t>g[i] = (d[i] - a[i] * g[i - 1]) / p;</w:t>
      </w:r>
    </w:p>
    <w:p w:rsidR="00BA4863" w:rsidRPr="0039526E" w:rsidRDefault="00BA4863" w:rsidP="0039526E">
      <w:r w:rsidRPr="0039526E">
        <w:tab/>
      </w:r>
      <w:r w:rsidRPr="0039526E">
        <w:tab/>
        <w:t>w[i] = c[i] / p;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ans[n - 1] = g[n - 1];</w:t>
      </w:r>
    </w:p>
    <w:p w:rsidR="00BA4863" w:rsidRPr="0039526E" w:rsidRDefault="00BA4863" w:rsidP="0039526E">
      <w:r w:rsidRPr="0039526E">
        <w:tab/>
        <w:t>i = n - 2;</w:t>
      </w:r>
    </w:p>
    <w:p w:rsidR="00BA4863" w:rsidRPr="0039526E" w:rsidRDefault="00BA4863" w:rsidP="0039526E">
      <w:r w:rsidRPr="0039526E">
        <w:tab/>
        <w:t>do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ans[i] = g[i] - w[i] * ans[i + 1];</w:t>
      </w:r>
    </w:p>
    <w:p w:rsidR="00BA4863" w:rsidRPr="0039526E" w:rsidRDefault="00BA4863" w:rsidP="0039526E">
      <w:r w:rsidRPr="0039526E">
        <w:tab/>
      </w:r>
      <w:r w:rsidRPr="0039526E">
        <w:tab/>
        <w:t>i = i - 1;</w:t>
      </w:r>
    </w:p>
    <w:p w:rsidR="00BA4863" w:rsidRPr="0039526E" w:rsidRDefault="00BA4863" w:rsidP="0039526E">
      <w:r w:rsidRPr="0039526E">
        <w:tab/>
        <w:t>} while (i &gt;= 0);</w:t>
      </w:r>
    </w:p>
    <w:p w:rsidR="00BA4863" w:rsidRPr="0039526E" w:rsidRDefault="00BA4863" w:rsidP="0039526E">
      <w:r w:rsidRPr="0039526E">
        <w:tab/>
        <w:t>free(g); free(w);</w:t>
      </w:r>
    </w:p>
    <w:p w:rsidR="00BA4863" w:rsidRPr="0039526E" w:rsidRDefault="00BA4863" w:rsidP="0039526E">
      <w:r w:rsidRPr="0039526E">
        <w:tab/>
        <w:t>return ans;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exp(x);</w:t>
      </w:r>
    </w:p>
    <w:p w:rsidR="00BA4863" w:rsidRPr="0039526E" w:rsidRDefault="00BA4863" w:rsidP="0039526E">
      <w:r w:rsidRPr="0039526E">
        <w:t>}</w:t>
      </w:r>
    </w:p>
    <w:p w:rsidR="00BA4863" w:rsidRDefault="00BA4863" w:rsidP="00624DAB"/>
    <w:p w:rsidR="00BA4863" w:rsidRDefault="00BA4863" w:rsidP="00F640E5"/>
    <w:p w:rsidR="00BA4863" w:rsidRDefault="00BA4863" w:rsidP="001D0C4D">
      <w:pPr>
        <w:pStyle w:val="Title"/>
        <w:jc w:val="left"/>
      </w:pPr>
      <w:bookmarkStart w:id="13" w:name="_Toc418707509"/>
      <w:r>
        <w:t>Egch2_sec6_05.c</w:t>
      </w:r>
      <w:bookmarkEnd w:id="13"/>
    </w:p>
    <w:p w:rsidR="00BA4863" w:rsidRPr="0039526E" w:rsidRDefault="00BA4863" w:rsidP="0039526E">
      <w:r w:rsidRPr="0039526E">
        <w:t xml:space="preserve">// Egch2_sec6_05.cpp : </w:t>
      </w:r>
      <w:r w:rsidRPr="0039526E">
        <w:rPr>
          <w:rFonts w:hint="eastAsia"/>
        </w:rPr>
        <w:t>定义控制台应用程序的入口点。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本程序是求解二阶线性常微分方程两点混合边值问题的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根据新思路改进原来的一阶格式成为二阶格式</w:t>
      </w:r>
    </w:p>
    <w:p w:rsidR="00BA4863" w:rsidRPr="0039526E" w:rsidRDefault="00BA4863" w:rsidP="0039526E">
      <w:r w:rsidRPr="0039526E">
        <w:t>//y’’+q(x)y=f(x), a&lt;x&lt;b, y’(a)+lambda*y(a)=alpha, y’(b)+mu*y(b)=beta</w:t>
      </w:r>
    </w:p>
    <w:p w:rsidR="00BA4863" w:rsidRPr="0039526E" w:rsidRDefault="00BA4863" w:rsidP="0039526E"/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#include&lt;math.h&gt;</w:t>
      </w:r>
    </w:p>
    <w:p w:rsidR="00BA4863" w:rsidRPr="0039526E" w:rsidRDefault="00BA4863" w:rsidP="0039526E">
      <w:r w:rsidRPr="0039526E">
        <w:t>#include&lt;stdio.h&gt;</w:t>
      </w:r>
    </w:p>
    <w:p w:rsidR="00BA4863" w:rsidRPr="0039526E" w:rsidRDefault="00BA4863" w:rsidP="0039526E">
      <w:r w:rsidRPr="0039526E">
        <w:t>#include&lt;stdlib.h&gt;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*matrix_a_array, *matrix_b_array, *matrix_c_array, *x, *rhs, *y;</w:t>
      </w:r>
    </w:p>
    <w:p w:rsidR="00BA4863" w:rsidRPr="0039526E" w:rsidRDefault="00BA4863" w:rsidP="0039526E">
      <w:r w:rsidRPr="0039526E">
        <w:tab/>
        <w:t>double a, b, h, alpha, beta, lambda, mu;</w:t>
      </w:r>
    </w:p>
    <w:p w:rsidR="00BA4863" w:rsidRPr="0039526E" w:rsidRDefault="00BA4863" w:rsidP="0039526E">
      <w:r w:rsidRPr="0039526E">
        <w:tab/>
        <w:t>int i, j, m;</w:t>
      </w:r>
    </w:p>
    <w:p w:rsidR="00BA4863" w:rsidRPr="0039526E" w:rsidRDefault="00BA4863" w:rsidP="0039526E">
      <w:r w:rsidRPr="0039526E">
        <w:tab/>
        <w:t>double f(double x); //</w:t>
      </w:r>
      <w:r w:rsidRPr="0039526E">
        <w:rPr>
          <w:rFonts w:hint="eastAsia"/>
        </w:rPr>
        <w:t>原方程右端项函数</w:t>
      </w:r>
      <w:r w:rsidRPr="0039526E">
        <w:t>f(x)</w:t>
      </w:r>
    </w:p>
    <w:p w:rsidR="00BA4863" w:rsidRPr="0039526E" w:rsidRDefault="00BA4863" w:rsidP="0039526E">
      <w:r w:rsidRPr="0039526E">
        <w:tab/>
        <w:t>double q(double x);  //</w:t>
      </w:r>
      <w:r w:rsidRPr="0039526E">
        <w:rPr>
          <w:rFonts w:hint="eastAsia"/>
        </w:rPr>
        <w:t>原方程中的函数</w:t>
      </w:r>
      <w:r w:rsidRPr="0039526E">
        <w:t>q(x)</w:t>
      </w:r>
    </w:p>
    <w:p w:rsidR="00BA4863" w:rsidRPr="0039526E" w:rsidRDefault="00BA4863" w:rsidP="0039526E">
      <w:r w:rsidRPr="0039526E">
        <w:tab/>
        <w:t>double *chase_algorithm(double *a, double *b, double *c, int n, double *d);</w:t>
      </w:r>
    </w:p>
    <w:p w:rsidR="00BA4863" w:rsidRPr="0039526E" w:rsidRDefault="00BA4863" w:rsidP="0039526E">
      <w:r w:rsidRPr="0039526E">
        <w:tab/>
        <w:t>//</w:t>
      </w:r>
      <w:r w:rsidRPr="0039526E">
        <w:rPr>
          <w:rFonts w:hint="eastAsia"/>
        </w:rPr>
        <w:t>追赶法子程序，</w:t>
      </w:r>
      <w:r w:rsidRPr="0039526E">
        <w:t>a,b,c</w:t>
      </w:r>
      <w:r w:rsidRPr="0039526E">
        <w:rPr>
          <w:rFonts w:hint="eastAsia"/>
        </w:rPr>
        <w:t>分别为系数矩阵的下次、主、上次对角线元素组，</w:t>
      </w:r>
      <w:r w:rsidRPr="0039526E">
        <w:t>n</w:t>
      </w:r>
      <w:r w:rsidRPr="0039526E">
        <w:rPr>
          <w:rFonts w:hint="eastAsia"/>
        </w:rPr>
        <w:t>为方程组阶数，</w:t>
      </w:r>
      <w:r w:rsidRPr="0039526E">
        <w:t>d</w:t>
      </w:r>
      <w:r w:rsidRPr="0039526E">
        <w:rPr>
          <w:rFonts w:hint="eastAsia"/>
        </w:rPr>
        <w:t>为矩阵右端项向量</w:t>
      </w:r>
    </w:p>
    <w:p w:rsidR="00BA4863" w:rsidRPr="0039526E" w:rsidRDefault="00BA4863" w:rsidP="0039526E">
      <w:r w:rsidRPr="0039526E">
        <w:tab/>
        <w:t>double exact(double x);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</w:r>
    </w:p>
    <w:p w:rsidR="00BA4863" w:rsidRPr="0039526E" w:rsidRDefault="00BA4863" w:rsidP="0039526E">
      <w:r w:rsidRPr="0039526E">
        <w:tab/>
        <w:t>a = 0.0;  //</w:t>
      </w:r>
      <w:r w:rsidRPr="0039526E">
        <w:rPr>
          <w:rFonts w:hint="eastAsia"/>
        </w:rPr>
        <w:t>边界左端点</w:t>
      </w:r>
    </w:p>
    <w:p w:rsidR="00BA4863" w:rsidRPr="0039526E" w:rsidRDefault="00BA4863" w:rsidP="0039526E">
      <w:r w:rsidRPr="0039526E">
        <w:tab/>
        <w:t>b = 1.0;  //</w:t>
      </w:r>
      <w:r w:rsidRPr="0039526E">
        <w:rPr>
          <w:rFonts w:hint="eastAsia"/>
        </w:rPr>
        <w:t>边界右端点</w:t>
      </w:r>
    </w:p>
    <w:p w:rsidR="00BA4863" w:rsidRPr="0039526E" w:rsidRDefault="00BA4863" w:rsidP="0039526E">
      <w:r w:rsidRPr="0039526E">
        <w:tab/>
        <w:t>m = 4;</w:t>
      </w:r>
    </w:p>
    <w:p w:rsidR="00BA4863" w:rsidRPr="0039526E" w:rsidRDefault="00BA4863" w:rsidP="0039526E">
      <w:r w:rsidRPr="0039526E">
        <w:tab/>
        <w:t>h = (b - a) / m;</w:t>
      </w:r>
    </w:p>
    <w:p w:rsidR="00BA4863" w:rsidRPr="0039526E" w:rsidRDefault="00BA4863" w:rsidP="0039526E">
      <w:r w:rsidRPr="0039526E">
        <w:tab/>
        <w:t>alpha = 0.0;</w:t>
      </w:r>
    </w:p>
    <w:p w:rsidR="00BA4863" w:rsidRPr="0039526E" w:rsidRDefault="00BA4863" w:rsidP="0039526E">
      <w:r w:rsidRPr="0039526E">
        <w:tab/>
        <w:t>beta = 3 * exp(1.0);</w:t>
      </w:r>
    </w:p>
    <w:p w:rsidR="00BA4863" w:rsidRPr="0039526E" w:rsidRDefault="00BA4863" w:rsidP="0039526E">
      <w:r w:rsidRPr="0039526E">
        <w:tab/>
        <w:t>lambda = -1.0;</w:t>
      </w:r>
    </w:p>
    <w:p w:rsidR="00BA4863" w:rsidRPr="0039526E" w:rsidRDefault="00BA4863" w:rsidP="0039526E">
      <w:r w:rsidRPr="0039526E">
        <w:tab/>
        <w:t>mu = 2.0;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x = (double *)malloc(sizeof(double)*(m + 1));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rhs = (double *)malloc(sizeof(double)*(m + 1));</w:t>
      </w:r>
    </w:p>
    <w:p w:rsidR="00BA4863" w:rsidRPr="0039526E" w:rsidRDefault="00BA4863" w:rsidP="0039526E">
      <w:r w:rsidRPr="0039526E">
        <w:tab/>
        <w:t>for (i = 0; i&lt;=m; i++)   //</w:t>
      </w:r>
      <w:r w:rsidRPr="0039526E">
        <w:rPr>
          <w:rFonts w:hint="eastAsia"/>
        </w:rPr>
        <w:t>矩阵的右端项，含</w:t>
      </w:r>
      <w:r w:rsidRPr="0039526E">
        <w:t>m+1</w:t>
      </w:r>
      <w:r w:rsidRPr="0039526E">
        <w:rPr>
          <w:rFonts w:hint="eastAsia"/>
        </w:rPr>
        <w:t>个元素的数组</w:t>
      </w:r>
      <w:r w:rsidRPr="0039526E">
        <w:t>rhs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rhs[i] = h*h*f(x[i]);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 xml:space="preserve">    rhs[0]=rhs[0]+2*h*alpha;</w:t>
      </w:r>
    </w:p>
    <w:p w:rsidR="00BA4863" w:rsidRPr="0039526E" w:rsidRDefault="00BA4863" w:rsidP="0039526E">
      <w:r w:rsidRPr="0039526E">
        <w:tab/>
        <w:t>rhs[m] =rhs[m] -2*h*beta;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matrix_a_array = (double *)malloc(sizeof(double)*(m + 1)); //</w:t>
      </w:r>
      <w:r w:rsidRPr="0039526E">
        <w:rPr>
          <w:rFonts w:hint="eastAsia"/>
        </w:rPr>
        <w:t>矩阵的下次对角线</w:t>
      </w:r>
    </w:p>
    <w:p w:rsidR="00BA4863" w:rsidRPr="0039526E" w:rsidRDefault="00BA4863" w:rsidP="0039526E">
      <w:r w:rsidRPr="0039526E">
        <w:tab/>
        <w:t>matrix_b_array = (double *)malloc(sizeof(double)*(m + 1));  //</w:t>
      </w:r>
      <w:r w:rsidRPr="0039526E">
        <w:rPr>
          <w:rFonts w:hint="eastAsia"/>
        </w:rPr>
        <w:t>矩阵的主对角线</w:t>
      </w:r>
    </w:p>
    <w:p w:rsidR="00BA4863" w:rsidRPr="0039526E" w:rsidRDefault="00BA4863" w:rsidP="0039526E">
      <w:r w:rsidRPr="0039526E">
        <w:t>matrix_c_array = (double *)malloc(sizeof(double)*(m + 1)); //</w:t>
      </w:r>
      <w:r w:rsidRPr="0039526E">
        <w:rPr>
          <w:rFonts w:hint="eastAsia"/>
        </w:rPr>
        <w:t>矩阵的上次对角线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matrix_a_array[i] = 1.0;</w:t>
      </w:r>
    </w:p>
    <w:p w:rsidR="00BA4863" w:rsidRPr="0039526E" w:rsidRDefault="00BA4863" w:rsidP="0039526E">
      <w:r w:rsidRPr="0039526E">
        <w:tab/>
      </w:r>
      <w:r w:rsidRPr="0039526E">
        <w:tab/>
        <w:t>matrix_b_array[i] = h*h*q(x[i]) - 2;</w:t>
      </w:r>
    </w:p>
    <w:p w:rsidR="00BA4863" w:rsidRPr="0039526E" w:rsidRDefault="00BA4863" w:rsidP="0039526E">
      <w:r w:rsidRPr="0039526E">
        <w:t xml:space="preserve">         matrix_c_array[i] =1.0;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>matrix_a_array[m]=2.0;</w:t>
      </w:r>
    </w:p>
    <w:p w:rsidR="00BA4863" w:rsidRPr="0039526E" w:rsidRDefault="00BA4863" w:rsidP="0039526E">
      <w:r w:rsidRPr="0039526E">
        <w:t>matrix_c_array[0]=2.0;</w:t>
      </w:r>
    </w:p>
    <w:p w:rsidR="00BA4863" w:rsidRPr="0039526E" w:rsidRDefault="00BA4863" w:rsidP="0039526E">
      <w:r w:rsidRPr="0039526E">
        <w:tab/>
        <w:t>matrix_b_array[0] = matrix_b_array[0] +2* h*lambda;</w:t>
      </w:r>
    </w:p>
    <w:p w:rsidR="00BA4863" w:rsidRPr="0039526E" w:rsidRDefault="00BA4863" w:rsidP="0039526E">
      <w:r w:rsidRPr="0039526E">
        <w:tab/>
        <w:t>matrix_b_array[m] = matrix_b_array[m]-2*h*mu;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y = chase_algorithm(matrix_a_array, matrix_b_array, matrix_c_array, m + 1, rhs);</w:t>
      </w:r>
    </w:p>
    <w:p w:rsidR="00BA4863" w:rsidRPr="0039526E" w:rsidRDefault="00BA4863" w:rsidP="0039526E">
      <w:r w:rsidRPr="0039526E">
        <w:tab/>
        <w:t>free(matrix_a_array);  free(matrix_b_array);  free(matrix_c_array);  free(rhs);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j = m / 4;</w:t>
      </w:r>
    </w:p>
    <w:p w:rsidR="00BA4863" w:rsidRPr="0039526E" w:rsidRDefault="00BA4863" w:rsidP="0039526E">
      <w:r w:rsidRPr="0039526E">
        <w:tab/>
        <w:t>for (i = 0; i &lt;= m; i = i + j)</w:t>
      </w:r>
    </w:p>
    <w:p w:rsidR="00BA4863" w:rsidRPr="0039526E" w:rsidRDefault="00BA4863" w:rsidP="0039526E">
      <w:r w:rsidRPr="0039526E">
        <w:tab/>
      </w:r>
      <w:r w:rsidRPr="0039526E">
        <w:tab/>
        <w:t>printf("x=%.2f, ynumerical=%f,exact=%f, err=%.4e\n", x[i], y[i], exact(x[i]), fabs(exact(x[i]) - y[i]));</w:t>
      </w:r>
    </w:p>
    <w:p w:rsidR="00BA4863" w:rsidRPr="0039526E" w:rsidRDefault="00BA4863" w:rsidP="0039526E">
      <w:r w:rsidRPr="0039526E">
        <w:tab/>
        <w:t>free(x); free(y);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-exp(x)*sin(x);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q(double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-(1 + sin(x));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* chase_algorithm(double *a, double *b, double *c, int n, double *d)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 ans, *g, *w, p;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ans = (double *)malloc(sizeof(double)*n);</w:t>
      </w:r>
    </w:p>
    <w:p w:rsidR="00BA4863" w:rsidRPr="0039526E" w:rsidRDefault="00BA4863" w:rsidP="0039526E">
      <w:r w:rsidRPr="0039526E">
        <w:tab/>
        <w:t>g = (double *)malloc(sizeof(double)*n);</w:t>
      </w:r>
    </w:p>
    <w:p w:rsidR="00BA4863" w:rsidRPr="0039526E" w:rsidRDefault="00BA4863" w:rsidP="0039526E">
      <w:r w:rsidRPr="0039526E">
        <w:tab/>
        <w:t>w = (double *)malloc(sizeof(double)*n);</w:t>
      </w:r>
    </w:p>
    <w:p w:rsidR="00BA4863" w:rsidRPr="0039526E" w:rsidRDefault="00BA4863" w:rsidP="0039526E">
      <w:r w:rsidRPr="0039526E">
        <w:tab/>
        <w:t>g[0] = d[0] / b[0];</w:t>
      </w:r>
    </w:p>
    <w:p w:rsidR="00BA4863" w:rsidRPr="0039526E" w:rsidRDefault="00BA4863" w:rsidP="0039526E">
      <w:r w:rsidRPr="0039526E">
        <w:tab/>
        <w:t>w[0] = c[0] / b[0];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for (i = 1; i&lt;n;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p = b[i] - a[i] * w[i - 1];</w:t>
      </w:r>
    </w:p>
    <w:p w:rsidR="00BA4863" w:rsidRPr="0039526E" w:rsidRDefault="00BA4863" w:rsidP="0039526E">
      <w:r w:rsidRPr="0039526E">
        <w:tab/>
      </w:r>
      <w:r w:rsidRPr="0039526E">
        <w:tab/>
        <w:t>g[i] = (d[i] - a[i] * g[i - 1]) / p;</w:t>
      </w:r>
    </w:p>
    <w:p w:rsidR="00BA4863" w:rsidRPr="0039526E" w:rsidRDefault="00BA4863" w:rsidP="0039526E">
      <w:r w:rsidRPr="0039526E">
        <w:tab/>
      </w:r>
      <w:r w:rsidRPr="0039526E">
        <w:tab/>
        <w:t>w[i] = c[i] / p;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ans[n - 1] = g[n - 1];</w:t>
      </w:r>
    </w:p>
    <w:p w:rsidR="00BA4863" w:rsidRPr="0039526E" w:rsidRDefault="00BA4863" w:rsidP="0039526E">
      <w:r w:rsidRPr="0039526E">
        <w:tab/>
        <w:t>i = n - 2;</w:t>
      </w:r>
    </w:p>
    <w:p w:rsidR="00BA4863" w:rsidRPr="0039526E" w:rsidRDefault="00BA4863" w:rsidP="0039526E">
      <w:r w:rsidRPr="0039526E">
        <w:tab/>
        <w:t>do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ans[i] = g[i] - w[i] * ans[i + 1];</w:t>
      </w:r>
    </w:p>
    <w:p w:rsidR="00BA4863" w:rsidRPr="0039526E" w:rsidRDefault="00BA4863" w:rsidP="0039526E">
      <w:r w:rsidRPr="0039526E">
        <w:tab/>
      </w:r>
      <w:r w:rsidRPr="0039526E">
        <w:tab/>
        <w:t>i = i - 1;</w:t>
      </w:r>
    </w:p>
    <w:p w:rsidR="00BA4863" w:rsidRPr="0039526E" w:rsidRDefault="00BA4863" w:rsidP="0039526E">
      <w:r w:rsidRPr="0039526E">
        <w:tab/>
        <w:t>} while (i &gt;= 0);</w:t>
      </w:r>
    </w:p>
    <w:p w:rsidR="00BA4863" w:rsidRPr="0039526E" w:rsidRDefault="00BA4863" w:rsidP="0039526E">
      <w:r w:rsidRPr="0039526E">
        <w:tab/>
        <w:t>free(g); free(w);</w:t>
      </w:r>
    </w:p>
    <w:p w:rsidR="00BA4863" w:rsidRPr="0039526E" w:rsidRDefault="00BA4863" w:rsidP="0039526E">
      <w:r w:rsidRPr="0039526E">
        <w:tab/>
        <w:t>return ans;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exp(x);</w:t>
      </w:r>
    </w:p>
    <w:p w:rsidR="00BA4863" w:rsidRPr="0039526E" w:rsidRDefault="00BA4863" w:rsidP="0039526E">
      <w:r w:rsidRPr="0039526E">
        <w:t>}</w:t>
      </w:r>
    </w:p>
    <w:p w:rsidR="00BA4863" w:rsidRDefault="00BA4863" w:rsidP="00163451">
      <w:pPr>
        <w:pStyle w:val="Title"/>
        <w:jc w:val="left"/>
      </w:pPr>
      <w:bookmarkStart w:id="14" w:name="_Toc418707510"/>
      <w:r>
        <w:t>Egch2_sec7_01.c</w:t>
      </w:r>
      <w:bookmarkEnd w:id="14"/>
    </w:p>
    <w:p w:rsidR="00BA4863" w:rsidRPr="0039526E" w:rsidRDefault="00BA4863" w:rsidP="0039526E">
      <w:r w:rsidRPr="0039526E">
        <w:t xml:space="preserve">// Egch2_sec7_01.cpp : </w:t>
      </w:r>
      <w:r w:rsidRPr="0039526E">
        <w:rPr>
          <w:rFonts w:hint="eastAsia"/>
        </w:rPr>
        <w:t>定义控制台应用程序的入口点。</w:t>
      </w:r>
    </w:p>
    <w:p w:rsidR="00BA4863" w:rsidRPr="0039526E" w:rsidRDefault="00BA4863" w:rsidP="0039526E">
      <w:r w:rsidRPr="0039526E">
        <w:t>//Richardson</w:t>
      </w:r>
      <w:r w:rsidRPr="0039526E">
        <w:rPr>
          <w:rFonts w:hint="eastAsia"/>
        </w:rPr>
        <w:t>外推法</w:t>
      </w:r>
    </w:p>
    <w:p w:rsidR="00BA4863" w:rsidRPr="0039526E" w:rsidRDefault="00BA4863" w:rsidP="0039526E"/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 &lt;math.h&gt;</w:t>
      </w:r>
    </w:p>
    <w:p w:rsidR="00BA4863" w:rsidRPr="0039526E" w:rsidRDefault="00BA4863" w:rsidP="0039526E">
      <w:r w:rsidRPr="0039526E">
        <w:t>#include &lt;stdio.h&gt;</w:t>
      </w:r>
    </w:p>
    <w:p w:rsidR="00BA4863" w:rsidRPr="0039526E" w:rsidRDefault="00BA4863" w:rsidP="0039526E">
      <w:r w:rsidRPr="0039526E">
        <w:t>#include &lt;stdlib.h&gt;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u1[3], u2[3], u3[3], v1[3], v2[3],Pi,c;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Pi = 3.14159265359;</w:t>
      </w:r>
    </w:p>
    <w:p w:rsidR="00BA4863" w:rsidRPr="0039526E" w:rsidRDefault="00BA4863" w:rsidP="0039526E">
      <w:r w:rsidRPr="0039526E">
        <w:tab/>
        <w:t>u1[0] = 0.3830961607;</w:t>
      </w:r>
    </w:p>
    <w:p w:rsidR="00BA4863" w:rsidRPr="0039526E" w:rsidRDefault="00BA4863" w:rsidP="0039526E">
      <w:r w:rsidRPr="0039526E">
        <w:tab/>
        <w:t>u1[1] = 0.7077460135;</w:t>
      </w:r>
    </w:p>
    <w:p w:rsidR="00BA4863" w:rsidRPr="0039526E" w:rsidRDefault="00BA4863" w:rsidP="0039526E">
      <w:r w:rsidRPr="0039526E">
        <w:tab/>
        <w:t>u1[2] = 0.9244085928;</w:t>
      </w:r>
    </w:p>
    <w:p w:rsidR="00BA4863" w:rsidRPr="0039526E" w:rsidRDefault="00BA4863" w:rsidP="0039526E">
      <w:r w:rsidRPr="0039526E">
        <w:tab/>
        <w:t>u2[0] = 0.3827864580;</w:t>
      </w:r>
    </w:p>
    <w:p w:rsidR="00BA4863" w:rsidRPr="0039526E" w:rsidRDefault="00BA4863" w:rsidP="0039526E">
      <w:r w:rsidRPr="0039526E">
        <w:tab/>
        <w:t>u2[1] = 0.7072663720;</w:t>
      </w:r>
    </w:p>
    <w:p w:rsidR="00BA4863" w:rsidRPr="0039526E" w:rsidRDefault="00BA4863" w:rsidP="0039526E">
      <w:r w:rsidRPr="0039526E">
        <w:tab/>
        <w:t>u2[2] = 0.9240117352;</w:t>
      </w:r>
    </w:p>
    <w:p w:rsidR="00BA4863" w:rsidRPr="0039526E" w:rsidRDefault="00BA4863" w:rsidP="0039526E">
      <w:r w:rsidRPr="0039526E">
        <w:tab/>
        <w:t>u3[0] = 0.3827091794;</w:t>
      </w:r>
    </w:p>
    <w:p w:rsidR="00BA4863" w:rsidRPr="0039526E" w:rsidRDefault="00BA4863" w:rsidP="0039526E">
      <w:r w:rsidRPr="0039526E">
        <w:tab/>
        <w:t>u3[1] = 0.7071466659;</w:t>
      </w:r>
    </w:p>
    <w:p w:rsidR="00BA4863" w:rsidRPr="0039526E" w:rsidRDefault="00BA4863" w:rsidP="0039526E">
      <w:r w:rsidRPr="0039526E">
        <w:tab/>
        <w:t>u3[2] = 0.9239125797;</w:t>
      </w:r>
    </w:p>
    <w:p w:rsidR="00BA4863" w:rsidRPr="0039526E" w:rsidRDefault="00BA4863" w:rsidP="0039526E">
      <w:r w:rsidRPr="0039526E">
        <w:tab/>
        <w:t>for (i = 0; i &lt; 3;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v1[i] = (4 * u2[i] - u1[i]) / 3.0;</w:t>
      </w:r>
    </w:p>
    <w:p w:rsidR="00BA4863" w:rsidRPr="0039526E" w:rsidRDefault="00BA4863" w:rsidP="0039526E">
      <w:r w:rsidRPr="0039526E">
        <w:tab/>
      </w:r>
      <w:r w:rsidRPr="0039526E">
        <w:tab/>
        <w:t>v2[i] = (4 * u3[i] - u2[i]) / 3.0;</w:t>
      </w:r>
    </w:p>
    <w:p w:rsidR="00BA4863" w:rsidRPr="0039526E" w:rsidRDefault="00BA4863" w:rsidP="0039526E">
      <w:r w:rsidRPr="0039526E">
        <w:tab/>
      </w:r>
      <w:r w:rsidRPr="0039526E">
        <w:tab/>
        <w:t>c = sin((i + 1)*Pi / 8.0);</w:t>
      </w:r>
    </w:p>
    <w:p w:rsidR="00BA4863" w:rsidRPr="0039526E" w:rsidRDefault="00BA4863" w:rsidP="0039526E">
      <w:r w:rsidRPr="0039526E">
        <w:tab/>
      </w:r>
      <w:r w:rsidRPr="0039526E">
        <w:tab/>
        <w:t>printf("i=%d, v1=%.10f, err1=%.4e, v2=%.10f, err2=%.4e\n", i, v1[i], fabs(c - v1[i]), v2[i], fabs(c - v2[i]));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>}</w:t>
      </w:r>
    </w:p>
    <w:p w:rsidR="00BA4863" w:rsidRPr="00163451" w:rsidRDefault="00BA4863" w:rsidP="001D0C4D"/>
    <w:p w:rsidR="00BA4863" w:rsidRDefault="00BA4863" w:rsidP="00F640E5"/>
    <w:p w:rsidR="00BA4863" w:rsidRDefault="00BA4863" w:rsidP="00C9786D">
      <w:pPr>
        <w:pStyle w:val="Title"/>
        <w:jc w:val="left"/>
      </w:pPr>
      <w:bookmarkStart w:id="15" w:name="_Toc418707511"/>
      <w:r>
        <w:t>Egch2_sec7_02.c</w:t>
      </w:r>
      <w:bookmarkEnd w:id="15"/>
    </w:p>
    <w:p w:rsidR="00BA4863" w:rsidRPr="0039526E" w:rsidRDefault="00BA4863" w:rsidP="0039526E">
      <w:r w:rsidRPr="0039526E">
        <w:t xml:space="preserve">// Egch2_sec7_02.cpp : </w:t>
      </w:r>
      <w:r w:rsidRPr="0039526E">
        <w:rPr>
          <w:rFonts w:hint="eastAsia"/>
        </w:rPr>
        <w:t>定义控制台应用程序的入口点。</w:t>
      </w:r>
    </w:p>
    <w:p w:rsidR="00BA4863" w:rsidRPr="0039526E" w:rsidRDefault="00BA4863" w:rsidP="0039526E">
      <w:r w:rsidRPr="0039526E">
        <w:t>//</w:t>
      </w:r>
      <w:r w:rsidRPr="0039526E">
        <w:rPr>
          <w:rFonts w:hint="eastAsia"/>
        </w:rPr>
        <w:t>本程序是求解二阶线性常微分方程两点</w:t>
      </w:r>
      <w:r w:rsidRPr="0039526E">
        <w:t>Dirichlet</w:t>
      </w:r>
      <w:r w:rsidRPr="0039526E">
        <w:rPr>
          <w:rFonts w:hint="eastAsia"/>
        </w:rPr>
        <w:t>边值问题的紧差分方法：</w:t>
      </w:r>
    </w:p>
    <w:p w:rsidR="00BA4863" w:rsidRPr="0039526E" w:rsidRDefault="00BA4863" w:rsidP="0039526E">
      <w:r w:rsidRPr="0039526E">
        <w:t>//y’’+q(x)y=f(x), a&lt;x&lt;b, y(a)=alpha, y(b)=beta</w:t>
      </w:r>
    </w:p>
    <w:p w:rsidR="00BA4863" w:rsidRPr="0039526E" w:rsidRDefault="00BA4863" w:rsidP="0039526E"/>
    <w:p w:rsidR="00BA4863" w:rsidRPr="0039526E" w:rsidRDefault="00BA4863" w:rsidP="0039526E">
      <w:r w:rsidRPr="0039526E">
        <w:t>#include "stdafx.h"</w:t>
      </w:r>
    </w:p>
    <w:p w:rsidR="00BA4863" w:rsidRPr="0039526E" w:rsidRDefault="00BA4863" w:rsidP="0039526E">
      <w:r w:rsidRPr="0039526E">
        <w:t>#include&lt;math.h&gt;</w:t>
      </w:r>
    </w:p>
    <w:p w:rsidR="00BA4863" w:rsidRPr="0039526E" w:rsidRDefault="00BA4863" w:rsidP="0039526E">
      <w:r w:rsidRPr="0039526E">
        <w:t>#include&lt;stdio.h&gt;</w:t>
      </w:r>
    </w:p>
    <w:p w:rsidR="00BA4863" w:rsidRPr="0039526E" w:rsidRDefault="00BA4863" w:rsidP="0039526E">
      <w:r w:rsidRPr="0039526E">
        <w:t>#include&lt;stdlib.h&gt;</w:t>
      </w:r>
    </w:p>
    <w:p w:rsidR="00BA4863" w:rsidRPr="0039526E" w:rsidRDefault="00BA4863" w:rsidP="0039526E">
      <w:r w:rsidRPr="0039526E">
        <w:t>int m;</w:t>
      </w:r>
    </w:p>
    <w:p w:rsidR="00BA4863" w:rsidRPr="0039526E" w:rsidRDefault="00BA4863" w:rsidP="0039526E"/>
    <w:p w:rsidR="00BA4863" w:rsidRPr="0039526E" w:rsidRDefault="00BA4863" w:rsidP="0039526E">
      <w:r w:rsidRPr="0039526E">
        <w:t>void main()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*matrix_a_array, *matrix_b_array, *matrix_c_array, *x, *z, *rhs, *ans, *y;</w:t>
      </w:r>
    </w:p>
    <w:p w:rsidR="00BA4863" w:rsidRPr="0039526E" w:rsidRDefault="00BA4863" w:rsidP="0039526E">
      <w:r w:rsidRPr="0039526E">
        <w:tab/>
        <w:t>double a, b, h, Pi, alpha, beta, c;</w:t>
      </w:r>
    </w:p>
    <w:p w:rsidR="00BA4863" w:rsidRPr="0039526E" w:rsidRDefault="00BA4863" w:rsidP="0039526E">
      <w:r w:rsidRPr="0039526E">
        <w:tab/>
        <w:t>int i, j;</w:t>
      </w:r>
    </w:p>
    <w:p w:rsidR="00BA4863" w:rsidRPr="0039526E" w:rsidRDefault="00BA4863" w:rsidP="0039526E">
      <w:r w:rsidRPr="0039526E">
        <w:tab/>
        <w:t>double f(double x); //</w:t>
      </w:r>
      <w:r w:rsidRPr="0039526E">
        <w:rPr>
          <w:rFonts w:hint="eastAsia"/>
        </w:rPr>
        <w:t>原方程右端项函数</w:t>
      </w:r>
      <w:r w:rsidRPr="0039526E">
        <w:t>f(x)</w:t>
      </w:r>
    </w:p>
    <w:p w:rsidR="00BA4863" w:rsidRPr="0039526E" w:rsidRDefault="00BA4863" w:rsidP="0039526E">
      <w:r w:rsidRPr="0039526E">
        <w:tab/>
        <w:t>double *farray(double *x); //f(x)</w:t>
      </w:r>
      <w:r w:rsidRPr="0039526E">
        <w:rPr>
          <w:rFonts w:hint="eastAsia"/>
        </w:rPr>
        <w:t>在各节点的函数值组成的数组</w:t>
      </w:r>
    </w:p>
    <w:p w:rsidR="00BA4863" w:rsidRPr="0039526E" w:rsidRDefault="00BA4863" w:rsidP="0039526E">
      <w:r w:rsidRPr="0039526E">
        <w:tab/>
        <w:t>double q(double x);  //</w:t>
      </w:r>
      <w:r w:rsidRPr="0039526E">
        <w:rPr>
          <w:rFonts w:hint="eastAsia"/>
        </w:rPr>
        <w:t>原方程中的函数</w:t>
      </w:r>
      <w:r w:rsidRPr="0039526E">
        <w:t>q(x)</w:t>
      </w:r>
    </w:p>
    <w:p w:rsidR="00BA4863" w:rsidRPr="0039526E" w:rsidRDefault="00BA4863" w:rsidP="0039526E">
      <w:r w:rsidRPr="0039526E">
        <w:tab/>
        <w:t>double *chase_algorithm(double *a, double *b, double *c, int n, double *d);</w:t>
      </w:r>
    </w:p>
    <w:p w:rsidR="00BA4863" w:rsidRPr="0039526E" w:rsidRDefault="00BA4863" w:rsidP="0039526E">
      <w:r w:rsidRPr="0039526E">
        <w:tab/>
        <w:t>//</w:t>
      </w:r>
      <w:r w:rsidRPr="0039526E">
        <w:rPr>
          <w:rFonts w:hint="eastAsia"/>
        </w:rPr>
        <w:t>追赶法子程序，</w:t>
      </w:r>
      <w:r w:rsidRPr="0039526E">
        <w:t>a,b,c</w:t>
      </w:r>
      <w:r w:rsidRPr="0039526E">
        <w:rPr>
          <w:rFonts w:hint="eastAsia"/>
        </w:rPr>
        <w:t>分别为系数矩阵的下次、主、上次对角线元素组，</w:t>
      </w:r>
      <w:r w:rsidRPr="0039526E">
        <w:t>n</w:t>
      </w:r>
      <w:r w:rsidRPr="0039526E">
        <w:rPr>
          <w:rFonts w:hint="eastAsia"/>
        </w:rPr>
        <w:t>为方程组阶数，</w:t>
      </w:r>
      <w:r w:rsidRPr="0039526E">
        <w:t>d</w:t>
      </w:r>
      <w:r w:rsidRPr="0039526E">
        <w:rPr>
          <w:rFonts w:hint="eastAsia"/>
        </w:rPr>
        <w:t>为矩阵右端项向量</w:t>
      </w:r>
    </w:p>
    <w:p w:rsidR="00BA4863" w:rsidRPr="0039526E" w:rsidRDefault="00BA4863" w:rsidP="0039526E">
      <w:r w:rsidRPr="0039526E">
        <w:tab/>
        <w:t>double exact(double x);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m = 16;</w:t>
      </w:r>
    </w:p>
    <w:p w:rsidR="00BA4863" w:rsidRPr="0039526E" w:rsidRDefault="00BA4863" w:rsidP="0039526E">
      <w:r w:rsidRPr="0039526E">
        <w:tab/>
        <w:t>Pi = 3.14159265359;</w:t>
      </w:r>
    </w:p>
    <w:p w:rsidR="00BA4863" w:rsidRPr="0039526E" w:rsidRDefault="00BA4863" w:rsidP="0039526E">
      <w:r w:rsidRPr="0039526E">
        <w:tab/>
        <w:t>a = 0.0;  //</w:t>
      </w:r>
      <w:r w:rsidRPr="0039526E">
        <w:rPr>
          <w:rFonts w:hint="eastAsia"/>
        </w:rPr>
        <w:t>边界左端点</w:t>
      </w:r>
    </w:p>
    <w:p w:rsidR="00BA4863" w:rsidRPr="0039526E" w:rsidRDefault="00BA4863" w:rsidP="0039526E">
      <w:r w:rsidRPr="0039526E">
        <w:tab/>
        <w:t>b = Pi / 2.0;  //</w:t>
      </w:r>
      <w:r w:rsidRPr="0039526E">
        <w:rPr>
          <w:rFonts w:hint="eastAsia"/>
        </w:rPr>
        <w:t>边界右端点</w:t>
      </w:r>
    </w:p>
    <w:p w:rsidR="00BA4863" w:rsidRPr="0039526E" w:rsidRDefault="00BA4863" w:rsidP="0039526E">
      <w:r w:rsidRPr="0039526E">
        <w:tab/>
        <w:t>h = (b - a) / m;</w:t>
      </w:r>
    </w:p>
    <w:p w:rsidR="00BA4863" w:rsidRPr="0039526E" w:rsidRDefault="00BA4863" w:rsidP="0039526E">
      <w:r w:rsidRPr="0039526E">
        <w:tab/>
        <w:t>alpha = 0.0;</w:t>
      </w:r>
    </w:p>
    <w:p w:rsidR="00BA4863" w:rsidRPr="0039526E" w:rsidRDefault="00BA4863" w:rsidP="0039526E">
      <w:r w:rsidRPr="0039526E">
        <w:tab/>
        <w:t>beta = 1.0;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x = (double *)malloc(sizeof(double)*(m + 1));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x[i] = a + i*h;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z = farray(x);</w:t>
      </w:r>
    </w:p>
    <w:p w:rsidR="00BA4863" w:rsidRPr="0039526E" w:rsidRDefault="00BA4863" w:rsidP="0039526E">
      <w:r w:rsidRPr="0039526E">
        <w:tab/>
        <w:t>c = h*h / 12.0;</w:t>
      </w:r>
    </w:p>
    <w:p w:rsidR="00BA4863" w:rsidRPr="0039526E" w:rsidRDefault="00BA4863" w:rsidP="0039526E">
      <w:r w:rsidRPr="0039526E">
        <w:tab/>
        <w:t>rhs = (double *)malloc(sizeof(double)*(m - 1));</w:t>
      </w:r>
    </w:p>
    <w:p w:rsidR="00BA4863" w:rsidRPr="0039526E" w:rsidRDefault="00BA4863" w:rsidP="0039526E">
      <w:r w:rsidRPr="0039526E">
        <w:tab/>
        <w:t>for (i = 1; i&lt;m; i++)   //</w:t>
      </w:r>
      <w:r w:rsidRPr="0039526E">
        <w:rPr>
          <w:rFonts w:hint="eastAsia"/>
        </w:rPr>
        <w:t>矩阵的右端项，含</w:t>
      </w:r>
      <w:r w:rsidRPr="0039526E">
        <w:t>m-1</w:t>
      </w:r>
      <w:r w:rsidRPr="0039526E">
        <w:rPr>
          <w:rFonts w:hint="eastAsia"/>
        </w:rPr>
        <w:t>个元素的数组</w:t>
      </w:r>
      <w:r w:rsidRPr="0039526E">
        <w:t>rhs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rhs[i - 1] = (z[i - 1] + 10 * z[i] + z[i + 1])*c;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rhs[0] = rhs[0]-alpha*(1 + c*q(x[0]));  //</w:t>
      </w:r>
      <w:r w:rsidRPr="0039526E">
        <w:rPr>
          <w:rFonts w:hint="eastAsia"/>
        </w:rPr>
        <w:t>考虑边界条件</w:t>
      </w:r>
    </w:p>
    <w:p w:rsidR="00BA4863" w:rsidRPr="0039526E" w:rsidRDefault="00BA4863" w:rsidP="0039526E">
      <w:r w:rsidRPr="0039526E">
        <w:tab/>
        <w:t>rhs[m - 2] = rhs[m - 2]-beta*(1 + c*q(x[m]));</w:t>
      </w:r>
    </w:p>
    <w:p w:rsidR="00BA4863" w:rsidRPr="0039526E" w:rsidRDefault="00BA4863" w:rsidP="0039526E">
      <w:r w:rsidRPr="0039526E">
        <w:tab/>
        <w:t>free(z);</w:t>
      </w:r>
    </w:p>
    <w:p w:rsidR="00BA4863" w:rsidRPr="0039526E" w:rsidRDefault="00BA4863" w:rsidP="0039526E">
      <w:r w:rsidRPr="0039526E">
        <w:tab/>
        <w:t>matrix_a_array = (double *)malloc(sizeof(double)*(m - 1)); //</w:t>
      </w:r>
      <w:r w:rsidRPr="0039526E">
        <w:rPr>
          <w:rFonts w:hint="eastAsia"/>
        </w:rPr>
        <w:t>矩阵的下次对角线</w:t>
      </w:r>
    </w:p>
    <w:p w:rsidR="00BA4863" w:rsidRPr="0039526E" w:rsidRDefault="00BA4863" w:rsidP="0039526E">
      <w:r w:rsidRPr="0039526E">
        <w:tab/>
        <w:t>matrix_b_array = (double *)malloc(sizeof(double)*(m - 1));  //</w:t>
      </w:r>
      <w:r w:rsidRPr="0039526E">
        <w:rPr>
          <w:rFonts w:hint="eastAsia"/>
        </w:rPr>
        <w:t>矩阵的主对角线</w:t>
      </w:r>
    </w:p>
    <w:p w:rsidR="00BA4863" w:rsidRPr="0039526E" w:rsidRDefault="00BA4863" w:rsidP="0039526E">
      <w:r w:rsidRPr="0039526E">
        <w:tab/>
        <w:t>matrix_c_array = (double *)malloc(sizeof(double)*(m - 1));  //</w:t>
      </w:r>
      <w:r w:rsidRPr="0039526E">
        <w:rPr>
          <w:rFonts w:hint="eastAsia"/>
        </w:rPr>
        <w:t>矩阵的上次对角线</w:t>
      </w:r>
    </w:p>
    <w:p w:rsidR="00BA4863" w:rsidRPr="0039526E" w:rsidRDefault="00BA4863" w:rsidP="0039526E">
      <w:r w:rsidRPr="0039526E">
        <w:tab/>
        <w:t>for (i = 0; i&lt;m - 1;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matrix_a_array[i] = 1.0 + c*q(x[i]);</w:t>
      </w:r>
    </w:p>
    <w:p w:rsidR="00BA4863" w:rsidRPr="0039526E" w:rsidRDefault="00BA4863" w:rsidP="0039526E">
      <w:r w:rsidRPr="0039526E">
        <w:tab/>
      </w:r>
      <w:r w:rsidRPr="0039526E">
        <w:tab/>
        <w:t>matrix_b_array[i] = 10 * c*q(x[i + 1]) - 2;</w:t>
      </w:r>
    </w:p>
    <w:p w:rsidR="00BA4863" w:rsidRPr="0039526E" w:rsidRDefault="00BA4863" w:rsidP="0039526E">
      <w:r w:rsidRPr="0039526E">
        <w:tab/>
      </w:r>
      <w:r w:rsidRPr="0039526E">
        <w:tab/>
        <w:t>matrix_c_array[i] = 1.0 + c*q(x[i + 2]);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ans = chase_algorithm(matrix_a_array, matrix_b_array, matrix_c_array, m - 1, rhs);</w:t>
      </w:r>
    </w:p>
    <w:p w:rsidR="00BA4863" w:rsidRPr="0039526E" w:rsidRDefault="00BA4863" w:rsidP="0039526E">
      <w:r w:rsidRPr="0039526E">
        <w:tab/>
        <w:t>free(matrix_a_array);  free(matrix_b_array);  free(rhs);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y = (double *)malloc(sizeof(double)*(m + 1));   //y</w:t>
      </w:r>
      <w:r w:rsidRPr="0039526E">
        <w:rPr>
          <w:rFonts w:hint="eastAsia"/>
        </w:rPr>
        <w:t>为数值解</w:t>
      </w:r>
    </w:p>
    <w:p w:rsidR="00BA4863" w:rsidRPr="0039526E" w:rsidRDefault="00BA4863" w:rsidP="0039526E">
      <w:r w:rsidRPr="0039526E">
        <w:tab/>
        <w:t>y[0] = alpha;</w:t>
      </w:r>
    </w:p>
    <w:p w:rsidR="00BA4863" w:rsidRPr="0039526E" w:rsidRDefault="00BA4863" w:rsidP="0039526E">
      <w:r w:rsidRPr="0039526E">
        <w:tab/>
        <w:t>for (i = 1; i&lt;m; i++)</w:t>
      </w:r>
    </w:p>
    <w:p w:rsidR="00BA4863" w:rsidRPr="0039526E" w:rsidRDefault="00BA4863" w:rsidP="0039526E">
      <w:r w:rsidRPr="0039526E">
        <w:tab/>
      </w:r>
      <w:r w:rsidRPr="0039526E">
        <w:tab/>
        <w:t>y[i] = ans[i - 1];</w:t>
      </w:r>
    </w:p>
    <w:p w:rsidR="00BA4863" w:rsidRPr="0039526E" w:rsidRDefault="00BA4863" w:rsidP="0039526E">
      <w:r w:rsidRPr="0039526E">
        <w:tab/>
        <w:t>free(ans);</w:t>
      </w:r>
    </w:p>
    <w:p w:rsidR="00BA4863" w:rsidRPr="0039526E" w:rsidRDefault="00BA4863" w:rsidP="0039526E">
      <w:r w:rsidRPr="0039526E">
        <w:tab/>
        <w:t>y[m] = beta;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j = m / 4;</w:t>
      </w:r>
    </w:p>
    <w:p w:rsidR="00BA4863" w:rsidRPr="0039526E" w:rsidRDefault="00BA4863" w:rsidP="0039526E">
      <w:r w:rsidRPr="0039526E">
        <w:tab/>
        <w:t>for (i = 0; i &lt;= m; i = i + j)</w:t>
      </w:r>
    </w:p>
    <w:p w:rsidR="00BA4863" w:rsidRPr="0039526E" w:rsidRDefault="00BA4863" w:rsidP="0039526E">
      <w:r w:rsidRPr="0039526E">
        <w:tab/>
      </w:r>
      <w:r w:rsidRPr="0039526E">
        <w:tab/>
        <w:t>printf("x=%.2f, ynumerical=%f,exact=%f, err=%.4e\n", x[i], y[i], exact(x[i]), fabs(exact(x[i]) - y[i]));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f(double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-(x*x - x + 5.0 / 4.0)*sin(x);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* farray(double *x)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double *z;</w:t>
      </w:r>
    </w:p>
    <w:p w:rsidR="00BA4863" w:rsidRPr="0039526E" w:rsidRDefault="00BA4863" w:rsidP="0039526E">
      <w:r w:rsidRPr="0039526E">
        <w:tab/>
        <w:t>z = (double *)malloc(sizeof(double)*(m + 1));</w:t>
      </w:r>
    </w:p>
    <w:p w:rsidR="00BA4863" w:rsidRPr="0039526E" w:rsidRDefault="00BA4863" w:rsidP="0039526E">
      <w:r w:rsidRPr="0039526E">
        <w:tab/>
        <w:t>for (i = 0; i &lt;= m; i++)</w:t>
      </w:r>
    </w:p>
    <w:p w:rsidR="00BA4863" w:rsidRPr="0039526E" w:rsidRDefault="00BA4863" w:rsidP="0039526E">
      <w:r w:rsidRPr="0039526E">
        <w:tab/>
      </w:r>
      <w:r w:rsidRPr="0039526E">
        <w:tab/>
        <w:t>z[i] = f(x[i]);</w:t>
      </w:r>
    </w:p>
    <w:p w:rsidR="00BA4863" w:rsidRPr="0039526E" w:rsidRDefault="00BA4863" w:rsidP="0039526E">
      <w:r w:rsidRPr="0039526E">
        <w:tab/>
        <w:t>return z;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q(double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z;</w:t>
      </w:r>
    </w:p>
    <w:p w:rsidR="00BA4863" w:rsidRPr="0039526E" w:rsidRDefault="00BA4863" w:rsidP="0039526E">
      <w:r w:rsidRPr="0039526E">
        <w:tab/>
        <w:t>z = x - 0.5;</w:t>
      </w:r>
    </w:p>
    <w:p w:rsidR="00BA4863" w:rsidRPr="0039526E" w:rsidRDefault="00BA4863" w:rsidP="0039526E">
      <w:r w:rsidRPr="0039526E">
        <w:tab/>
        <w:t>return -z*z;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* chase_algorithm(double *a, double *b, double *c, int n, double *d)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double * ans, *g, *w, p;</w:t>
      </w:r>
    </w:p>
    <w:p w:rsidR="00BA4863" w:rsidRPr="0039526E" w:rsidRDefault="00BA4863" w:rsidP="0039526E">
      <w:r w:rsidRPr="0039526E">
        <w:tab/>
        <w:t>int i;</w:t>
      </w:r>
    </w:p>
    <w:p w:rsidR="00BA4863" w:rsidRPr="0039526E" w:rsidRDefault="00BA4863" w:rsidP="0039526E">
      <w:r w:rsidRPr="0039526E">
        <w:tab/>
        <w:t>ans = (double *)malloc(sizeof(double)*n);</w:t>
      </w:r>
    </w:p>
    <w:p w:rsidR="00BA4863" w:rsidRPr="0039526E" w:rsidRDefault="00BA4863" w:rsidP="0039526E">
      <w:r w:rsidRPr="0039526E">
        <w:tab/>
        <w:t>g = (double *)malloc(sizeof(double)*n);</w:t>
      </w:r>
    </w:p>
    <w:p w:rsidR="00BA4863" w:rsidRPr="0039526E" w:rsidRDefault="00BA4863" w:rsidP="0039526E">
      <w:r w:rsidRPr="0039526E">
        <w:tab/>
        <w:t>w = (double *)malloc(sizeof(double)*n);</w:t>
      </w:r>
    </w:p>
    <w:p w:rsidR="00BA4863" w:rsidRPr="0039526E" w:rsidRDefault="00BA4863" w:rsidP="0039526E">
      <w:r w:rsidRPr="0039526E">
        <w:tab/>
        <w:t>g[0] = d[0] / b[0];</w:t>
      </w:r>
    </w:p>
    <w:p w:rsidR="00BA4863" w:rsidRPr="0039526E" w:rsidRDefault="00BA4863" w:rsidP="0039526E">
      <w:r w:rsidRPr="0039526E">
        <w:tab/>
        <w:t>w[0] = c[0] / b[0];</w:t>
      </w:r>
    </w:p>
    <w:p w:rsidR="00BA4863" w:rsidRPr="0039526E" w:rsidRDefault="00BA4863" w:rsidP="0039526E"/>
    <w:p w:rsidR="00BA4863" w:rsidRPr="0039526E" w:rsidRDefault="00BA4863" w:rsidP="0039526E">
      <w:r w:rsidRPr="0039526E">
        <w:tab/>
        <w:t>for (i = 1; i&lt;n; i++)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p = b[i] - a[i] * w[i - 1];</w:t>
      </w:r>
    </w:p>
    <w:p w:rsidR="00BA4863" w:rsidRPr="0039526E" w:rsidRDefault="00BA4863" w:rsidP="0039526E">
      <w:r w:rsidRPr="0039526E">
        <w:tab/>
      </w:r>
      <w:r w:rsidRPr="0039526E">
        <w:tab/>
        <w:t>g[i] = (d[i] - a[i] * g[i - 1]) / p;</w:t>
      </w:r>
    </w:p>
    <w:p w:rsidR="00BA4863" w:rsidRPr="0039526E" w:rsidRDefault="00BA4863" w:rsidP="0039526E">
      <w:r w:rsidRPr="0039526E">
        <w:tab/>
      </w:r>
      <w:r w:rsidRPr="0039526E">
        <w:tab/>
        <w:t>w[i] = c[i] / p;</w:t>
      </w:r>
    </w:p>
    <w:p w:rsidR="00BA4863" w:rsidRPr="0039526E" w:rsidRDefault="00BA4863" w:rsidP="0039526E">
      <w:r w:rsidRPr="0039526E">
        <w:tab/>
        <w:t>}</w:t>
      </w:r>
    </w:p>
    <w:p w:rsidR="00BA4863" w:rsidRPr="0039526E" w:rsidRDefault="00BA4863" w:rsidP="0039526E">
      <w:r w:rsidRPr="0039526E">
        <w:tab/>
        <w:t>ans[n - 1] = g[n - 1];</w:t>
      </w:r>
    </w:p>
    <w:p w:rsidR="00BA4863" w:rsidRPr="0039526E" w:rsidRDefault="00BA4863" w:rsidP="0039526E">
      <w:r w:rsidRPr="0039526E">
        <w:tab/>
        <w:t>i = n - 2;</w:t>
      </w:r>
    </w:p>
    <w:p w:rsidR="00BA4863" w:rsidRPr="0039526E" w:rsidRDefault="00BA4863" w:rsidP="0039526E">
      <w:r w:rsidRPr="0039526E">
        <w:tab/>
        <w:t>do</w:t>
      </w:r>
    </w:p>
    <w:p w:rsidR="00BA4863" w:rsidRPr="0039526E" w:rsidRDefault="00BA4863" w:rsidP="0039526E">
      <w:r w:rsidRPr="0039526E">
        <w:tab/>
        <w:t>{</w:t>
      </w:r>
    </w:p>
    <w:p w:rsidR="00BA4863" w:rsidRPr="0039526E" w:rsidRDefault="00BA4863" w:rsidP="0039526E">
      <w:r w:rsidRPr="0039526E">
        <w:tab/>
      </w:r>
      <w:r w:rsidRPr="0039526E">
        <w:tab/>
        <w:t>ans[i] = g[i] - w[i] * ans[i + 1];</w:t>
      </w:r>
    </w:p>
    <w:p w:rsidR="00BA4863" w:rsidRPr="0039526E" w:rsidRDefault="00BA4863" w:rsidP="0039526E">
      <w:r w:rsidRPr="0039526E">
        <w:tab/>
      </w:r>
      <w:r w:rsidRPr="0039526E">
        <w:tab/>
        <w:t>i = i - 1;</w:t>
      </w:r>
    </w:p>
    <w:p w:rsidR="00BA4863" w:rsidRPr="0039526E" w:rsidRDefault="00BA4863" w:rsidP="0039526E">
      <w:r w:rsidRPr="0039526E">
        <w:tab/>
        <w:t>} while (i &gt;= 0);</w:t>
      </w:r>
    </w:p>
    <w:p w:rsidR="00BA4863" w:rsidRPr="0039526E" w:rsidRDefault="00BA4863" w:rsidP="0039526E">
      <w:r w:rsidRPr="0039526E">
        <w:tab/>
        <w:t>free(g);</w:t>
      </w:r>
    </w:p>
    <w:p w:rsidR="00BA4863" w:rsidRPr="0039526E" w:rsidRDefault="00BA4863" w:rsidP="0039526E">
      <w:r w:rsidRPr="0039526E">
        <w:tab/>
        <w:t>free(w);</w:t>
      </w:r>
    </w:p>
    <w:p w:rsidR="00BA4863" w:rsidRPr="0039526E" w:rsidRDefault="00BA4863" w:rsidP="0039526E">
      <w:r w:rsidRPr="0039526E">
        <w:tab/>
        <w:t>return ans;</w:t>
      </w:r>
    </w:p>
    <w:p w:rsidR="00BA4863" w:rsidRPr="0039526E" w:rsidRDefault="00BA4863" w:rsidP="0039526E">
      <w:r w:rsidRPr="0039526E">
        <w:t>}</w:t>
      </w:r>
    </w:p>
    <w:p w:rsidR="00BA4863" w:rsidRPr="0039526E" w:rsidRDefault="00BA4863" w:rsidP="0039526E"/>
    <w:p w:rsidR="00BA4863" w:rsidRPr="0039526E" w:rsidRDefault="00BA4863" w:rsidP="0039526E">
      <w:r w:rsidRPr="0039526E">
        <w:t>double exact(double x)</w:t>
      </w:r>
    </w:p>
    <w:p w:rsidR="00BA4863" w:rsidRPr="0039526E" w:rsidRDefault="00BA4863" w:rsidP="0039526E">
      <w:r w:rsidRPr="0039526E">
        <w:t>{</w:t>
      </w:r>
    </w:p>
    <w:p w:rsidR="00BA4863" w:rsidRPr="0039526E" w:rsidRDefault="00BA4863" w:rsidP="0039526E">
      <w:r w:rsidRPr="0039526E">
        <w:tab/>
        <w:t>return sin(x);</w:t>
      </w:r>
    </w:p>
    <w:p w:rsidR="00BA4863" w:rsidRPr="0039526E" w:rsidRDefault="00BA4863" w:rsidP="0039526E">
      <w:r w:rsidRPr="0039526E">
        <w:t>}</w:t>
      </w:r>
    </w:p>
    <w:p w:rsidR="00BA4863" w:rsidRDefault="00BA4863" w:rsidP="00F640E5"/>
    <w:p w:rsidR="00BA4863" w:rsidRDefault="00BA4863" w:rsidP="004D0EC0">
      <w:pPr>
        <w:pStyle w:val="Heading2"/>
      </w:pPr>
      <w:bookmarkStart w:id="16" w:name="_Toc418707512"/>
      <w:r>
        <w:rPr>
          <w:rFonts w:hint="eastAsia"/>
        </w:rPr>
        <w:t>第三章</w:t>
      </w:r>
      <w:bookmarkEnd w:id="16"/>
    </w:p>
    <w:p w:rsidR="00BA4863" w:rsidRDefault="00BA4863" w:rsidP="006F14C0">
      <w:pPr>
        <w:pStyle w:val="Title"/>
        <w:jc w:val="left"/>
      </w:pPr>
      <w:bookmarkStart w:id="17" w:name="_Toc418707513"/>
      <w:r>
        <w:t>Egch3_sec1_01.c</w:t>
      </w:r>
      <w:bookmarkEnd w:id="17"/>
    </w:p>
    <w:p w:rsidR="00BA4863" w:rsidRDefault="00BA4863" w:rsidP="006F14C0">
      <w:r>
        <w:t>#include "stdafx.h"</w:t>
      </w:r>
    </w:p>
    <w:p w:rsidR="00BA4863" w:rsidRDefault="00BA4863" w:rsidP="006F14C0">
      <w:r>
        <w:t>#include&lt;math.h&gt;</w:t>
      </w:r>
    </w:p>
    <w:p w:rsidR="00BA4863" w:rsidRDefault="00BA4863" w:rsidP="006F14C0">
      <w:r>
        <w:t>#include&lt;stdio.h&gt;</w:t>
      </w:r>
    </w:p>
    <w:p w:rsidR="00BA4863" w:rsidRDefault="00BA4863" w:rsidP="006F14C0">
      <w:r>
        <w:t>#include&lt;stdlib.h&gt;</w:t>
      </w:r>
    </w:p>
    <w:p w:rsidR="00BA4863" w:rsidRDefault="00BA4863" w:rsidP="006F14C0"/>
    <w:p w:rsidR="00BA4863" w:rsidRDefault="00BA4863" w:rsidP="006F14C0">
      <w:r>
        <w:t>void main()</w:t>
      </w:r>
    </w:p>
    <w:p w:rsidR="00BA4863" w:rsidRDefault="00BA4863" w:rsidP="006F14C0">
      <w:r>
        <w:t>{</w:t>
      </w:r>
    </w:p>
    <w:p w:rsidR="00BA4863" w:rsidRDefault="00BA4863" w:rsidP="006F14C0">
      <w:r>
        <w:tab/>
        <w:t>int m, n, i, j, k,number;</w:t>
      </w:r>
    </w:p>
    <w:p w:rsidR="00BA4863" w:rsidRDefault="00BA4863" w:rsidP="006F14C0">
      <w:r>
        <w:tab/>
        <w:t>double a, h, tau, r, *x, *t, **u;</w:t>
      </w:r>
    </w:p>
    <w:p w:rsidR="00BA4863" w:rsidRDefault="00BA4863" w:rsidP="006F14C0">
      <w:r>
        <w:tab/>
        <w:t>double phi(double x);</w:t>
      </w:r>
    </w:p>
    <w:p w:rsidR="00BA4863" w:rsidRDefault="00BA4863" w:rsidP="006F14C0">
      <w:r>
        <w:tab/>
        <w:t>double alpha(double t);</w:t>
      </w:r>
    </w:p>
    <w:p w:rsidR="00BA4863" w:rsidRDefault="00BA4863" w:rsidP="006F14C0">
      <w:r>
        <w:tab/>
        <w:t>double beta(double t);</w:t>
      </w:r>
    </w:p>
    <w:p w:rsidR="00BA4863" w:rsidRDefault="00BA4863" w:rsidP="006F14C0">
      <w:r>
        <w:tab/>
        <w:t>double f(double x, double t);</w:t>
      </w:r>
    </w:p>
    <w:p w:rsidR="00BA4863" w:rsidRDefault="00BA4863" w:rsidP="006F14C0">
      <w:r>
        <w:tab/>
        <w:t>double exact(double x, double t);</w:t>
      </w:r>
    </w:p>
    <w:p w:rsidR="00BA4863" w:rsidRDefault="00BA4863" w:rsidP="006F14C0"/>
    <w:p w:rsidR="00BA4863" w:rsidRDefault="00BA4863" w:rsidP="006F14C0">
      <w:r>
        <w:tab/>
        <w:t>m = 10;</w:t>
      </w:r>
    </w:p>
    <w:p w:rsidR="00BA4863" w:rsidRDefault="00BA4863" w:rsidP="006F14C0">
      <w:r>
        <w:tab/>
        <w:t>n = 100;</w:t>
      </w:r>
    </w:p>
    <w:p w:rsidR="00BA4863" w:rsidRDefault="00BA4863" w:rsidP="006F14C0">
      <w:r>
        <w:tab/>
        <w:t>a = 1.0;</w:t>
      </w:r>
    </w:p>
    <w:p w:rsidR="00BA4863" w:rsidRDefault="00BA4863" w:rsidP="006F14C0">
      <w:r>
        <w:tab/>
        <w:t>h = 1.0 / m;</w:t>
      </w:r>
    </w:p>
    <w:p w:rsidR="00BA4863" w:rsidRDefault="00BA4863" w:rsidP="006F14C0">
      <w:r>
        <w:tab/>
        <w:t>tau = 1.0 / n;</w:t>
      </w:r>
    </w:p>
    <w:p w:rsidR="00BA4863" w:rsidRDefault="00BA4863" w:rsidP="006F14C0">
      <w:r>
        <w:tab/>
        <w:t>r = a*tau / (h*h);</w:t>
      </w:r>
    </w:p>
    <w:p w:rsidR="00BA4863" w:rsidRDefault="00BA4863" w:rsidP="006F14C0">
      <w:r>
        <w:tab/>
        <w:t>printf("r=%.4f\n", r);</w:t>
      </w:r>
    </w:p>
    <w:p w:rsidR="00BA4863" w:rsidRDefault="00BA4863" w:rsidP="006F14C0"/>
    <w:p w:rsidR="00BA4863" w:rsidRDefault="00BA4863" w:rsidP="006F14C0">
      <w:r>
        <w:tab/>
        <w:t>x = (double *)malloc(sizeof(double)*(m + 1));</w:t>
      </w:r>
    </w:p>
    <w:p w:rsidR="00BA4863" w:rsidRDefault="00BA4863" w:rsidP="006F14C0">
      <w:r>
        <w:tab/>
        <w:t>for (i = 0; i &lt;= m; i++)</w:t>
      </w:r>
    </w:p>
    <w:p w:rsidR="00BA4863" w:rsidRDefault="00BA4863" w:rsidP="006F14C0">
      <w:r>
        <w:tab/>
      </w:r>
      <w:r>
        <w:tab/>
        <w:t>x[i] = i*h;</w:t>
      </w:r>
    </w:p>
    <w:p w:rsidR="00BA4863" w:rsidRDefault="00BA4863" w:rsidP="006F14C0"/>
    <w:p w:rsidR="00BA4863" w:rsidRDefault="00BA4863" w:rsidP="006F14C0">
      <w:r>
        <w:tab/>
        <w:t>t = (double *)malloc(sizeof(double)*(n + 1));</w:t>
      </w:r>
    </w:p>
    <w:p w:rsidR="00BA4863" w:rsidRDefault="00BA4863" w:rsidP="006F14C0">
      <w:r>
        <w:tab/>
        <w:t>for (k = 0; k &lt;= n; k++)</w:t>
      </w:r>
    </w:p>
    <w:p w:rsidR="00BA4863" w:rsidRDefault="00BA4863" w:rsidP="006F14C0">
      <w:r>
        <w:tab/>
      </w:r>
      <w:r>
        <w:tab/>
        <w:t>t[k] = k*tau;</w:t>
      </w:r>
    </w:p>
    <w:p w:rsidR="00BA4863" w:rsidRDefault="00BA4863" w:rsidP="006F14C0"/>
    <w:p w:rsidR="00BA4863" w:rsidRDefault="00BA4863" w:rsidP="006F14C0">
      <w:r>
        <w:tab/>
        <w:t>u = (double * *)malloc(sizeof(double *)*(m + 1));</w:t>
      </w:r>
    </w:p>
    <w:p w:rsidR="00BA4863" w:rsidRDefault="00BA4863" w:rsidP="006F14C0">
      <w:r>
        <w:tab/>
        <w:t>for (i = 0; i &lt;= m; i++)</w:t>
      </w:r>
    </w:p>
    <w:p w:rsidR="00BA4863" w:rsidRDefault="00BA4863" w:rsidP="006F14C0">
      <w:r>
        <w:tab/>
      </w:r>
      <w:r>
        <w:tab/>
        <w:t>u[i] = (double *)malloc(sizeof(double)*(n + 1));</w:t>
      </w:r>
    </w:p>
    <w:p w:rsidR="00BA4863" w:rsidRDefault="00BA4863" w:rsidP="006F14C0"/>
    <w:p w:rsidR="00BA4863" w:rsidRDefault="00BA4863" w:rsidP="006F14C0">
      <w:r>
        <w:tab/>
        <w:t>for (i = 0; i &lt;= m; i++)</w:t>
      </w:r>
    </w:p>
    <w:p w:rsidR="00BA4863" w:rsidRDefault="00BA4863" w:rsidP="006F14C0">
      <w:r>
        <w:tab/>
      </w:r>
      <w:r>
        <w:tab/>
        <w:t>u[i][0] = phi(x[i]);   //initial condition</w:t>
      </w:r>
    </w:p>
    <w:p w:rsidR="00BA4863" w:rsidRDefault="00BA4863" w:rsidP="006F14C0">
      <w:r>
        <w:tab/>
        <w:t>for (k = 1; k &lt;= n; k++)</w:t>
      </w:r>
    </w:p>
    <w:p w:rsidR="00BA4863" w:rsidRDefault="00BA4863" w:rsidP="006F14C0">
      <w:r>
        <w:tab/>
        <w:t>{</w:t>
      </w:r>
    </w:p>
    <w:p w:rsidR="00BA4863" w:rsidRDefault="00BA4863" w:rsidP="006F14C0">
      <w:r>
        <w:tab/>
      </w:r>
      <w:r>
        <w:tab/>
        <w:t>u[0][k] = alpha(t[k]);</w:t>
      </w:r>
    </w:p>
    <w:p w:rsidR="00BA4863" w:rsidRDefault="00BA4863" w:rsidP="006F14C0">
      <w:r>
        <w:tab/>
      </w:r>
      <w:r>
        <w:tab/>
        <w:t>u[m][k] = beta(t[k]);</w:t>
      </w:r>
    </w:p>
    <w:p w:rsidR="00BA4863" w:rsidRDefault="00BA4863" w:rsidP="006F14C0">
      <w:r>
        <w:tab/>
        <w:t>}</w:t>
      </w:r>
    </w:p>
    <w:p w:rsidR="00BA4863" w:rsidRDefault="00BA4863" w:rsidP="006F14C0"/>
    <w:p w:rsidR="00BA4863" w:rsidRDefault="00BA4863" w:rsidP="006F14C0">
      <w:r>
        <w:tab/>
        <w:t>for (k = 0; k&lt;n; k++)</w:t>
      </w:r>
    </w:p>
    <w:p w:rsidR="00BA4863" w:rsidRDefault="00BA4863" w:rsidP="006F14C0">
      <w:r>
        <w:tab/>
        <w:t>{</w:t>
      </w:r>
    </w:p>
    <w:p w:rsidR="00BA4863" w:rsidRDefault="00BA4863" w:rsidP="006F14C0">
      <w:r>
        <w:tab/>
      </w:r>
      <w:r>
        <w:tab/>
        <w:t>for (i = 1; i&lt;m; i++)</w:t>
      </w:r>
    </w:p>
    <w:p w:rsidR="00BA4863" w:rsidRDefault="00BA4863" w:rsidP="006F14C0">
      <w:r>
        <w:tab/>
      </w:r>
      <w:r>
        <w:tab/>
      </w:r>
      <w:r>
        <w:tab/>
        <w:t>u[i][k + 1] = r*u[i - 1][k] + (1 - 2 * r)*u[i][k] + r*u[i + 1][k] + tau*f(x[i], t[k]);</w:t>
      </w:r>
    </w:p>
    <w:p w:rsidR="00BA4863" w:rsidRDefault="00BA4863" w:rsidP="006F14C0"/>
    <w:p w:rsidR="00BA4863" w:rsidRDefault="00BA4863" w:rsidP="006F14C0">
      <w:r>
        <w:tab/>
        <w:t>}</w:t>
      </w:r>
    </w:p>
    <w:p w:rsidR="00BA4863" w:rsidRDefault="00BA4863" w:rsidP="006F14C0"/>
    <w:p w:rsidR="00BA4863" w:rsidRDefault="00BA4863" w:rsidP="006F14C0">
      <w:r>
        <w:tab/>
        <w:t>j =int( 0.2 / tau);</w:t>
      </w:r>
    </w:p>
    <w:p w:rsidR="00BA4863" w:rsidRDefault="00BA4863" w:rsidP="006F14C0">
      <w:r>
        <w:tab/>
        <w:t>number = int(0.4 / h);  //x=0.4</w:t>
      </w:r>
      <w:r>
        <w:rPr>
          <w:rFonts w:hint="eastAsia"/>
        </w:rPr>
        <w:t>时对应数组</w:t>
      </w:r>
      <w:r>
        <w:t>x</w:t>
      </w:r>
      <w:r>
        <w:rPr>
          <w:rFonts w:hint="eastAsia"/>
        </w:rPr>
        <w:t>中节点的编号</w:t>
      </w:r>
    </w:p>
    <w:p w:rsidR="00BA4863" w:rsidRDefault="00BA4863" w:rsidP="006F14C0">
      <w:r>
        <w:tab/>
        <w:t>for (k = j; k&lt;=n; k=k+j)</w:t>
      </w:r>
    </w:p>
    <w:p w:rsidR="00BA4863" w:rsidRDefault="00BA4863" w:rsidP="006F14C0">
      <w:r>
        <w:tab/>
        <w:t>{</w:t>
      </w:r>
    </w:p>
    <w:p w:rsidR="00BA4863" w:rsidRDefault="00BA4863" w:rsidP="006F14C0">
      <w:r>
        <w:tab/>
      </w:r>
      <w:r>
        <w:tab/>
        <w:t>printf("(x,t)=(%.1f,%.1f), numerical=%f, exact=%f, err=%.4e\n", x[number], t[k], u[number][k], exact(x[number], t[k]), fabs(u[number][k] - exact(x[number], t[k])));</w:t>
      </w:r>
    </w:p>
    <w:p w:rsidR="00BA4863" w:rsidRDefault="00BA4863" w:rsidP="006F14C0">
      <w:r>
        <w:tab/>
        <w:t>}</w:t>
      </w:r>
    </w:p>
    <w:p w:rsidR="00BA4863" w:rsidRDefault="00BA4863" w:rsidP="006F14C0">
      <w:r>
        <w:tab/>
        <w:t>free(x); free(t);</w:t>
      </w:r>
    </w:p>
    <w:p w:rsidR="00BA4863" w:rsidRDefault="00BA4863" w:rsidP="006F14C0">
      <w:r>
        <w:tab/>
        <w:t>for (i = 0; i &lt;= m; i++)</w:t>
      </w:r>
    </w:p>
    <w:p w:rsidR="00BA4863" w:rsidRDefault="00BA4863" w:rsidP="006F14C0">
      <w:r>
        <w:tab/>
      </w:r>
      <w:r>
        <w:tab/>
        <w:t>free(u[i]);</w:t>
      </w:r>
    </w:p>
    <w:p w:rsidR="00BA4863" w:rsidRDefault="00BA4863" w:rsidP="006F14C0">
      <w:r>
        <w:tab/>
        <w:t>free(u);</w:t>
      </w:r>
    </w:p>
    <w:p w:rsidR="00BA4863" w:rsidRDefault="00BA4863" w:rsidP="006F14C0">
      <w:r>
        <w:t>}</w:t>
      </w:r>
    </w:p>
    <w:p w:rsidR="00BA4863" w:rsidRDefault="00BA4863" w:rsidP="006F14C0"/>
    <w:p w:rsidR="00BA4863" w:rsidRDefault="00BA4863" w:rsidP="006F14C0">
      <w:r>
        <w:t>double phi(double x)</w:t>
      </w:r>
    </w:p>
    <w:p w:rsidR="00BA4863" w:rsidRDefault="00BA4863" w:rsidP="006F14C0">
      <w:r>
        <w:t>{</w:t>
      </w:r>
    </w:p>
    <w:p w:rsidR="00BA4863" w:rsidRDefault="00BA4863" w:rsidP="006F14C0">
      <w:r>
        <w:tab/>
        <w:t>return x*(x*x + 1);</w:t>
      </w:r>
    </w:p>
    <w:p w:rsidR="00BA4863" w:rsidRDefault="00BA4863" w:rsidP="006F14C0">
      <w:r>
        <w:t>}</w:t>
      </w:r>
    </w:p>
    <w:p w:rsidR="00BA4863" w:rsidRDefault="00BA4863" w:rsidP="006F14C0"/>
    <w:p w:rsidR="00BA4863" w:rsidRDefault="00BA4863" w:rsidP="006F14C0">
      <w:r>
        <w:t>double alpha(double t)</w:t>
      </w:r>
    </w:p>
    <w:p w:rsidR="00BA4863" w:rsidRDefault="00BA4863" w:rsidP="006F14C0">
      <w:r>
        <w:t>{</w:t>
      </w:r>
    </w:p>
    <w:p w:rsidR="00BA4863" w:rsidRDefault="00BA4863" w:rsidP="006F14C0">
      <w:r>
        <w:tab/>
        <w:t>return 0.0;</w:t>
      </w:r>
    </w:p>
    <w:p w:rsidR="00BA4863" w:rsidRDefault="00BA4863" w:rsidP="006F14C0">
      <w:r>
        <w:t>}</w:t>
      </w:r>
    </w:p>
    <w:p w:rsidR="00BA4863" w:rsidRDefault="00BA4863" w:rsidP="006F14C0"/>
    <w:p w:rsidR="00BA4863" w:rsidRDefault="00BA4863" w:rsidP="006F14C0">
      <w:r>
        <w:t>double beta(double t)</w:t>
      </w:r>
    </w:p>
    <w:p w:rsidR="00BA4863" w:rsidRDefault="00BA4863" w:rsidP="006F14C0">
      <w:r>
        <w:t>{</w:t>
      </w:r>
    </w:p>
    <w:p w:rsidR="00BA4863" w:rsidRDefault="00BA4863" w:rsidP="006F14C0">
      <w:r>
        <w:tab/>
        <w:t>return 1.0 + exp(t);</w:t>
      </w:r>
    </w:p>
    <w:p w:rsidR="00BA4863" w:rsidRDefault="00BA4863" w:rsidP="006F14C0">
      <w:r>
        <w:t>}</w:t>
      </w:r>
    </w:p>
    <w:p w:rsidR="00BA4863" w:rsidRDefault="00BA4863" w:rsidP="006F14C0"/>
    <w:p w:rsidR="00BA4863" w:rsidRDefault="00BA4863" w:rsidP="006F14C0">
      <w:r>
        <w:t>double f(double x, double t)</w:t>
      </w:r>
    </w:p>
    <w:p w:rsidR="00BA4863" w:rsidRDefault="00BA4863" w:rsidP="006F14C0">
      <w:r>
        <w:t>{</w:t>
      </w:r>
    </w:p>
    <w:p w:rsidR="00BA4863" w:rsidRDefault="00BA4863" w:rsidP="006F14C0">
      <w:r>
        <w:tab/>
        <w:t>return x*exp(t)-6*x;</w:t>
      </w:r>
    </w:p>
    <w:p w:rsidR="00BA4863" w:rsidRDefault="00BA4863" w:rsidP="006F14C0">
      <w:r>
        <w:t>}</w:t>
      </w:r>
    </w:p>
    <w:p w:rsidR="00BA4863" w:rsidRDefault="00BA4863" w:rsidP="006F14C0"/>
    <w:p w:rsidR="00BA4863" w:rsidRDefault="00BA4863" w:rsidP="006F14C0">
      <w:r>
        <w:t>double exact(double x, double t)</w:t>
      </w:r>
    </w:p>
    <w:p w:rsidR="00BA4863" w:rsidRDefault="00BA4863" w:rsidP="006F14C0">
      <w:r>
        <w:t>{</w:t>
      </w:r>
    </w:p>
    <w:p w:rsidR="00BA4863" w:rsidRDefault="00BA4863" w:rsidP="006F14C0">
      <w:r>
        <w:tab/>
        <w:t>return x*(x*x+exp(t));</w:t>
      </w:r>
    </w:p>
    <w:p w:rsidR="00BA4863" w:rsidRDefault="00BA4863" w:rsidP="006F14C0">
      <w:r>
        <w:t>}</w:t>
      </w:r>
    </w:p>
    <w:p w:rsidR="00BA4863" w:rsidRDefault="00BA4863" w:rsidP="006F14C0"/>
    <w:p w:rsidR="00BA4863" w:rsidRDefault="00BA4863" w:rsidP="006F14C0"/>
    <w:p w:rsidR="00BA4863" w:rsidRDefault="00BA4863" w:rsidP="00D0518C">
      <w:pPr>
        <w:pStyle w:val="Title"/>
        <w:jc w:val="left"/>
      </w:pPr>
      <w:bookmarkStart w:id="18" w:name="_Toc418707514"/>
      <w:r>
        <w:t>Egch3_sec1_02.c</w:t>
      </w:r>
      <w:bookmarkEnd w:id="18"/>
    </w:p>
    <w:p w:rsidR="00BA4863" w:rsidRDefault="00BA4863" w:rsidP="00D0518C">
      <w:r>
        <w:t>#include "stdafx.h"</w:t>
      </w:r>
    </w:p>
    <w:p w:rsidR="00BA4863" w:rsidRDefault="00BA4863" w:rsidP="00D0518C">
      <w:r>
        <w:t>#include&lt;math.h&gt;</w:t>
      </w:r>
    </w:p>
    <w:p w:rsidR="00BA4863" w:rsidRDefault="00BA4863" w:rsidP="00D0518C">
      <w:r>
        <w:t>#include&lt;stdio.h&gt;</w:t>
      </w:r>
    </w:p>
    <w:p w:rsidR="00BA4863" w:rsidRDefault="00BA4863" w:rsidP="00D0518C">
      <w:r>
        <w:t>#include&lt;stdlib.h&gt;</w:t>
      </w:r>
    </w:p>
    <w:p w:rsidR="00BA4863" w:rsidRDefault="00BA4863" w:rsidP="00D0518C"/>
    <w:p w:rsidR="00BA4863" w:rsidRDefault="00BA4863" w:rsidP="00D0518C">
      <w:r>
        <w:t>void main()</w:t>
      </w:r>
    </w:p>
    <w:p w:rsidR="00BA4863" w:rsidRDefault="00BA4863" w:rsidP="00D0518C">
      <w:r>
        <w:t>{</w:t>
      </w:r>
    </w:p>
    <w:p w:rsidR="00BA4863" w:rsidRDefault="00BA4863" w:rsidP="00D0518C">
      <w:r>
        <w:tab/>
        <w:t>int m, n, i, j, k, number;</w:t>
      </w:r>
    </w:p>
    <w:p w:rsidR="00BA4863" w:rsidRDefault="00BA4863" w:rsidP="00D0518C">
      <w:r>
        <w:tab/>
        <w:t>double a, h, tau, r, *x, *t, **u;</w:t>
      </w:r>
    </w:p>
    <w:p w:rsidR="00BA4863" w:rsidRDefault="00BA4863" w:rsidP="00D0518C">
      <w:r>
        <w:tab/>
        <w:t>double phi(double x);</w:t>
      </w:r>
    </w:p>
    <w:p w:rsidR="00BA4863" w:rsidRDefault="00BA4863" w:rsidP="00D0518C">
      <w:r>
        <w:tab/>
        <w:t>double alpha(double t);</w:t>
      </w:r>
    </w:p>
    <w:p w:rsidR="00BA4863" w:rsidRDefault="00BA4863" w:rsidP="00D0518C">
      <w:r>
        <w:tab/>
        <w:t>double beta(double t);</w:t>
      </w:r>
    </w:p>
    <w:p w:rsidR="00BA4863" w:rsidRDefault="00BA4863" w:rsidP="00D0518C">
      <w:r>
        <w:tab/>
        <w:t>double f(double x, double t);</w:t>
      </w:r>
    </w:p>
    <w:p w:rsidR="00BA4863" w:rsidRDefault="00BA4863" w:rsidP="00D0518C">
      <w:r>
        <w:tab/>
        <w:t>double exact(double x, double t);</w:t>
      </w:r>
    </w:p>
    <w:p w:rsidR="00BA4863" w:rsidRDefault="00BA4863" w:rsidP="00D0518C"/>
    <w:p w:rsidR="00BA4863" w:rsidRDefault="00BA4863" w:rsidP="00D0518C">
      <w:r>
        <w:tab/>
        <w:t>m = 10;</w:t>
      </w:r>
    </w:p>
    <w:p w:rsidR="00BA4863" w:rsidRDefault="00BA4863" w:rsidP="00D0518C">
      <w:r>
        <w:tab/>
        <w:t>n = 100;</w:t>
      </w:r>
    </w:p>
    <w:p w:rsidR="00BA4863" w:rsidRDefault="00BA4863" w:rsidP="00D0518C">
      <w:r>
        <w:tab/>
        <w:t>a = 1.0;</w:t>
      </w:r>
    </w:p>
    <w:p w:rsidR="00BA4863" w:rsidRDefault="00BA4863" w:rsidP="00D0518C">
      <w:r>
        <w:tab/>
        <w:t>h = 1.0 / m;</w:t>
      </w:r>
    </w:p>
    <w:p w:rsidR="00BA4863" w:rsidRDefault="00BA4863" w:rsidP="00D0518C">
      <w:r>
        <w:tab/>
        <w:t>tau = 1.0 / n;</w:t>
      </w:r>
    </w:p>
    <w:p w:rsidR="00BA4863" w:rsidRDefault="00BA4863" w:rsidP="00D0518C">
      <w:r>
        <w:tab/>
        <w:t>r = a*tau / (h*h);</w:t>
      </w:r>
    </w:p>
    <w:p w:rsidR="00BA4863" w:rsidRDefault="00BA4863" w:rsidP="00D0518C">
      <w:r>
        <w:tab/>
        <w:t>printf("r=%.4f\n", r);</w:t>
      </w:r>
    </w:p>
    <w:p w:rsidR="00BA4863" w:rsidRDefault="00BA4863" w:rsidP="00D0518C"/>
    <w:p w:rsidR="00BA4863" w:rsidRDefault="00BA4863" w:rsidP="00D0518C">
      <w:r>
        <w:tab/>
        <w:t>x = (double *)malloc(sizeof(double)*(m + 1));</w:t>
      </w:r>
    </w:p>
    <w:p w:rsidR="00BA4863" w:rsidRDefault="00BA4863" w:rsidP="00D0518C">
      <w:r>
        <w:tab/>
        <w:t>for (i = 0; i &lt;= m; i++)</w:t>
      </w:r>
    </w:p>
    <w:p w:rsidR="00BA4863" w:rsidRDefault="00BA4863" w:rsidP="00D0518C">
      <w:r>
        <w:tab/>
      </w:r>
      <w:r>
        <w:tab/>
        <w:t>x[i] = i*h;</w:t>
      </w:r>
    </w:p>
    <w:p w:rsidR="00BA4863" w:rsidRDefault="00BA4863" w:rsidP="00D0518C"/>
    <w:p w:rsidR="00BA4863" w:rsidRDefault="00BA4863" w:rsidP="00D0518C">
      <w:r>
        <w:tab/>
        <w:t>t = (double *)malloc(sizeof(double)*(n + 1));</w:t>
      </w:r>
    </w:p>
    <w:p w:rsidR="00BA4863" w:rsidRDefault="00BA4863" w:rsidP="00D0518C">
      <w:r>
        <w:tab/>
        <w:t>for (k = 0; k &lt;= n; k++)</w:t>
      </w:r>
    </w:p>
    <w:p w:rsidR="00BA4863" w:rsidRDefault="00BA4863" w:rsidP="00D0518C">
      <w:r>
        <w:tab/>
      </w:r>
      <w:r>
        <w:tab/>
        <w:t>t[k] = k*tau;</w:t>
      </w:r>
    </w:p>
    <w:p w:rsidR="00BA4863" w:rsidRDefault="00BA4863" w:rsidP="00D0518C"/>
    <w:p w:rsidR="00BA4863" w:rsidRDefault="00BA4863" w:rsidP="00D0518C">
      <w:r>
        <w:tab/>
        <w:t>u = (double * *)malloc(sizeof(double *)*(m + 1));</w:t>
      </w:r>
    </w:p>
    <w:p w:rsidR="00BA4863" w:rsidRDefault="00BA4863" w:rsidP="00D0518C">
      <w:r>
        <w:tab/>
        <w:t>for (i = 0; i &lt;= m; i++)</w:t>
      </w:r>
    </w:p>
    <w:p w:rsidR="00BA4863" w:rsidRDefault="00BA4863" w:rsidP="00D0518C">
      <w:r>
        <w:tab/>
      </w:r>
      <w:r>
        <w:tab/>
        <w:t>u[i] = (double *)malloc(sizeof(double)*(n + 1));</w:t>
      </w:r>
    </w:p>
    <w:p w:rsidR="00BA4863" w:rsidRDefault="00BA4863" w:rsidP="00D0518C"/>
    <w:p w:rsidR="00BA4863" w:rsidRDefault="00BA4863" w:rsidP="00D0518C">
      <w:r>
        <w:tab/>
        <w:t>for (i = 0; i &lt;= m; i++)</w:t>
      </w:r>
    </w:p>
    <w:p w:rsidR="00BA4863" w:rsidRDefault="00BA4863" w:rsidP="00D0518C">
      <w:r>
        <w:tab/>
      </w:r>
      <w:r>
        <w:tab/>
        <w:t>u[i][0] = phi(x[i]);   //initial condition</w:t>
      </w:r>
    </w:p>
    <w:p w:rsidR="00BA4863" w:rsidRDefault="00BA4863" w:rsidP="00D0518C">
      <w:r>
        <w:tab/>
        <w:t>for (k = 1; k &lt;= n; k++)</w:t>
      </w:r>
    </w:p>
    <w:p w:rsidR="00BA4863" w:rsidRDefault="00BA4863" w:rsidP="00D0518C">
      <w:r>
        <w:tab/>
        <w:t>{</w:t>
      </w:r>
    </w:p>
    <w:p w:rsidR="00BA4863" w:rsidRDefault="00BA4863" w:rsidP="00D0518C">
      <w:r>
        <w:tab/>
      </w:r>
      <w:r>
        <w:tab/>
        <w:t>u[0][k] = alpha(t[k]);</w:t>
      </w:r>
    </w:p>
    <w:p w:rsidR="00BA4863" w:rsidRDefault="00BA4863" w:rsidP="00D0518C">
      <w:r>
        <w:tab/>
      </w:r>
      <w:r>
        <w:tab/>
        <w:t>u[m][k] = beta(t[k]);</w:t>
      </w:r>
    </w:p>
    <w:p w:rsidR="00BA4863" w:rsidRDefault="00BA4863" w:rsidP="00D0518C">
      <w:r>
        <w:tab/>
        <w:t>}</w:t>
      </w:r>
    </w:p>
    <w:p w:rsidR="00BA4863" w:rsidRDefault="00BA4863" w:rsidP="00D0518C"/>
    <w:p w:rsidR="00BA4863" w:rsidRDefault="00BA4863" w:rsidP="00D0518C">
      <w:r>
        <w:tab/>
        <w:t>for (k = 0; k&lt;n; k++)</w:t>
      </w:r>
    </w:p>
    <w:p w:rsidR="00BA4863" w:rsidRDefault="00BA4863" w:rsidP="00D0518C">
      <w:r>
        <w:tab/>
        <w:t>{</w:t>
      </w:r>
    </w:p>
    <w:p w:rsidR="00BA4863" w:rsidRDefault="00BA4863" w:rsidP="00D0518C">
      <w:r>
        <w:tab/>
      </w:r>
      <w:r>
        <w:tab/>
        <w:t>for (i = 1; i&lt;m; i++)</w:t>
      </w:r>
    </w:p>
    <w:p w:rsidR="00BA4863" w:rsidRDefault="00BA4863" w:rsidP="00D0518C">
      <w:r>
        <w:tab/>
      </w:r>
      <w:r>
        <w:tab/>
      </w:r>
      <w:r>
        <w:tab/>
        <w:t>u[i][k + 1] = r*u[i - 1][k] + (1 - 2 * r)*u[i][k] + r*u[i + 1][k] + tau*f(x[i], t[k]);</w:t>
      </w:r>
    </w:p>
    <w:p w:rsidR="00BA4863" w:rsidRDefault="00BA4863" w:rsidP="00D0518C"/>
    <w:p w:rsidR="00BA4863" w:rsidRDefault="00BA4863" w:rsidP="00D0518C">
      <w:r>
        <w:tab/>
        <w:t>}</w:t>
      </w:r>
    </w:p>
    <w:p w:rsidR="00BA4863" w:rsidRDefault="00BA4863" w:rsidP="00D0518C"/>
    <w:p w:rsidR="00BA4863" w:rsidRDefault="00BA4863" w:rsidP="00D0518C">
      <w:r>
        <w:tab/>
        <w:t>j = int(0.2 / tau);</w:t>
      </w:r>
    </w:p>
    <w:p w:rsidR="00BA4863" w:rsidRDefault="00BA4863" w:rsidP="00D0518C">
      <w:r>
        <w:tab/>
        <w:t>number = int(0.4 / h);  //x=0.4</w:t>
      </w:r>
      <w:r>
        <w:rPr>
          <w:rFonts w:hint="eastAsia"/>
        </w:rPr>
        <w:t>时对应数组</w:t>
      </w:r>
      <w:r>
        <w:t>x</w:t>
      </w:r>
      <w:r>
        <w:rPr>
          <w:rFonts w:hint="eastAsia"/>
        </w:rPr>
        <w:t>中节点的编号</w:t>
      </w:r>
    </w:p>
    <w:p w:rsidR="00BA4863" w:rsidRDefault="00BA4863" w:rsidP="00D0518C">
      <w:r>
        <w:tab/>
        <w:t>for (k = j; k &lt;= n; k = k + j)</w:t>
      </w:r>
    </w:p>
    <w:p w:rsidR="00BA4863" w:rsidRDefault="00BA4863" w:rsidP="00D0518C">
      <w:r>
        <w:tab/>
        <w:t>{</w:t>
      </w:r>
    </w:p>
    <w:p w:rsidR="00BA4863" w:rsidRDefault="00BA4863" w:rsidP="00D0518C">
      <w:r>
        <w:tab/>
      </w:r>
      <w:r>
        <w:tab/>
        <w:t>printf("(x,t)=(%.1f,%.1f), numerical=%f, exact=%f, err=%.4e\n", x[number], t[k], u[number][k], exact(x[number], t[k]), fabs(u[number][k] - exact(x[number], t[k])));</w:t>
      </w:r>
    </w:p>
    <w:p w:rsidR="00BA4863" w:rsidRDefault="00BA4863" w:rsidP="00D0518C">
      <w:r>
        <w:tab/>
        <w:t>}</w:t>
      </w:r>
    </w:p>
    <w:p w:rsidR="00BA4863" w:rsidRDefault="00BA4863" w:rsidP="00D0518C">
      <w:r>
        <w:tab/>
        <w:t>free(x); free(t);</w:t>
      </w:r>
    </w:p>
    <w:p w:rsidR="00BA4863" w:rsidRDefault="00BA4863" w:rsidP="00D0518C">
      <w:r>
        <w:tab/>
        <w:t>for (i = 0; i &lt;= m; i++)</w:t>
      </w:r>
    </w:p>
    <w:p w:rsidR="00BA4863" w:rsidRDefault="00BA4863" w:rsidP="00D0518C">
      <w:r>
        <w:tab/>
      </w:r>
      <w:r>
        <w:tab/>
        <w:t>free(u[i]);</w:t>
      </w:r>
    </w:p>
    <w:p w:rsidR="00BA4863" w:rsidRDefault="00BA4863" w:rsidP="00D0518C">
      <w:r>
        <w:tab/>
        <w:t>free(u);</w:t>
      </w:r>
    </w:p>
    <w:p w:rsidR="00BA4863" w:rsidRDefault="00BA4863" w:rsidP="00D0518C">
      <w:r>
        <w:t>}</w:t>
      </w:r>
    </w:p>
    <w:p w:rsidR="00BA4863" w:rsidRDefault="00BA4863" w:rsidP="00D0518C"/>
    <w:p w:rsidR="00BA4863" w:rsidRDefault="00BA4863" w:rsidP="00D0518C">
      <w:r>
        <w:t>double phi(double x)</w:t>
      </w:r>
    </w:p>
    <w:p w:rsidR="00BA4863" w:rsidRDefault="00BA4863" w:rsidP="00D0518C">
      <w:r>
        <w:t>{</w:t>
      </w:r>
    </w:p>
    <w:p w:rsidR="00BA4863" w:rsidRDefault="00BA4863" w:rsidP="00D0518C">
      <w:r>
        <w:tab/>
        <w:t>return pow(x,4);</w:t>
      </w:r>
    </w:p>
    <w:p w:rsidR="00BA4863" w:rsidRDefault="00BA4863" w:rsidP="00D0518C">
      <w:r>
        <w:t>}</w:t>
      </w:r>
    </w:p>
    <w:p w:rsidR="00BA4863" w:rsidRDefault="00BA4863" w:rsidP="00D0518C"/>
    <w:p w:rsidR="00BA4863" w:rsidRDefault="00BA4863" w:rsidP="00D0518C">
      <w:r>
        <w:t>double alpha(double t)</w:t>
      </w:r>
    </w:p>
    <w:p w:rsidR="00BA4863" w:rsidRDefault="00BA4863" w:rsidP="00D0518C">
      <w:r>
        <w:t>{</w:t>
      </w:r>
    </w:p>
    <w:p w:rsidR="00BA4863" w:rsidRDefault="00BA4863" w:rsidP="00D0518C">
      <w:r>
        <w:tab/>
        <w:t>return 0.0;</w:t>
      </w:r>
    </w:p>
    <w:p w:rsidR="00BA4863" w:rsidRDefault="00BA4863" w:rsidP="00D0518C">
      <w:r>
        <w:t>}</w:t>
      </w:r>
    </w:p>
    <w:p w:rsidR="00BA4863" w:rsidRDefault="00BA4863" w:rsidP="00D0518C"/>
    <w:p w:rsidR="00BA4863" w:rsidRDefault="00BA4863" w:rsidP="00D0518C">
      <w:r>
        <w:t>double beta(double t)</w:t>
      </w:r>
    </w:p>
    <w:p w:rsidR="00BA4863" w:rsidRDefault="00BA4863" w:rsidP="00D0518C">
      <w:r>
        <w:t>{</w:t>
      </w:r>
    </w:p>
    <w:p w:rsidR="00BA4863" w:rsidRDefault="00BA4863" w:rsidP="00D0518C">
      <w:r>
        <w:tab/>
        <w:t>return exp(t);</w:t>
      </w:r>
    </w:p>
    <w:p w:rsidR="00BA4863" w:rsidRDefault="00BA4863" w:rsidP="00D0518C">
      <w:r>
        <w:t>}</w:t>
      </w:r>
    </w:p>
    <w:p w:rsidR="00BA4863" w:rsidRDefault="00BA4863" w:rsidP="00D0518C"/>
    <w:p w:rsidR="00BA4863" w:rsidRDefault="00BA4863" w:rsidP="00D0518C">
      <w:r>
        <w:t>double f(double x, double t)</w:t>
      </w:r>
    </w:p>
    <w:p w:rsidR="00BA4863" w:rsidRDefault="00BA4863" w:rsidP="00D0518C">
      <w:r>
        <w:t>{</w:t>
      </w:r>
    </w:p>
    <w:p w:rsidR="00BA4863" w:rsidRDefault="00BA4863" w:rsidP="00D0518C">
      <w:r>
        <w:tab/>
        <w:t>double z;</w:t>
      </w:r>
    </w:p>
    <w:p w:rsidR="00BA4863" w:rsidRDefault="00BA4863" w:rsidP="00D0518C">
      <w:r>
        <w:tab/>
        <w:t>z = x*x;</w:t>
      </w:r>
    </w:p>
    <w:p w:rsidR="00BA4863" w:rsidRDefault="00BA4863" w:rsidP="00D0518C">
      <w:r>
        <w:tab/>
        <w:t>return z*(z - 12.0)*exp(t);</w:t>
      </w:r>
    </w:p>
    <w:p w:rsidR="00BA4863" w:rsidRDefault="00BA4863" w:rsidP="00D0518C">
      <w:r>
        <w:t>}</w:t>
      </w:r>
    </w:p>
    <w:p w:rsidR="00BA4863" w:rsidRDefault="00BA4863" w:rsidP="00D0518C"/>
    <w:p w:rsidR="00BA4863" w:rsidRDefault="00BA4863" w:rsidP="00D0518C">
      <w:r>
        <w:t>double exact(double x, double t)</w:t>
      </w:r>
    </w:p>
    <w:p w:rsidR="00BA4863" w:rsidRDefault="00BA4863" w:rsidP="00D0518C">
      <w:r>
        <w:t>{</w:t>
      </w:r>
    </w:p>
    <w:p w:rsidR="00BA4863" w:rsidRDefault="00BA4863" w:rsidP="00D0518C">
      <w:r>
        <w:tab/>
        <w:t>return pow(x,4)*exp(t);</w:t>
      </w:r>
    </w:p>
    <w:p w:rsidR="00BA4863" w:rsidRDefault="00BA4863" w:rsidP="00D0518C">
      <w:r>
        <w:t>}</w:t>
      </w:r>
    </w:p>
    <w:p w:rsidR="00BA4863" w:rsidRDefault="00BA4863" w:rsidP="00D0518C"/>
    <w:p w:rsidR="00BA4863" w:rsidRDefault="00BA4863" w:rsidP="00D0518C">
      <w:pPr>
        <w:pStyle w:val="Title"/>
        <w:jc w:val="left"/>
      </w:pPr>
      <w:bookmarkStart w:id="19" w:name="_Toc418707515"/>
      <w:r>
        <w:t>Egch3_sec2_01.c</w:t>
      </w:r>
      <w:bookmarkEnd w:id="19"/>
    </w:p>
    <w:p w:rsidR="00BA4863" w:rsidRPr="001F6ABF" w:rsidRDefault="00BA4863" w:rsidP="001F6ABF">
      <w:r w:rsidRPr="001F6ABF">
        <w:t>#include "stdafx.h"</w:t>
      </w:r>
    </w:p>
    <w:p w:rsidR="00BA4863" w:rsidRPr="001F6ABF" w:rsidRDefault="00BA4863" w:rsidP="001F6ABF">
      <w:r w:rsidRPr="001F6ABF">
        <w:t>#include&lt;math.h&gt;</w:t>
      </w:r>
    </w:p>
    <w:p w:rsidR="00BA4863" w:rsidRPr="001F6ABF" w:rsidRDefault="00BA4863" w:rsidP="001F6ABF">
      <w:r w:rsidRPr="001F6ABF">
        <w:t>#include&lt;stdio.h&gt;</w:t>
      </w:r>
    </w:p>
    <w:p w:rsidR="00BA4863" w:rsidRPr="001F6ABF" w:rsidRDefault="00BA4863" w:rsidP="001F6ABF">
      <w:r w:rsidRPr="001F6ABF">
        <w:t>#include&lt;stdlib.h&gt;</w:t>
      </w:r>
    </w:p>
    <w:p w:rsidR="00BA4863" w:rsidRPr="001F6ABF" w:rsidRDefault="00BA4863" w:rsidP="001F6ABF"/>
    <w:p w:rsidR="00BA4863" w:rsidRPr="001F6ABF" w:rsidRDefault="00BA4863" w:rsidP="001F6ABF">
      <w:r w:rsidRPr="001F6ABF">
        <w:t>void main()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int m, n, i, j, k, number;</w:t>
      </w:r>
    </w:p>
    <w:p w:rsidR="00BA4863" w:rsidRPr="001F6ABF" w:rsidRDefault="00BA4863" w:rsidP="001F6ABF">
      <w:r w:rsidRPr="001F6ABF">
        <w:tab/>
        <w:t>double a, h, tau, r, *x, *t, **u, *a1, *b, *c, *d, *ans;</w:t>
      </w:r>
    </w:p>
    <w:p w:rsidR="00BA4863" w:rsidRPr="001F6ABF" w:rsidRDefault="00BA4863" w:rsidP="001F6ABF">
      <w:r w:rsidRPr="001F6ABF">
        <w:tab/>
        <w:t>double phi(double x);</w:t>
      </w:r>
    </w:p>
    <w:p w:rsidR="00BA4863" w:rsidRPr="001F6ABF" w:rsidRDefault="00BA4863" w:rsidP="001F6ABF">
      <w:r w:rsidRPr="001F6ABF">
        <w:tab/>
        <w:t>double alpha(double t);</w:t>
      </w:r>
    </w:p>
    <w:p w:rsidR="00BA4863" w:rsidRPr="001F6ABF" w:rsidRDefault="00BA4863" w:rsidP="001F6ABF">
      <w:r w:rsidRPr="001F6ABF">
        <w:tab/>
        <w:t>double beta(double t);</w:t>
      </w:r>
    </w:p>
    <w:p w:rsidR="00BA4863" w:rsidRPr="001F6ABF" w:rsidRDefault="00BA4863" w:rsidP="001F6ABF">
      <w:r w:rsidRPr="001F6ABF">
        <w:tab/>
        <w:t>double f(double x, double t);</w:t>
      </w:r>
    </w:p>
    <w:p w:rsidR="00BA4863" w:rsidRPr="001F6ABF" w:rsidRDefault="00BA4863" w:rsidP="001F6ABF">
      <w:r w:rsidRPr="001F6ABF">
        <w:tab/>
        <w:t>double exact(double x, double t);</w:t>
      </w:r>
    </w:p>
    <w:p w:rsidR="00BA4863" w:rsidRPr="001F6ABF" w:rsidRDefault="00BA4863" w:rsidP="001F6ABF">
      <w:r w:rsidRPr="001F6ABF">
        <w:tab/>
        <w:t>double *chase_algorithm(double *a, double *b, double *c, int n, double *d);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m = 5;</w:t>
      </w:r>
    </w:p>
    <w:p w:rsidR="00BA4863" w:rsidRPr="001F6ABF" w:rsidRDefault="00BA4863" w:rsidP="001F6ABF">
      <w:r w:rsidRPr="001F6ABF">
        <w:tab/>
        <w:t>n = 100;</w:t>
      </w:r>
    </w:p>
    <w:p w:rsidR="00BA4863" w:rsidRPr="001F6ABF" w:rsidRDefault="00BA4863" w:rsidP="001F6ABF">
      <w:r w:rsidRPr="001F6ABF">
        <w:tab/>
        <w:t>a = 1.0;</w:t>
      </w:r>
    </w:p>
    <w:p w:rsidR="00BA4863" w:rsidRPr="001F6ABF" w:rsidRDefault="00BA4863" w:rsidP="001F6ABF">
      <w:r w:rsidRPr="001F6ABF">
        <w:tab/>
        <w:t>h = 1.0 / m;</w:t>
      </w:r>
    </w:p>
    <w:p w:rsidR="00BA4863" w:rsidRPr="001F6ABF" w:rsidRDefault="00BA4863" w:rsidP="001F6ABF">
      <w:r w:rsidRPr="001F6ABF">
        <w:tab/>
        <w:t>tau = 1.0 / n;</w:t>
      </w:r>
    </w:p>
    <w:p w:rsidR="00BA4863" w:rsidRPr="001F6ABF" w:rsidRDefault="00BA4863" w:rsidP="001F6ABF">
      <w:r w:rsidRPr="001F6ABF">
        <w:tab/>
        <w:t>r = a*tau / (h*h);</w:t>
      </w:r>
    </w:p>
    <w:p w:rsidR="00BA4863" w:rsidRPr="001F6ABF" w:rsidRDefault="00BA4863" w:rsidP="001F6ABF">
      <w:r w:rsidRPr="001F6ABF">
        <w:tab/>
        <w:t>printf("r=%.4f\n", r);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x = (double *)malloc(sizeof(double)*(m + 1));</w:t>
      </w:r>
    </w:p>
    <w:p w:rsidR="00BA4863" w:rsidRPr="001F6ABF" w:rsidRDefault="00BA4863" w:rsidP="001F6ABF">
      <w:r w:rsidRPr="001F6ABF">
        <w:tab/>
        <w:t>for (i = 0; i &lt;= m; i++)</w:t>
      </w:r>
    </w:p>
    <w:p w:rsidR="00BA4863" w:rsidRPr="001F6ABF" w:rsidRDefault="00BA4863" w:rsidP="001F6ABF">
      <w:r w:rsidRPr="001F6ABF">
        <w:tab/>
      </w:r>
      <w:r w:rsidRPr="001F6ABF">
        <w:tab/>
        <w:t>x[i] = i*h;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t = (double *)malloc(sizeof(double)*(n + 1));</w:t>
      </w:r>
    </w:p>
    <w:p w:rsidR="00BA4863" w:rsidRPr="001F6ABF" w:rsidRDefault="00BA4863" w:rsidP="001F6ABF">
      <w:r w:rsidRPr="001F6ABF">
        <w:tab/>
        <w:t>for (k = 0; k &lt;= n; k++)</w:t>
      </w:r>
    </w:p>
    <w:p w:rsidR="00BA4863" w:rsidRPr="001F6ABF" w:rsidRDefault="00BA4863" w:rsidP="001F6ABF">
      <w:r w:rsidRPr="001F6ABF">
        <w:tab/>
      </w:r>
      <w:r w:rsidRPr="001F6ABF">
        <w:tab/>
        <w:t>t[k] = k*tau;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u = (double * *)malloc(sizeof(double *)*(m + 1));</w:t>
      </w:r>
    </w:p>
    <w:p w:rsidR="00BA4863" w:rsidRPr="001F6ABF" w:rsidRDefault="00BA4863" w:rsidP="001F6ABF">
      <w:r w:rsidRPr="001F6ABF">
        <w:tab/>
        <w:t>for (i = 0; i &lt;= m; i++)</w:t>
      </w:r>
    </w:p>
    <w:p w:rsidR="00BA4863" w:rsidRPr="001F6ABF" w:rsidRDefault="00BA4863" w:rsidP="001F6ABF">
      <w:r w:rsidRPr="001F6ABF">
        <w:tab/>
      </w:r>
      <w:r w:rsidRPr="001F6ABF">
        <w:tab/>
        <w:t>u[i] = (double *)malloc(sizeof(double)*(n + 1));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for (i = 0; i &lt;= m; i++)</w:t>
      </w:r>
    </w:p>
    <w:p w:rsidR="00BA4863" w:rsidRPr="001F6ABF" w:rsidRDefault="00BA4863" w:rsidP="001F6ABF">
      <w:r w:rsidRPr="001F6ABF">
        <w:tab/>
      </w:r>
      <w:r w:rsidRPr="001F6ABF">
        <w:tab/>
        <w:t>u[i][0] = phi(x[i]);   //</w:t>
      </w:r>
      <w:r w:rsidRPr="001F6ABF">
        <w:rPr>
          <w:rFonts w:hint="eastAsia"/>
        </w:rPr>
        <w:t>初始条件</w:t>
      </w:r>
    </w:p>
    <w:p w:rsidR="00BA4863" w:rsidRPr="001F6ABF" w:rsidRDefault="00BA4863" w:rsidP="001F6ABF">
      <w:r w:rsidRPr="001F6ABF">
        <w:tab/>
        <w:t>for (k = 1; k &lt;= n; k++)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u[0][k] = alpha(t[k]);//</w:t>
      </w:r>
      <w:r w:rsidRPr="001F6ABF">
        <w:rPr>
          <w:rFonts w:hint="eastAsia"/>
        </w:rPr>
        <w:t>边界条件</w:t>
      </w:r>
    </w:p>
    <w:p w:rsidR="00BA4863" w:rsidRPr="001F6ABF" w:rsidRDefault="00BA4863" w:rsidP="001F6ABF">
      <w:r w:rsidRPr="001F6ABF">
        <w:tab/>
      </w:r>
      <w:r w:rsidRPr="001F6ABF">
        <w:tab/>
        <w:t>u[m][k] = beta(t[k]);</w:t>
      </w:r>
    </w:p>
    <w:p w:rsidR="00BA4863" w:rsidRPr="001F6ABF" w:rsidRDefault="00BA4863" w:rsidP="001F6ABF">
      <w:r w:rsidRPr="001F6ABF">
        <w:tab/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a1 = (double *)malloc(sizeof(double)*(m - 1));//</w:t>
      </w:r>
      <w:r w:rsidRPr="001F6ABF">
        <w:rPr>
          <w:rFonts w:hint="eastAsia"/>
        </w:rPr>
        <w:t>追赶法中下次对角线上的元素组</w:t>
      </w:r>
    </w:p>
    <w:p w:rsidR="00BA4863" w:rsidRPr="001F6ABF" w:rsidRDefault="00BA4863" w:rsidP="001F6ABF">
      <w:r w:rsidRPr="001F6ABF">
        <w:tab/>
        <w:t>b = (double *)malloc(sizeof(double)*(m - 1));//</w:t>
      </w:r>
      <w:r w:rsidRPr="001F6ABF">
        <w:rPr>
          <w:rFonts w:hint="eastAsia"/>
        </w:rPr>
        <w:t>追赶法中主对角线上的元素组</w:t>
      </w:r>
    </w:p>
    <w:p w:rsidR="00BA4863" w:rsidRPr="001F6ABF" w:rsidRDefault="00BA4863" w:rsidP="001F6ABF">
      <w:r w:rsidRPr="001F6ABF">
        <w:tab/>
        <w:t>c = (double *)malloc(sizeof(double)*(m - 1));//</w:t>
      </w:r>
      <w:r w:rsidRPr="001F6ABF">
        <w:rPr>
          <w:rFonts w:hint="eastAsia"/>
        </w:rPr>
        <w:t>追赶法中上次对角线上的元素组</w:t>
      </w:r>
    </w:p>
    <w:p w:rsidR="00BA4863" w:rsidRPr="001F6ABF" w:rsidRDefault="00BA4863" w:rsidP="001F6ABF">
      <w:r w:rsidRPr="001F6ABF">
        <w:tab/>
        <w:t>d = (double *)malloc(sizeof(double)*(m - 1));//</w:t>
      </w:r>
      <w:r w:rsidRPr="001F6ABF">
        <w:rPr>
          <w:rFonts w:hint="eastAsia"/>
        </w:rPr>
        <w:t>追赶法中右端项数组</w:t>
      </w:r>
    </w:p>
    <w:p w:rsidR="00BA4863" w:rsidRPr="001F6ABF" w:rsidRDefault="00BA4863" w:rsidP="001F6ABF">
      <w:r w:rsidRPr="001F6ABF">
        <w:tab/>
        <w:t>ans = (double *)malloc(sizeof(double)*(m - 1));</w:t>
      </w:r>
    </w:p>
    <w:p w:rsidR="00BA4863" w:rsidRPr="001F6ABF" w:rsidRDefault="00BA4863" w:rsidP="001F6ABF">
      <w:r w:rsidRPr="001F6ABF">
        <w:tab/>
        <w:t>for (k = 1; k &lt;= n; k++)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for (i = 0; i&lt;m - 1; i++)</w:t>
      </w:r>
    </w:p>
    <w:p w:rsidR="00BA4863" w:rsidRPr="001F6ABF" w:rsidRDefault="00BA4863" w:rsidP="001F6ABF">
      <w:r w:rsidRPr="001F6ABF">
        <w:tab/>
      </w:r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d[i] = u[i + 1][k - 1] + tau*f(x[i + 1], t[k]);   //</w:t>
      </w:r>
      <w:r w:rsidRPr="001F6ABF">
        <w:rPr>
          <w:rFonts w:hint="eastAsia"/>
        </w:rPr>
        <w:t>由于</w:t>
      </w:r>
      <w:r w:rsidRPr="001F6ABF">
        <w:t>C</w:t>
      </w:r>
      <w:r w:rsidRPr="001F6ABF">
        <w:rPr>
          <w:rFonts w:hint="eastAsia"/>
        </w:rPr>
        <w:t>语言从</w:t>
      </w:r>
      <w:r w:rsidRPr="001F6ABF">
        <w:t xml:space="preserve">0 </w:t>
      </w:r>
      <w:r w:rsidRPr="001F6ABF">
        <w:rPr>
          <w:rFonts w:hint="eastAsia"/>
        </w:rPr>
        <w:t>计数，所以</w:t>
      </w:r>
      <w:r w:rsidRPr="001F6ABF">
        <w:t>d[0]</w:t>
      </w:r>
      <w:r w:rsidRPr="001F6ABF">
        <w:rPr>
          <w:rFonts w:hint="eastAsia"/>
        </w:rPr>
        <w:t>存储的实为</w:t>
      </w:r>
      <w:r w:rsidRPr="001F6ABF">
        <w:t>x[1]</w:t>
      </w:r>
      <w:r w:rsidRPr="001F6ABF">
        <w:rPr>
          <w:rFonts w:hint="eastAsia"/>
        </w:rPr>
        <w:t>处的函数值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a1[i] = -r;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b[i] = 1.0 + 2 * r;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c[i] = a1[i];</w:t>
      </w:r>
    </w:p>
    <w:p w:rsidR="00BA4863" w:rsidRPr="001F6ABF" w:rsidRDefault="00BA4863" w:rsidP="001F6ABF">
      <w:r w:rsidRPr="001F6ABF">
        <w:tab/>
      </w:r>
      <w:r w:rsidRPr="001F6ABF">
        <w:tab/>
        <w:t>}</w:t>
      </w:r>
    </w:p>
    <w:p w:rsidR="00BA4863" w:rsidRPr="001F6ABF" w:rsidRDefault="00BA4863" w:rsidP="001F6ABF">
      <w:r w:rsidRPr="001F6ABF">
        <w:tab/>
      </w:r>
      <w:r w:rsidRPr="001F6ABF">
        <w:tab/>
        <w:t>d[0] = d[0] + r*u[0][k];</w:t>
      </w:r>
    </w:p>
    <w:p w:rsidR="00BA4863" w:rsidRPr="001F6ABF" w:rsidRDefault="00BA4863" w:rsidP="001F6ABF">
      <w:r w:rsidRPr="001F6ABF">
        <w:tab/>
      </w:r>
      <w:r w:rsidRPr="001F6ABF">
        <w:tab/>
        <w:t>d[m - 2] = d[m - 2] + r*u[m][k];</w:t>
      </w:r>
    </w:p>
    <w:p w:rsidR="00BA4863" w:rsidRPr="001F6ABF" w:rsidRDefault="00BA4863" w:rsidP="001F6ABF">
      <w:r w:rsidRPr="001F6ABF">
        <w:tab/>
      </w:r>
      <w:r w:rsidRPr="001F6ABF">
        <w:tab/>
        <w:t>ans = chase_algorithm(a1, b, c, m - 1, d); //</w:t>
      </w:r>
      <w:r w:rsidRPr="001F6ABF">
        <w:rPr>
          <w:rFonts w:hint="eastAsia"/>
        </w:rPr>
        <w:t>追赶法求解</w:t>
      </w:r>
    </w:p>
    <w:p w:rsidR="00BA4863" w:rsidRPr="001F6ABF" w:rsidRDefault="00BA4863" w:rsidP="001F6ABF">
      <w:r w:rsidRPr="001F6ABF">
        <w:tab/>
      </w:r>
      <w:r w:rsidRPr="001F6ABF">
        <w:tab/>
        <w:t>for (i = 0; i&lt;m - 1; i++)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u[i + 1][k] = ans[i];</w:t>
      </w:r>
    </w:p>
    <w:p w:rsidR="00BA4863" w:rsidRPr="001F6ABF" w:rsidRDefault="00BA4863" w:rsidP="001F6ABF">
      <w:r w:rsidRPr="001F6ABF">
        <w:tab/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j = int(0.2 / tau);</w:t>
      </w:r>
    </w:p>
    <w:p w:rsidR="00BA4863" w:rsidRPr="001F6ABF" w:rsidRDefault="00BA4863" w:rsidP="001F6ABF">
      <w:r w:rsidRPr="001F6ABF">
        <w:tab/>
        <w:t>number = int(0.4 / h);  //x=0.4</w:t>
      </w:r>
      <w:r w:rsidRPr="001F6ABF">
        <w:rPr>
          <w:rFonts w:hint="eastAsia"/>
        </w:rPr>
        <w:t>时对应数组</w:t>
      </w:r>
      <w:r w:rsidRPr="001F6ABF">
        <w:t>x</w:t>
      </w:r>
      <w:r w:rsidRPr="001F6ABF">
        <w:rPr>
          <w:rFonts w:hint="eastAsia"/>
        </w:rPr>
        <w:t>中节点的编号</w:t>
      </w:r>
    </w:p>
    <w:p w:rsidR="00BA4863" w:rsidRPr="001F6ABF" w:rsidRDefault="00BA4863" w:rsidP="001F6ABF">
      <w:r w:rsidRPr="001F6ABF">
        <w:tab/>
        <w:t>for (k = j; k &lt;= n; k = k + j)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printf("(x,t)=(%.1f,%.1f), numerical=%f, exact=%f, err=%.4e\n", x[number], t[k], u[number][k], exact(x[number], t[k]), fabs(u[number][k] - exact(x[number], t[k])));</w:t>
      </w:r>
    </w:p>
    <w:p w:rsidR="00BA4863" w:rsidRPr="001F6ABF" w:rsidRDefault="00BA4863" w:rsidP="001F6ABF">
      <w:r w:rsidRPr="001F6ABF">
        <w:tab/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free(a1); free(b); free(c); free(d); free(ans); free(x); free(t);</w:t>
      </w:r>
    </w:p>
    <w:p w:rsidR="00BA4863" w:rsidRPr="001F6ABF" w:rsidRDefault="00BA4863" w:rsidP="001F6ABF">
      <w:r w:rsidRPr="001F6ABF">
        <w:tab/>
        <w:t>for (i = 0; i &lt;= m; i++)</w:t>
      </w:r>
    </w:p>
    <w:p w:rsidR="00BA4863" w:rsidRPr="001F6ABF" w:rsidRDefault="00BA4863" w:rsidP="001F6ABF">
      <w:r w:rsidRPr="001F6ABF">
        <w:tab/>
      </w:r>
      <w:r w:rsidRPr="001F6ABF">
        <w:tab/>
        <w:t>free(u[i]);</w:t>
      </w:r>
    </w:p>
    <w:p w:rsidR="00BA4863" w:rsidRPr="001F6ABF" w:rsidRDefault="00BA4863" w:rsidP="001F6ABF">
      <w:r w:rsidRPr="001F6ABF">
        <w:tab/>
        <w:t>free(u);</w:t>
      </w:r>
    </w:p>
    <w:p w:rsidR="00BA4863" w:rsidRPr="001F6ABF" w:rsidRDefault="00BA4863" w:rsidP="001F6ABF"/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phi(double x)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return x*(x*x+1);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alpha(double t)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return 0;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beta(double t)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return 1+exp(t);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f(double x, double t)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return x*exp(t)-6*x;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exact(double x, double t)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return x*(x*x+exp(t));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* chase_algorithm(double *a, double *b, double *c, int n, double *d)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double * ans, *g, *w, p;</w:t>
      </w:r>
    </w:p>
    <w:p w:rsidR="00BA4863" w:rsidRPr="001F6ABF" w:rsidRDefault="00BA4863" w:rsidP="001F6ABF">
      <w:r w:rsidRPr="001F6ABF">
        <w:tab/>
        <w:t>int i;</w:t>
      </w:r>
    </w:p>
    <w:p w:rsidR="00BA4863" w:rsidRPr="001F6ABF" w:rsidRDefault="00BA4863" w:rsidP="001F6ABF">
      <w:r w:rsidRPr="001F6ABF">
        <w:tab/>
        <w:t>ans = (double *)malloc(sizeof(double)*n);</w:t>
      </w:r>
    </w:p>
    <w:p w:rsidR="00BA4863" w:rsidRPr="001F6ABF" w:rsidRDefault="00BA4863" w:rsidP="001F6ABF">
      <w:r w:rsidRPr="001F6ABF">
        <w:tab/>
        <w:t>g = (double *)malloc(sizeof(double)*n);</w:t>
      </w:r>
    </w:p>
    <w:p w:rsidR="00BA4863" w:rsidRPr="001F6ABF" w:rsidRDefault="00BA4863" w:rsidP="001F6ABF">
      <w:r w:rsidRPr="001F6ABF">
        <w:tab/>
        <w:t>w = (double *)malloc(sizeof(double)*n);</w:t>
      </w:r>
    </w:p>
    <w:p w:rsidR="00BA4863" w:rsidRPr="001F6ABF" w:rsidRDefault="00BA4863" w:rsidP="001F6ABF">
      <w:r w:rsidRPr="001F6ABF">
        <w:tab/>
        <w:t>g[0] = d[0] / b[0];</w:t>
      </w:r>
    </w:p>
    <w:p w:rsidR="00BA4863" w:rsidRPr="001F6ABF" w:rsidRDefault="00BA4863" w:rsidP="001F6ABF">
      <w:r w:rsidRPr="001F6ABF">
        <w:tab/>
        <w:t>w[0] = c[0] / b[0];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for (i = 1; i&lt;n; i++)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p = b[i] - a[i] * w[i - 1];</w:t>
      </w:r>
    </w:p>
    <w:p w:rsidR="00BA4863" w:rsidRPr="001F6ABF" w:rsidRDefault="00BA4863" w:rsidP="001F6ABF">
      <w:r w:rsidRPr="001F6ABF">
        <w:tab/>
      </w:r>
      <w:r w:rsidRPr="001F6ABF">
        <w:tab/>
        <w:t>g[i] = (d[i] - a[i] * g[i - 1]) / p;</w:t>
      </w:r>
    </w:p>
    <w:p w:rsidR="00BA4863" w:rsidRPr="001F6ABF" w:rsidRDefault="00BA4863" w:rsidP="001F6ABF">
      <w:r w:rsidRPr="001F6ABF">
        <w:tab/>
      </w:r>
      <w:r w:rsidRPr="001F6ABF">
        <w:tab/>
        <w:t>w[i] = c[i] / p;</w:t>
      </w:r>
    </w:p>
    <w:p w:rsidR="00BA4863" w:rsidRPr="001F6ABF" w:rsidRDefault="00BA4863" w:rsidP="001F6ABF">
      <w:r w:rsidRPr="001F6ABF">
        <w:tab/>
        <w:t>}</w:t>
      </w:r>
    </w:p>
    <w:p w:rsidR="00BA4863" w:rsidRPr="001F6ABF" w:rsidRDefault="00BA4863" w:rsidP="001F6ABF">
      <w:r w:rsidRPr="001F6ABF">
        <w:tab/>
        <w:t>ans[n - 1] = g[n - 1];</w:t>
      </w:r>
    </w:p>
    <w:p w:rsidR="00BA4863" w:rsidRPr="001F6ABF" w:rsidRDefault="00BA4863" w:rsidP="001F6ABF">
      <w:r w:rsidRPr="001F6ABF">
        <w:tab/>
        <w:t>i = n - 2;</w:t>
      </w:r>
    </w:p>
    <w:p w:rsidR="00BA4863" w:rsidRPr="001F6ABF" w:rsidRDefault="00BA4863" w:rsidP="001F6ABF">
      <w:r w:rsidRPr="001F6ABF">
        <w:tab/>
        <w:t>do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ans[i] = g[i] - w[i] * ans[i + 1];</w:t>
      </w:r>
    </w:p>
    <w:p w:rsidR="00BA4863" w:rsidRPr="001F6ABF" w:rsidRDefault="00BA4863" w:rsidP="001F6ABF">
      <w:r w:rsidRPr="001F6ABF">
        <w:tab/>
      </w:r>
      <w:r w:rsidRPr="001F6ABF">
        <w:tab/>
        <w:t>i = i - 1;</w:t>
      </w:r>
    </w:p>
    <w:p w:rsidR="00BA4863" w:rsidRPr="001F6ABF" w:rsidRDefault="00BA4863" w:rsidP="001F6ABF">
      <w:r w:rsidRPr="001F6ABF">
        <w:tab/>
        <w:t>} while (i &gt;= 0);</w:t>
      </w:r>
    </w:p>
    <w:p w:rsidR="00BA4863" w:rsidRPr="001F6ABF" w:rsidRDefault="00BA4863" w:rsidP="001F6ABF">
      <w:r w:rsidRPr="001F6ABF">
        <w:tab/>
        <w:t>free(g);</w:t>
      </w:r>
    </w:p>
    <w:p w:rsidR="00BA4863" w:rsidRPr="001F6ABF" w:rsidRDefault="00BA4863" w:rsidP="001F6ABF">
      <w:r w:rsidRPr="001F6ABF">
        <w:tab/>
        <w:t>free(w);</w:t>
      </w:r>
    </w:p>
    <w:p w:rsidR="00BA4863" w:rsidRPr="001F6ABF" w:rsidRDefault="00BA4863" w:rsidP="001F6ABF">
      <w:r w:rsidRPr="001F6ABF">
        <w:tab/>
        <w:t>return ans;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/>
    <w:p w:rsidR="00BA4863" w:rsidRDefault="00BA4863" w:rsidP="00D0518C">
      <w:pPr>
        <w:pStyle w:val="Title"/>
        <w:jc w:val="left"/>
      </w:pPr>
      <w:bookmarkStart w:id="20" w:name="_Toc418707516"/>
      <w:r>
        <w:t>Egch3_sec2_02.c</w:t>
      </w:r>
      <w:bookmarkEnd w:id="20"/>
    </w:p>
    <w:p w:rsidR="00BA4863" w:rsidRPr="001F6ABF" w:rsidRDefault="00BA4863" w:rsidP="001F6ABF">
      <w:r w:rsidRPr="001F6ABF">
        <w:t>#include "stdafx.h"</w:t>
      </w:r>
    </w:p>
    <w:p w:rsidR="00BA4863" w:rsidRPr="001F6ABF" w:rsidRDefault="00BA4863" w:rsidP="001F6ABF">
      <w:r w:rsidRPr="001F6ABF">
        <w:t>#include&lt;math.h&gt;</w:t>
      </w:r>
    </w:p>
    <w:p w:rsidR="00BA4863" w:rsidRPr="001F6ABF" w:rsidRDefault="00BA4863" w:rsidP="001F6ABF">
      <w:r w:rsidRPr="001F6ABF">
        <w:t>#include&lt;stdio.h&gt;</w:t>
      </w:r>
    </w:p>
    <w:p w:rsidR="00BA4863" w:rsidRPr="001F6ABF" w:rsidRDefault="00BA4863" w:rsidP="001F6ABF">
      <w:r w:rsidRPr="001F6ABF">
        <w:t>#include&lt;stdlib.h&gt;</w:t>
      </w:r>
    </w:p>
    <w:p w:rsidR="00BA4863" w:rsidRPr="001F6ABF" w:rsidRDefault="00BA4863" w:rsidP="001F6ABF"/>
    <w:p w:rsidR="00BA4863" w:rsidRPr="001F6ABF" w:rsidRDefault="00BA4863" w:rsidP="001F6ABF">
      <w:r w:rsidRPr="001F6ABF">
        <w:t>void main()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int m, n, i, j, k, number;</w:t>
      </w:r>
    </w:p>
    <w:p w:rsidR="00BA4863" w:rsidRPr="001F6ABF" w:rsidRDefault="00BA4863" w:rsidP="001F6ABF">
      <w:r w:rsidRPr="001F6ABF">
        <w:tab/>
        <w:t>double a, h, tau, r, *x, *t, **u, *a1, *b, *c, *d, *ans;</w:t>
      </w:r>
    </w:p>
    <w:p w:rsidR="00BA4863" w:rsidRPr="001F6ABF" w:rsidRDefault="00BA4863" w:rsidP="001F6ABF">
      <w:r w:rsidRPr="001F6ABF">
        <w:tab/>
        <w:t>double phi(double x);</w:t>
      </w:r>
    </w:p>
    <w:p w:rsidR="00BA4863" w:rsidRPr="001F6ABF" w:rsidRDefault="00BA4863" w:rsidP="001F6ABF">
      <w:r w:rsidRPr="001F6ABF">
        <w:tab/>
        <w:t>double alpha(double t);</w:t>
      </w:r>
    </w:p>
    <w:p w:rsidR="00BA4863" w:rsidRPr="001F6ABF" w:rsidRDefault="00BA4863" w:rsidP="001F6ABF">
      <w:r w:rsidRPr="001F6ABF">
        <w:tab/>
        <w:t>double beta(double t);</w:t>
      </w:r>
    </w:p>
    <w:p w:rsidR="00BA4863" w:rsidRPr="001F6ABF" w:rsidRDefault="00BA4863" w:rsidP="001F6ABF">
      <w:r w:rsidRPr="001F6ABF">
        <w:tab/>
        <w:t>double f(double x, double t);</w:t>
      </w:r>
    </w:p>
    <w:p w:rsidR="00BA4863" w:rsidRPr="001F6ABF" w:rsidRDefault="00BA4863" w:rsidP="001F6ABF">
      <w:r w:rsidRPr="001F6ABF">
        <w:tab/>
        <w:t>double exact(double x, double t);</w:t>
      </w:r>
    </w:p>
    <w:p w:rsidR="00BA4863" w:rsidRPr="001F6ABF" w:rsidRDefault="00BA4863" w:rsidP="001F6ABF">
      <w:r w:rsidRPr="001F6ABF">
        <w:tab/>
        <w:t>double *chase_algorithm(double *a, double *b, double *c, int n, double *d);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m = 5;</w:t>
      </w:r>
    </w:p>
    <w:p w:rsidR="00BA4863" w:rsidRPr="001F6ABF" w:rsidRDefault="00BA4863" w:rsidP="001F6ABF">
      <w:r w:rsidRPr="001F6ABF">
        <w:tab/>
        <w:t>n = 100;</w:t>
      </w:r>
    </w:p>
    <w:p w:rsidR="00BA4863" w:rsidRPr="001F6ABF" w:rsidRDefault="00BA4863" w:rsidP="001F6ABF">
      <w:r w:rsidRPr="001F6ABF">
        <w:tab/>
        <w:t>a = 1.0;</w:t>
      </w:r>
    </w:p>
    <w:p w:rsidR="00BA4863" w:rsidRPr="001F6ABF" w:rsidRDefault="00BA4863" w:rsidP="001F6ABF">
      <w:r w:rsidRPr="001F6ABF">
        <w:tab/>
        <w:t>h = 1.0 / m;</w:t>
      </w:r>
    </w:p>
    <w:p w:rsidR="00BA4863" w:rsidRPr="001F6ABF" w:rsidRDefault="00BA4863" w:rsidP="001F6ABF">
      <w:r w:rsidRPr="001F6ABF">
        <w:tab/>
        <w:t>tau = 1.0 / n;</w:t>
      </w:r>
    </w:p>
    <w:p w:rsidR="00BA4863" w:rsidRPr="001F6ABF" w:rsidRDefault="00BA4863" w:rsidP="001F6ABF">
      <w:r w:rsidRPr="001F6ABF">
        <w:tab/>
        <w:t>r = a*tau / (h*h);</w:t>
      </w:r>
    </w:p>
    <w:p w:rsidR="00BA4863" w:rsidRPr="001F6ABF" w:rsidRDefault="00BA4863" w:rsidP="001F6ABF">
      <w:r w:rsidRPr="001F6ABF">
        <w:tab/>
        <w:t>printf("r=%.4f\n", r);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x = (double *)malloc(sizeof(double)*(m + 1));</w:t>
      </w:r>
    </w:p>
    <w:p w:rsidR="00BA4863" w:rsidRPr="001F6ABF" w:rsidRDefault="00BA4863" w:rsidP="001F6ABF">
      <w:r w:rsidRPr="001F6ABF">
        <w:tab/>
        <w:t>for (i = 0; i &lt;= m; i++)</w:t>
      </w:r>
    </w:p>
    <w:p w:rsidR="00BA4863" w:rsidRPr="001F6ABF" w:rsidRDefault="00BA4863" w:rsidP="001F6ABF">
      <w:r w:rsidRPr="001F6ABF">
        <w:tab/>
      </w:r>
      <w:r w:rsidRPr="001F6ABF">
        <w:tab/>
        <w:t>x[i] = i*h;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t = (double *)malloc(sizeof(double)*(n + 1));</w:t>
      </w:r>
    </w:p>
    <w:p w:rsidR="00BA4863" w:rsidRPr="001F6ABF" w:rsidRDefault="00BA4863" w:rsidP="001F6ABF">
      <w:r w:rsidRPr="001F6ABF">
        <w:tab/>
        <w:t>for (k = 0; k &lt;= n; k++)</w:t>
      </w:r>
    </w:p>
    <w:p w:rsidR="00BA4863" w:rsidRPr="001F6ABF" w:rsidRDefault="00BA4863" w:rsidP="001F6ABF">
      <w:r w:rsidRPr="001F6ABF">
        <w:tab/>
      </w:r>
      <w:r w:rsidRPr="001F6ABF">
        <w:tab/>
        <w:t>t[k] = k*tau;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u = (double * *)malloc(sizeof(double *)*(m + 1));</w:t>
      </w:r>
    </w:p>
    <w:p w:rsidR="00BA4863" w:rsidRPr="001F6ABF" w:rsidRDefault="00BA4863" w:rsidP="001F6ABF">
      <w:r w:rsidRPr="001F6ABF">
        <w:tab/>
        <w:t>for (i = 0; i &lt;= m; i++)</w:t>
      </w:r>
    </w:p>
    <w:p w:rsidR="00BA4863" w:rsidRPr="001F6ABF" w:rsidRDefault="00BA4863" w:rsidP="001F6ABF">
      <w:r w:rsidRPr="001F6ABF">
        <w:tab/>
      </w:r>
      <w:r w:rsidRPr="001F6ABF">
        <w:tab/>
        <w:t>u[i] = (double *)malloc(sizeof(double)*(n + 1));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for (i = 0; i &lt;= m; i++)</w:t>
      </w:r>
    </w:p>
    <w:p w:rsidR="00BA4863" w:rsidRPr="001F6ABF" w:rsidRDefault="00BA4863" w:rsidP="001F6ABF">
      <w:r w:rsidRPr="001F6ABF">
        <w:tab/>
      </w:r>
      <w:r w:rsidRPr="001F6ABF">
        <w:tab/>
        <w:t>u[i][0] = phi(x[i]);   //</w:t>
      </w:r>
      <w:r w:rsidRPr="001F6ABF">
        <w:rPr>
          <w:rFonts w:hint="eastAsia"/>
        </w:rPr>
        <w:t>初始条件</w:t>
      </w:r>
    </w:p>
    <w:p w:rsidR="00BA4863" w:rsidRPr="001F6ABF" w:rsidRDefault="00BA4863" w:rsidP="001F6ABF">
      <w:r w:rsidRPr="001F6ABF">
        <w:tab/>
        <w:t>for (k = 1; k &lt;= n; k++)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u[0][k] = alpha(t[k]);//</w:t>
      </w:r>
      <w:r w:rsidRPr="001F6ABF">
        <w:rPr>
          <w:rFonts w:hint="eastAsia"/>
        </w:rPr>
        <w:t>边界条件</w:t>
      </w:r>
    </w:p>
    <w:p w:rsidR="00BA4863" w:rsidRPr="001F6ABF" w:rsidRDefault="00BA4863" w:rsidP="001F6ABF">
      <w:r w:rsidRPr="001F6ABF">
        <w:tab/>
      </w:r>
      <w:r w:rsidRPr="001F6ABF">
        <w:tab/>
        <w:t>u[m][k] = beta(t[k]);</w:t>
      </w:r>
    </w:p>
    <w:p w:rsidR="00BA4863" w:rsidRPr="001F6ABF" w:rsidRDefault="00BA4863" w:rsidP="001F6ABF">
      <w:r w:rsidRPr="001F6ABF">
        <w:tab/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a1 = (double *)malloc(sizeof(double)*(m - 1));//</w:t>
      </w:r>
      <w:r w:rsidRPr="001F6ABF">
        <w:rPr>
          <w:rFonts w:hint="eastAsia"/>
        </w:rPr>
        <w:t>追赶法中下次对角线上的元素组</w:t>
      </w:r>
    </w:p>
    <w:p w:rsidR="00BA4863" w:rsidRPr="001F6ABF" w:rsidRDefault="00BA4863" w:rsidP="001F6ABF">
      <w:r w:rsidRPr="001F6ABF">
        <w:tab/>
        <w:t>b = (double *)malloc(sizeof(double)*(m - 1));//</w:t>
      </w:r>
      <w:r w:rsidRPr="001F6ABF">
        <w:rPr>
          <w:rFonts w:hint="eastAsia"/>
        </w:rPr>
        <w:t>追赶法中主对角线上的元素组</w:t>
      </w:r>
    </w:p>
    <w:p w:rsidR="00BA4863" w:rsidRPr="001F6ABF" w:rsidRDefault="00BA4863" w:rsidP="001F6ABF">
      <w:r w:rsidRPr="001F6ABF">
        <w:tab/>
        <w:t>c = (double *)malloc(sizeof(double)*(m - 1));//</w:t>
      </w:r>
      <w:r w:rsidRPr="001F6ABF">
        <w:rPr>
          <w:rFonts w:hint="eastAsia"/>
        </w:rPr>
        <w:t>追赶法中上次对角线上的元素组</w:t>
      </w:r>
    </w:p>
    <w:p w:rsidR="00BA4863" w:rsidRPr="001F6ABF" w:rsidRDefault="00BA4863" w:rsidP="001F6ABF">
      <w:r w:rsidRPr="001F6ABF">
        <w:tab/>
        <w:t>d = (double *)malloc(sizeof(double)*(m - 1));//</w:t>
      </w:r>
      <w:r w:rsidRPr="001F6ABF">
        <w:rPr>
          <w:rFonts w:hint="eastAsia"/>
        </w:rPr>
        <w:t>追赶法中右端项数组</w:t>
      </w:r>
    </w:p>
    <w:p w:rsidR="00BA4863" w:rsidRPr="001F6ABF" w:rsidRDefault="00BA4863" w:rsidP="001F6ABF">
      <w:r w:rsidRPr="001F6ABF">
        <w:tab/>
        <w:t>ans = (double *)malloc(sizeof(double)*(m - 1));</w:t>
      </w:r>
    </w:p>
    <w:p w:rsidR="00BA4863" w:rsidRPr="001F6ABF" w:rsidRDefault="00BA4863" w:rsidP="001F6ABF">
      <w:r w:rsidRPr="001F6ABF">
        <w:tab/>
        <w:t>for (k = 1; k &lt;= n; k++)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for (i = 0; i&lt;m - 1; i++)</w:t>
      </w:r>
    </w:p>
    <w:p w:rsidR="00BA4863" w:rsidRPr="001F6ABF" w:rsidRDefault="00BA4863" w:rsidP="001F6ABF">
      <w:r w:rsidRPr="001F6ABF">
        <w:tab/>
      </w:r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d[i] = u[i + 1][k - 1] + tau*f(x[i + 1], t[k]);   //</w:t>
      </w:r>
      <w:r w:rsidRPr="001F6ABF">
        <w:rPr>
          <w:rFonts w:hint="eastAsia"/>
        </w:rPr>
        <w:t>由于</w:t>
      </w:r>
      <w:r w:rsidRPr="001F6ABF">
        <w:t>C</w:t>
      </w:r>
      <w:r w:rsidRPr="001F6ABF">
        <w:rPr>
          <w:rFonts w:hint="eastAsia"/>
        </w:rPr>
        <w:t>语言从</w:t>
      </w:r>
      <w:r w:rsidRPr="001F6ABF">
        <w:t xml:space="preserve">0 </w:t>
      </w:r>
      <w:r w:rsidRPr="001F6ABF">
        <w:rPr>
          <w:rFonts w:hint="eastAsia"/>
        </w:rPr>
        <w:t>计数，所以</w:t>
      </w:r>
      <w:r w:rsidRPr="001F6ABF">
        <w:t>d[0]</w:t>
      </w:r>
      <w:r w:rsidRPr="001F6ABF">
        <w:rPr>
          <w:rFonts w:hint="eastAsia"/>
        </w:rPr>
        <w:t>存储的实为</w:t>
      </w:r>
      <w:r w:rsidRPr="001F6ABF">
        <w:t>x[1]</w:t>
      </w:r>
      <w:r w:rsidRPr="001F6ABF">
        <w:rPr>
          <w:rFonts w:hint="eastAsia"/>
        </w:rPr>
        <w:t>处的函数值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a1[i] = -r;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b[i] = 1.0 + 2 * r;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c[i] = a1[i];</w:t>
      </w:r>
    </w:p>
    <w:p w:rsidR="00BA4863" w:rsidRPr="001F6ABF" w:rsidRDefault="00BA4863" w:rsidP="001F6ABF">
      <w:r w:rsidRPr="001F6ABF">
        <w:tab/>
      </w:r>
      <w:r w:rsidRPr="001F6ABF">
        <w:tab/>
        <w:t>}</w:t>
      </w:r>
    </w:p>
    <w:p w:rsidR="00BA4863" w:rsidRPr="001F6ABF" w:rsidRDefault="00BA4863" w:rsidP="001F6ABF">
      <w:r w:rsidRPr="001F6ABF">
        <w:tab/>
      </w:r>
      <w:r w:rsidRPr="001F6ABF">
        <w:tab/>
        <w:t>d[0] = d[0] + r*u[0][k];</w:t>
      </w:r>
    </w:p>
    <w:p w:rsidR="00BA4863" w:rsidRPr="001F6ABF" w:rsidRDefault="00BA4863" w:rsidP="001F6ABF">
      <w:r w:rsidRPr="001F6ABF">
        <w:tab/>
      </w:r>
      <w:r w:rsidRPr="001F6ABF">
        <w:tab/>
        <w:t>d[m - 2] = d[m - 2] + r*u[m][k];</w:t>
      </w:r>
    </w:p>
    <w:p w:rsidR="00BA4863" w:rsidRPr="001F6ABF" w:rsidRDefault="00BA4863" w:rsidP="001F6ABF">
      <w:r w:rsidRPr="001F6ABF">
        <w:tab/>
      </w:r>
      <w:r w:rsidRPr="001F6ABF">
        <w:tab/>
        <w:t>ans = chase_algorithm(a1, b, c, m - 1, d); //</w:t>
      </w:r>
      <w:r w:rsidRPr="001F6ABF">
        <w:rPr>
          <w:rFonts w:hint="eastAsia"/>
        </w:rPr>
        <w:t>追赶法求解</w:t>
      </w:r>
    </w:p>
    <w:p w:rsidR="00BA4863" w:rsidRPr="001F6ABF" w:rsidRDefault="00BA4863" w:rsidP="001F6ABF">
      <w:r w:rsidRPr="001F6ABF">
        <w:tab/>
      </w:r>
      <w:r w:rsidRPr="001F6ABF">
        <w:tab/>
        <w:t>for (i = 0; i&lt;m - 1; i++)</w:t>
      </w:r>
    </w:p>
    <w:p w:rsidR="00BA4863" w:rsidRPr="001F6ABF" w:rsidRDefault="00BA4863" w:rsidP="001F6ABF">
      <w:r w:rsidRPr="001F6ABF">
        <w:tab/>
      </w:r>
      <w:r w:rsidRPr="001F6ABF">
        <w:tab/>
      </w:r>
      <w:r w:rsidRPr="001F6ABF">
        <w:tab/>
        <w:t>u[i + 1][k] = ans[i];</w:t>
      </w:r>
    </w:p>
    <w:p w:rsidR="00BA4863" w:rsidRPr="001F6ABF" w:rsidRDefault="00BA4863" w:rsidP="001F6ABF">
      <w:r w:rsidRPr="001F6ABF">
        <w:tab/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j = int(0.2 / tau);</w:t>
      </w:r>
    </w:p>
    <w:p w:rsidR="00BA4863" w:rsidRPr="001F6ABF" w:rsidRDefault="00BA4863" w:rsidP="001F6ABF">
      <w:r w:rsidRPr="001F6ABF">
        <w:tab/>
        <w:t>number = int(0.4 / h);  //x=0.4</w:t>
      </w:r>
      <w:r w:rsidRPr="001F6ABF">
        <w:rPr>
          <w:rFonts w:hint="eastAsia"/>
        </w:rPr>
        <w:t>时对应数组</w:t>
      </w:r>
      <w:r w:rsidRPr="001F6ABF">
        <w:t>x</w:t>
      </w:r>
      <w:r w:rsidRPr="001F6ABF">
        <w:rPr>
          <w:rFonts w:hint="eastAsia"/>
        </w:rPr>
        <w:t>中节点的编号</w:t>
      </w:r>
    </w:p>
    <w:p w:rsidR="00BA4863" w:rsidRPr="001F6ABF" w:rsidRDefault="00BA4863" w:rsidP="001F6ABF">
      <w:r w:rsidRPr="001F6ABF">
        <w:tab/>
        <w:t>for (k = j; k &lt;= n; k = k + j)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printf("(x,t)=(%.1f,%.1f), numerical=%f, exact=%f, err=%.4e\n", x[number], t[k], u[number][k], exact(x[number], t[k]), fabs(u[number][k] - exact(x[number], t[k])));</w:t>
      </w:r>
    </w:p>
    <w:p w:rsidR="00BA4863" w:rsidRPr="001F6ABF" w:rsidRDefault="00BA4863" w:rsidP="001F6ABF">
      <w:r w:rsidRPr="001F6ABF">
        <w:tab/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free(a1); free(b); free(c); free(d); free(ans); free(x); free(t);</w:t>
      </w:r>
    </w:p>
    <w:p w:rsidR="00BA4863" w:rsidRPr="001F6ABF" w:rsidRDefault="00BA4863" w:rsidP="001F6ABF">
      <w:r w:rsidRPr="001F6ABF">
        <w:tab/>
        <w:t>for (i = 0; i &lt;= m; i++)</w:t>
      </w:r>
    </w:p>
    <w:p w:rsidR="00BA4863" w:rsidRPr="001F6ABF" w:rsidRDefault="00BA4863" w:rsidP="001F6ABF">
      <w:r w:rsidRPr="001F6ABF">
        <w:tab/>
      </w:r>
      <w:r w:rsidRPr="001F6ABF">
        <w:tab/>
        <w:t>free(u[i]);</w:t>
      </w:r>
    </w:p>
    <w:p w:rsidR="00BA4863" w:rsidRPr="001F6ABF" w:rsidRDefault="00BA4863" w:rsidP="001F6ABF">
      <w:r w:rsidRPr="001F6ABF">
        <w:tab/>
        <w:t>free(u);</w:t>
      </w:r>
    </w:p>
    <w:p w:rsidR="00BA4863" w:rsidRPr="001F6ABF" w:rsidRDefault="00BA4863" w:rsidP="001F6ABF"/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phi(double x)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double z;</w:t>
      </w:r>
    </w:p>
    <w:p w:rsidR="00BA4863" w:rsidRPr="001F6ABF" w:rsidRDefault="00BA4863" w:rsidP="001F6ABF">
      <w:r w:rsidRPr="001F6ABF">
        <w:tab/>
        <w:t>z = x*x;</w:t>
      </w:r>
    </w:p>
    <w:p w:rsidR="00BA4863" w:rsidRPr="001F6ABF" w:rsidRDefault="00BA4863" w:rsidP="001F6ABF">
      <w:r w:rsidRPr="001F6ABF">
        <w:tab/>
        <w:t>return z*z;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alpha(double t)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return 0;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beta(double t)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return exp(t);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f(double x, double t)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double z;</w:t>
      </w:r>
    </w:p>
    <w:p w:rsidR="00BA4863" w:rsidRPr="001F6ABF" w:rsidRDefault="00BA4863" w:rsidP="001F6ABF">
      <w:r w:rsidRPr="001F6ABF">
        <w:tab/>
        <w:t>z = x*x;</w:t>
      </w:r>
    </w:p>
    <w:p w:rsidR="00BA4863" w:rsidRPr="001F6ABF" w:rsidRDefault="00BA4863" w:rsidP="001F6ABF">
      <w:r w:rsidRPr="001F6ABF">
        <w:tab/>
        <w:t>return z*(z-12)*exp(t);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exact(double x, double t)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return  pow(x,4)*exp(t);</w:t>
      </w:r>
    </w:p>
    <w:p w:rsidR="00BA4863" w:rsidRPr="001F6ABF" w:rsidRDefault="00BA4863" w:rsidP="001F6ABF">
      <w:r w:rsidRPr="001F6ABF">
        <w:t>}</w:t>
      </w:r>
    </w:p>
    <w:p w:rsidR="00BA4863" w:rsidRPr="001F6ABF" w:rsidRDefault="00BA4863" w:rsidP="001F6ABF"/>
    <w:p w:rsidR="00BA4863" w:rsidRPr="001F6ABF" w:rsidRDefault="00BA4863" w:rsidP="001F6ABF">
      <w:r w:rsidRPr="001F6ABF">
        <w:t>double * chase_algorithm(double *a, double *b, double *c, int n, double *d)</w:t>
      </w:r>
    </w:p>
    <w:p w:rsidR="00BA4863" w:rsidRPr="001F6ABF" w:rsidRDefault="00BA4863" w:rsidP="001F6ABF">
      <w:r w:rsidRPr="001F6ABF">
        <w:t>{</w:t>
      </w:r>
    </w:p>
    <w:p w:rsidR="00BA4863" w:rsidRPr="001F6ABF" w:rsidRDefault="00BA4863" w:rsidP="001F6ABF">
      <w:r w:rsidRPr="001F6ABF">
        <w:tab/>
        <w:t>double * ans, *g, *w, p;</w:t>
      </w:r>
    </w:p>
    <w:p w:rsidR="00BA4863" w:rsidRPr="001F6ABF" w:rsidRDefault="00BA4863" w:rsidP="001F6ABF">
      <w:r w:rsidRPr="001F6ABF">
        <w:tab/>
        <w:t>int i;</w:t>
      </w:r>
    </w:p>
    <w:p w:rsidR="00BA4863" w:rsidRPr="001F6ABF" w:rsidRDefault="00BA4863" w:rsidP="001F6ABF">
      <w:r w:rsidRPr="001F6ABF">
        <w:tab/>
        <w:t>ans = (double *)malloc(sizeof(double)*n);</w:t>
      </w:r>
    </w:p>
    <w:p w:rsidR="00BA4863" w:rsidRPr="001F6ABF" w:rsidRDefault="00BA4863" w:rsidP="001F6ABF">
      <w:r w:rsidRPr="001F6ABF">
        <w:tab/>
        <w:t>g = (double *)malloc(sizeof(double)*n);</w:t>
      </w:r>
    </w:p>
    <w:p w:rsidR="00BA4863" w:rsidRPr="001F6ABF" w:rsidRDefault="00BA4863" w:rsidP="001F6ABF">
      <w:r w:rsidRPr="001F6ABF">
        <w:tab/>
        <w:t>w = (double *)malloc(sizeof(double)*n);</w:t>
      </w:r>
    </w:p>
    <w:p w:rsidR="00BA4863" w:rsidRPr="001F6ABF" w:rsidRDefault="00BA4863" w:rsidP="001F6ABF">
      <w:r w:rsidRPr="001F6ABF">
        <w:tab/>
        <w:t>g[0] = d[0] / b[0];</w:t>
      </w:r>
    </w:p>
    <w:p w:rsidR="00BA4863" w:rsidRPr="001F6ABF" w:rsidRDefault="00BA4863" w:rsidP="001F6ABF">
      <w:r w:rsidRPr="001F6ABF">
        <w:tab/>
        <w:t>w[0] = c[0] / b[0];</w:t>
      </w:r>
    </w:p>
    <w:p w:rsidR="00BA4863" w:rsidRPr="001F6ABF" w:rsidRDefault="00BA4863" w:rsidP="001F6ABF"/>
    <w:p w:rsidR="00BA4863" w:rsidRPr="001F6ABF" w:rsidRDefault="00BA4863" w:rsidP="001F6ABF">
      <w:r w:rsidRPr="001F6ABF">
        <w:tab/>
        <w:t>for (i = 1; i&lt;n; i++)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p = b[i] - a[i] * w[i - 1];</w:t>
      </w:r>
    </w:p>
    <w:p w:rsidR="00BA4863" w:rsidRPr="001F6ABF" w:rsidRDefault="00BA4863" w:rsidP="001F6ABF">
      <w:r w:rsidRPr="001F6ABF">
        <w:tab/>
      </w:r>
      <w:r w:rsidRPr="001F6ABF">
        <w:tab/>
        <w:t>g[i] = (d[i] - a[i] * g[i - 1]) / p;</w:t>
      </w:r>
    </w:p>
    <w:p w:rsidR="00BA4863" w:rsidRPr="001F6ABF" w:rsidRDefault="00BA4863" w:rsidP="001F6ABF">
      <w:r w:rsidRPr="001F6ABF">
        <w:tab/>
      </w:r>
      <w:r w:rsidRPr="001F6ABF">
        <w:tab/>
        <w:t>w[i] = c[i] / p;</w:t>
      </w:r>
    </w:p>
    <w:p w:rsidR="00BA4863" w:rsidRPr="001F6ABF" w:rsidRDefault="00BA4863" w:rsidP="001F6ABF">
      <w:r w:rsidRPr="001F6ABF">
        <w:tab/>
        <w:t>}</w:t>
      </w:r>
    </w:p>
    <w:p w:rsidR="00BA4863" w:rsidRPr="001F6ABF" w:rsidRDefault="00BA4863" w:rsidP="001F6ABF">
      <w:r w:rsidRPr="001F6ABF">
        <w:tab/>
        <w:t>ans[n - 1] = g[n - 1];</w:t>
      </w:r>
    </w:p>
    <w:p w:rsidR="00BA4863" w:rsidRPr="001F6ABF" w:rsidRDefault="00BA4863" w:rsidP="001F6ABF">
      <w:r w:rsidRPr="001F6ABF">
        <w:tab/>
        <w:t>i = n - 2;</w:t>
      </w:r>
    </w:p>
    <w:p w:rsidR="00BA4863" w:rsidRPr="001F6ABF" w:rsidRDefault="00BA4863" w:rsidP="001F6ABF">
      <w:r w:rsidRPr="001F6ABF">
        <w:tab/>
        <w:t>do</w:t>
      </w:r>
    </w:p>
    <w:p w:rsidR="00BA4863" w:rsidRPr="001F6ABF" w:rsidRDefault="00BA4863" w:rsidP="001F6ABF">
      <w:r w:rsidRPr="001F6ABF">
        <w:tab/>
        <w:t>{</w:t>
      </w:r>
    </w:p>
    <w:p w:rsidR="00BA4863" w:rsidRPr="001F6ABF" w:rsidRDefault="00BA4863" w:rsidP="001F6ABF">
      <w:r w:rsidRPr="001F6ABF">
        <w:tab/>
      </w:r>
      <w:r w:rsidRPr="001F6ABF">
        <w:tab/>
        <w:t>ans[i] = g[i] - w[i] * ans[i + 1];</w:t>
      </w:r>
    </w:p>
    <w:p w:rsidR="00BA4863" w:rsidRPr="001F6ABF" w:rsidRDefault="00BA4863" w:rsidP="001F6ABF">
      <w:r w:rsidRPr="001F6ABF">
        <w:tab/>
      </w:r>
      <w:r w:rsidRPr="001F6ABF">
        <w:tab/>
        <w:t>i = i - 1;</w:t>
      </w:r>
    </w:p>
    <w:p w:rsidR="00BA4863" w:rsidRPr="001F6ABF" w:rsidRDefault="00BA4863" w:rsidP="001F6ABF">
      <w:r w:rsidRPr="001F6ABF">
        <w:tab/>
        <w:t>} while (i &gt;= 0);</w:t>
      </w:r>
    </w:p>
    <w:p w:rsidR="00BA4863" w:rsidRPr="001F6ABF" w:rsidRDefault="00BA4863" w:rsidP="001F6ABF">
      <w:r w:rsidRPr="001F6ABF">
        <w:tab/>
        <w:t>free(g);</w:t>
      </w:r>
    </w:p>
    <w:p w:rsidR="00BA4863" w:rsidRPr="001F6ABF" w:rsidRDefault="00BA4863" w:rsidP="001F6ABF">
      <w:r w:rsidRPr="001F6ABF">
        <w:tab/>
        <w:t>free(w);</w:t>
      </w:r>
    </w:p>
    <w:p w:rsidR="00BA4863" w:rsidRPr="001F6ABF" w:rsidRDefault="00BA4863" w:rsidP="001F6ABF">
      <w:r w:rsidRPr="001F6ABF">
        <w:tab/>
        <w:t>return ans;</w:t>
      </w:r>
    </w:p>
    <w:p w:rsidR="00BA4863" w:rsidRPr="001F6ABF" w:rsidRDefault="00BA4863" w:rsidP="001F6ABF">
      <w:r w:rsidRPr="001F6ABF">
        <w:t>}</w:t>
      </w:r>
    </w:p>
    <w:p w:rsidR="00BA4863" w:rsidRDefault="00BA4863" w:rsidP="001F6ABF"/>
    <w:p w:rsidR="00BA4863" w:rsidRDefault="00BA4863" w:rsidP="00D0518C">
      <w:pPr>
        <w:pStyle w:val="Title"/>
        <w:jc w:val="left"/>
      </w:pPr>
      <w:bookmarkStart w:id="21" w:name="_Toc418707517"/>
      <w:r>
        <w:t>Egch3_sec3_01.c</w:t>
      </w:r>
      <w:bookmarkEnd w:id="21"/>
    </w:p>
    <w:p w:rsidR="00BA4863" w:rsidRDefault="00BA4863" w:rsidP="003A7B6C">
      <w:r>
        <w:t>//</w:t>
      </w:r>
      <w:r>
        <w:rPr>
          <w:rFonts w:hint="eastAsia"/>
        </w:rPr>
        <w:t>这是个</w:t>
      </w:r>
      <w:r>
        <w:t>Richardson</w:t>
      </w:r>
      <w:r>
        <w:rPr>
          <w:rFonts w:hint="eastAsia"/>
        </w:rPr>
        <w:t>格式，处处不稳定</w:t>
      </w:r>
    </w:p>
    <w:p w:rsidR="00BA4863" w:rsidRPr="003A7B6C" w:rsidRDefault="00BA4863" w:rsidP="003A7B6C">
      <w:r w:rsidRPr="003A7B6C">
        <w:t>#include "stdafx.h"</w:t>
      </w:r>
    </w:p>
    <w:p w:rsidR="00BA4863" w:rsidRPr="003A7B6C" w:rsidRDefault="00BA4863" w:rsidP="003A7B6C">
      <w:r w:rsidRPr="003A7B6C">
        <w:t>#include&lt;math.h&gt;</w:t>
      </w:r>
    </w:p>
    <w:p w:rsidR="00BA4863" w:rsidRPr="003A7B6C" w:rsidRDefault="00BA4863" w:rsidP="003A7B6C">
      <w:r w:rsidRPr="003A7B6C">
        <w:t>#include&lt;stdio.h&gt;</w:t>
      </w:r>
    </w:p>
    <w:p w:rsidR="00BA4863" w:rsidRPr="003A7B6C" w:rsidRDefault="00BA4863" w:rsidP="003A7B6C">
      <w:r w:rsidRPr="003A7B6C">
        <w:t>#include&lt;stdlib.h&gt;</w:t>
      </w:r>
    </w:p>
    <w:p w:rsidR="00BA4863" w:rsidRPr="003A7B6C" w:rsidRDefault="00BA4863" w:rsidP="003A7B6C"/>
    <w:p w:rsidR="00BA4863" w:rsidRPr="003A7B6C" w:rsidRDefault="00BA4863" w:rsidP="003A7B6C">
      <w:r w:rsidRPr="003A7B6C">
        <w:t>void main()</w:t>
      </w:r>
    </w:p>
    <w:p w:rsidR="00BA4863" w:rsidRPr="003A7B6C" w:rsidRDefault="00BA4863" w:rsidP="003A7B6C">
      <w:r w:rsidRPr="003A7B6C">
        <w:t>{</w:t>
      </w:r>
    </w:p>
    <w:p w:rsidR="00BA4863" w:rsidRPr="003A7B6C" w:rsidRDefault="00BA4863" w:rsidP="003A7B6C">
      <w:r w:rsidRPr="003A7B6C">
        <w:tab/>
        <w:t>int m, n, i, j, k,number;</w:t>
      </w:r>
    </w:p>
    <w:p w:rsidR="00BA4863" w:rsidRPr="003A7B6C" w:rsidRDefault="00BA4863" w:rsidP="003A7B6C">
      <w:r w:rsidRPr="003A7B6C">
        <w:tab/>
        <w:t>double a, h, tau, r, *x, *t, **u;</w:t>
      </w:r>
    </w:p>
    <w:p w:rsidR="00BA4863" w:rsidRPr="003A7B6C" w:rsidRDefault="00BA4863" w:rsidP="003A7B6C">
      <w:r w:rsidRPr="003A7B6C">
        <w:tab/>
        <w:t>double phi(double x);</w:t>
      </w:r>
    </w:p>
    <w:p w:rsidR="00BA4863" w:rsidRPr="003A7B6C" w:rsidRDefault="00BA4863" w:rsidP="003A7B6C">
      <w:r w:rsidRPr="003A7B6C">
        <w:tab/>
        <w:t>double ddphi(double x);</w:t>
      </w:r>
    </w:p>
    <w:p w:rsidR="00BA4863" w:rsidRPr="003A7B6C" w:rsidRDefault="00BA4863" w:rsidP="003A7B6C">
      <w:r w:rsidRPr="003A7B6C">
        <w:tab/>
        <w:t>double alpha(double t);</w:t>
      </w:r>
    </w:p>
    <w:p w:rsidR="00BA4863" w:rsidRPr="003A7B6C" w:rsidRDefault="00BA4863" w:rsidP="003A7B6C">
      <w:r w:rsidRPr="003A7B6C">
        <w:tab/>
        <w:t>double beta(double t);</w:t>
      </w:r>
    </w:p>
    <w:p w:rsidR="00BA4863" w:rsidRPr="003A7B6C" w:rsidRDefault="00BA4863" w:rsidP="003A7B6C">
      <w:r w:rsidRPr="003A7B6C">
        <w:tab/>
        <w:t>double f(double x, double t);</w:t>
      </w:r>
    </w:p>
    <w:p w:rsidR="00BA4863" w:rsidRPr="003A7B6C" w:rsidRDefault="00BA4863" w:rsidP="003A7B6C">
      <w:r w:rsidRPr="003A7B6C">
        <w:tab/>
        <w:t>double exact(double x, double t);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m = 5;</w:t>
      </w:r>
    </w:p>
    <w:p w:rsidR="00BA4863" w:rsidRPr="003A7B6C" w:rsidRDefault="00BA4863" w:rsidP="003A7B6C">
      <w:r w:rsidRPr="003A7B6C">
        <w:tab/>
        <w:t>n = 100;</w:t>
      </w:r>
    </w:p>
    <w:p w:rsidR="00BA4863" w:rsidRPr="003A7B6C" w:rsidRDefault="00BA4863" w:rsidP="003A7B6C">
      <w:r w:rsidRPr="003A7B6C">
        <w:tab/>
        <w:t>a = 1.0;</w:t>
      </w:r>
    </w:p>
    <w:p w:rsidR="00BA4863" w:rsidRPr="003A7B6C" w:rsidRDefault="00BA4863" w:rsidP="003A7B6C">
      <w:r w:rsidRPr="003A7B6C">
        <w:tab/>
        <w:t>h = 1.0 / m;</w:t>
      </w:r>
    </w:p>
    <w:p w:rsidR="00BA4863" w:rsidRPr="003A7B6C" w:rsidRDefault="00BA4863" w:rsidP="003A7B6C">
      <w:r w:rsidRPr="003A7B6C">
        <w:tab/>
        <w:t>tau = 1.0 / n;</w:t>
      </w:r>
    </w:p>
    <w:p w:rsidR="00BA4863" w:rsidRPr="003A7B6C" w:rsidRDefault="00BA4863" w:rsidP="003A7B6C">
      <w:r w:rsidRPr="003A7B6C">
        <w:tab/>
        <w:t>r = a*tau / (h*h);</w:t>
      </w:r>
    </w:p>
    <w:p w:rsidR="00BA4863" w:rsidRPr="003A7B6C" w:rsidRDefault="00BA4863" w:rsidP="003A7B6C">
      <w:r w:rsidRPr="003A7B6C">
        <w:tab/>
        <w:t>printf("r=%.4f\n", r);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x = (double *)malloc(sizeof(double)*(m + 1));</w:t>
      </w:r>
    </w:p>
    <w:p w:rsidR="00BA4863" w:rsidRPr="003A7B6C" w:rsidRDefault="00BA4863" w:rsidP="003A7B6C">
      <w:r w:rsidRPr="003A7B6C">
        <w:tab/>
        <w:t>for (i = 0; i &lt;= m; i++)</w:t>
      </w:r>
    </w:p>
    <w:p w:rsidR="00BA4863" w:rsidRPr="003A7B6C" w:rsidRDefault="00BA4863" w:rsidP="003A7B6C">
      <w:r w:rsidRPr="003A7B6C">
        <w:tab/>
      </w:r>
      <w:r w:rsidRPr="003A7B6C">
        <w:tab/>
        <w:t>x[i] = i*h;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t = (double *)malloc(sizeof(double)*(n + 1));</w:t>
      </w:r>
    </w:p>
    <w:p w:rsidR="00BA4863" w:rsidRPr="003A7B6C" w:rsidRDefault="00BA4863" w:rsidP="003A7B6C">
      <w:r w:rsidRPr="003A7B6C">
        <w:tab/>
        <w:t>for (k = 0; k &lt;= n; k++)</w:t>
      </w:r>
    </w:p>
    <w:p w:rsidR="00BA4863" w:rsidRPr="003A7B6C" w:rsidRDefault="00BA4863" w:rsidP="003A7B6C">
      <w:r w:rsidRPr="003A7B6C">
        <w:tab/>
      </w:r>
      <w:r w:rsidRPr="003A7B6C">
        <w:tab/>
        <w:t>t[k] = k*tau;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u = (double * *)malloc(sizeof(double *)*(m + 1));</w:t>
      </w:r>
    </w:p>
    <w:p w:rsidR="00BA4863" w:rsidRPr="003A7B6C" w:rsidRDefault="00BA4863" w:rsidP="003A7B6C">
      <w:r w:rsidRPr="003A7B6C">
        <w:tab/>
        <w:t>for (i = 0; i &lt;= m; i++)</w:t>
      </w:r>
    </w:p>
    <w:p w:rsidR="00BA4863" w:rsidRPr="003A7B6C" w:rsidRDefault="00BA4863" w:rsidP="003A7B6C">
      <w:r w:rsidRPr="003A7B6C">
        <w:tab/>
      </w:r>
      <w:r w:rsidRPr="003A7B6C">
        <w:tab/>
        <w:t>u[i] = (double *)malloc(sizeof(double)*(n + 1));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for (i = 0; i &lt;= m; i++)</w:t>
      </w:r>
    </w:p>
    <w:p w:rsidR="00BA4863" w:rsidRPr="003A7B6C" w:rsidRDefault="00BA4863" w:rsidP="003A7B6C">
      <w:r w:rsidRPr="003A7B6C">
        <w:tab/>
      </w:r>
      <w:r w:rsidRPr="003A7B6C">
        <w:tab/>
        <w:t>u[i][0] = phi(x[i]);   //</w:t>
      </w:r>
      <w:r w:rsidRPr="003A7B6C">
        <w:rPr>
          <w:rFonts w:hint="eastAsia"/>
        </w:rPr>
        <w:t>初始条件</w:t>
      </w:r>
    </w:p>
    <w:p w:rsidR="00BA4863" w:rsidRPr="003A7B6C" w:rsidRDefault="00BA4863" w:rsidP="003A7B6C">
      <w:r w:rsidRPr="003A7B6C">
        <w:tab/>
        <w:t>for (i = 1; i &lt; m; i++)</w:t>
      </w:r>
    </w:p>
    <w:p w:rsidR="00BA4863" w:rsidRPr="003A7B6C" w:rsidRDefault="00BA4863" w:rsidP="003A7B6C">
      <w:r w:rsidRPr="003A7B6C">
        <w:tab/>
      </w:r>
      <w:r w:rsidRPr="003A7B6C">
        <w:tab/>
        <w:t xml:space="preserve">u[i][1] = phi(x[i]) + tau*(a*ddphi(x[i]) + f(x[i], t[0])); // </w:t>
      </w:r>
      <w:r w:rsidRPr="003A7B6C">
        <w:rPr>
          <w:rFonts w:hint="eastAsia"/>
        </w:rPr>
        <w:t>第</w:t>
      </w:r>
      <w:r w:rsidRPr="003A7B6C">
        <w:t>1</w:t>
      </w:r>
      <w:r w:rsidRPr="003A7B6C">
        <w:rPr>
          <w:rFonts w:hint="eastAsia"/>
        </w:rPr>
        <w:t>层内节点信息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for (k = 1; k &lt;= n; k++)   //</w:t>
      </w:r>
      <w:r w:rsidRPr="003A7B6C">
        <w:rPr>
          <w:rFonts w:hint="eastAsia"/>
        </w:rPr>
        <w:t>边界条件</w:t>
      </w:r>
    </w:p>
    <w:p w:rsidR="00BA4863" w:rsidRPr="003A7B6C" w:rsidRDefault="00BA4863" w:rsidP="003A7B6C">
      <w:r w:rsidRPr="003A7B6C">
        <w:tab/>
        <w:t>{</w:t>
      </w:r>
    </w:p>
    <w:p w:rsidR="00BA4863" w:rsidRPr="003A7B6C" w:rsidRDefault="00BA4863" w:rsidP="003A7B6C">
      <w:r w:rsidRPr="003A7B6C">
        <w:tab/>
      </w:r>
      <w:r w:rsidRPr="003A7B6C">
        <w:tab/>
        <w:t>u[0][k] = alpha(t[k]);</w:t>
      </w:r>
    </w:p>
    <w:p w:rsidR="00BA4863" w:rsidRPr="003A7B6C" w:rsidRDefault="00BA4863" w:rsidP="003A7B6C">
      <w:r w:rsidRPr="003A7B6C">
        <w:tab/>
      </w:r>
      <w:r w:rsidRPr="003A7B6C">
        <w:tab/>
        <w:t>u[m][k] = beta(t[k]);</w:t>
      </w:r>
    </w:p>
    <w:p w:rsidR="00BA4863" w:rsidRPr="003A7B6C" w:rsidRDefault="00BA4863" w:rsidP="003A7B6C">
      <w:r w:rsidRPr="003A7B6C">
        <w:tab/>
        <w:t>}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for (k = 1; k&lt;n; k++)</w:t>
      </w:r>
    </w:p>
    <w:p w:rsidR="00BA4863" w:rsidRPr="003A7B6C" w:rsidRDefault="00BA4863" w:rsidP="003A7B6C">
      <w:r w:rsidRPr="003A7B6C">
        <w:tab/>
        <w:t>{</w:t>
      </w:r>
    </w:p>
    <w:p w:rsidR="00BA4863" w:rsidRPr="003A7B6C" w:rsidRDefault="00BA4863" w:rsidP="003A7B6C">
      <w:r w:rsidRPr="003A7B6C">
        <w:tab/>
      </w:r>
      <w:r w:rsidRPr="003A7B6C">
        <w:tab/>
        <w:t>for (i = 1; i&lt;m; i++)</w:t>
      </w:r>
    </w:p>
    <w:p w:rsidR="00BA4863" w:rsidRPr="003A7B6C" w:rsidRDefault="00BA4863" w:rsidP="003A7B6C">
      <w:r w:rsidRPr="003A7B6C">
        <w:tab/>
      </w:r>
      <w:r w:rsidRPr="003A7B6C">
        <w:tab/>
      </w:r>
      <w:r w:rsidRPr="003A7B6C">
        <w:tab/>
        <w:t>u[i][k + 1] = 2*r*(u[i - 1][k] -2*u[i][k] + u[i + 1][k]) +2*tau*f(x[i], t[k])+u[i][k-1];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}</w:t>
      </w:r>
    </w:p>
    <w:p w:rsidR="00BA4863" w:rsidRPr="003A7B6C" w:rsidRDefault="00BA4863" w:rsidP="003A7B6C"/>
    <w:p w:rsidR="00BA4863" w:rsidRPr="003A7B6C" w:rsidRDefault="00BA4863" w:rsidP="003A7B6C">
      <w:r w:rsidRPr="003A7B6C">
        <w:tab/>
        <w:t>j =int( 0.02/ tau);</w:t>
      </w:r>
    </w:p>
    <w:p w:rsidR="00BA4863" w:rsidRPr="003A7B6C" w:rsidRDefault="00BA4863" w:rsidP="003A7B6C">
      <w:r w:rsidRPr="003A7B6C">
        <w:tab/>
        <w:t>number = int(0.4 / h);  //x=0.4</w:t>
      </w:r>
      <w:r w:rsidRPr="003A7B6C">
        <w:rPr>
          <w:rFonts w:hint="eastAsia"/>
        </w:rPr>
        <w:t>时对应数组</w:t>
      </w:r>
      <w:r w:rsidRPr="003A7B6C">
        <w:t>x</w:t>
      </w:r>
      <w:r w:rsidRPr="003A7B6C">
        <w:rPr>
          <w:rFonts w:hint="eastAsia"/>
        </w:rPr>
        <w:t>中节点的编号</w:t>
      </w:r>
    </w:p>
    <w:p w:rsidR="00BA4863" w:rsidRPr="003A7B6C" w:rsidRDefault="00BA4863" w:rsidP="003A7B6C">
      <w:r w:rsidRPr="003A7B6C">
        <w:tab/>
        <w:t>for (k = j; k&lt;=n; k=k+j)</w:t>
      </w:r>
    </w:p>
    <w:p w:rsidR="00BA4863" w:rsidRPr="003A7B6C" w:rsidRDefault="00BA4863" w:rsidP="003A7B6C">
      <w:r w:rsidRPr="003A7B6C">
        <w:tab/>
        <w:t>{</w:t>
      </w:r>
    </w:p>
    <w:p w:rsidR="00BA4863" w:rsidRPr="003A7B6C" w:rsidRDefault="00BA4863" w:rsidP="003A7B6C">
      <w:r w:rsidRPr="003A7B6C">
        <w:tab/>
      </w:r>
      <w:r w:rsidRPr="003A7B6C">
        <w:tab/>
        <w:t>printf("(x,t)=(%.2f,%.2f), numerical=%f, exact=%f, err=%.4e\n", x[number], t[k], u[number][k], exact(x[number], t[k]), fabs(u[number][k] - exact(x[number], t[k])));</w:t>
      </w:r>
    </w:p>
    <w:p w:rsidR="00BA4863" w:rsidRPr="003A7B6C" w:rsidRDefault="00BA4863" w:rsidP="003A7B6C">
      <w:r w:rsidRPr="003A7B6C">
        <w:tab/>
        <w:t>}</w:t>
      </w:r>
    </w:p>
    <w:p w:rsidR="00BA4863" w:rsidRPr="003A7B6C" w:rsidRDefault="00BA4863" w:rsidP="003A7B6C">
      <w:r w:rsidRPr="003A7B6C">
        <w:tab/>
        <w:t>free(x); free(t);</w:t>
      </w:r>
    </w:p>
    <w:p w:rsidR="00BA4863" w:rsidRPr="003A7B6C" w:rsidRDefault="00BA4863" w:rsidP="003A7B6C">
      <w:r w:rsidRPr="003A7B6C">
        <w:tab/>
        <w:t>for (i = 0; i &lt;= m; i++)</w:t>
      </w:r>
    </w:p>
    <w:p w:rsidR="00BA4863" w:rsidRPr="003A7B6C" w:rsidRDefault="00BA4863" w:rsidP="003A7B6C">
      <w:r w:rsidRPr="003A7B6C">
        <w:tab/>
      </w:r>
      <w:r w:rsidRPr="003A7B6C">
        <w:tab/>
        <w:t>free(u[i]);</w:t>
      </w:r>
    </w:p>
    <w:p w:rsidR="00BA4863" w:rsidRPr="003A7B6C" w:rsidRDefault="00BA4863" w:rsidP="003A7B6C">
      <w:r w:rsidRPr="003A7B6C">
        <w:tab/>
        <w:t>free(u);</w:t>
      </w:r>
    </w:p>
    <w:p w:rsidR="00BA4863" w:rsidRPr="003A7B6C" w:rsidRDefault="00BA4863" w:rsidP="003A7B6C">
      <w:r w:rsidRPr="003A7B6C">
        <w:t>}</w:t>
      </w:r>
    </w:p>
    <w:p w:rsidR="00BA4863" w:rsidRPr="003A7B6C" w:rsidRDefault="00BA4863" w:rsidP="003A7B6C"/>
    <w:p w:rsidR="00BA4863" w:rsidRPr="003A7B6C" w:rsidRDefault="00BA4863" w:rsidP="003A7B6C">
      <w:r w:rsidRPr="003A7B6C">
        <w:t>double phi(double x)</w:t>
      </w:r>
    </w:p>
    <w:p w:rsidR="00BA4863" w:rsidRPr="003A7B6C" w:rsidRDefault="00BA4863" w:rsidP="003A7B6C">
      <w:r w:rsidRPr="003A7B6C">
        <w:t>{</w:t>
      </w:r>
    </w:p>
    <w:p w:rsidR="00BA4863" w:rsidRPr="003A7B6C" w:rsidRDefault="00BA4863" w:rsidP="003A7B6C">
      <w:r w:rsidRPr="003A7B6C">
        <w:tab/>
        <w:t>return x*(x*x + 1);</w:t>
      </w:r>
    </w:p>
    <w:p w:rsidR="00BA4863" w:rsidRPr="003A7B6C" w:rsidRDefault="00BA4863" w:rsidP="003A7B6C">
      <w:r w:rsidRPr="003A7B6C">
        <w:t>}</w:t>
      </w:r>
    </w:p>
    <w:p w:rsidR="00BA4863" w:rsidRPr="003A7B6C" w:rsidRDefault="00BA4863" w:rsidP="003A7B6C"/>
    <w:p w:rsidR="00BA4863" w:rsidRPr="003A7B6C" w:rsidRDefault="00BA4863" w:rsidP="003A7B6C">
      <w:r w:rsidRPr="003A7B6C">
        <w:t>double ddphi(double x)</w:t>
      </w:r>
    </w:p>
    <w:p w:rsidR="00BA4863" w:rsidRPr="003A7B6C" w:rsidRDefault="00BA4863" w:rsidP="003A7B6C">
      <w:r w:rsidRPr="003A7B6C">
        <w:t>{</w:t>
      </w:r>
    </w:p>
    <w:p w:rsidR="00BA4863" w:rsidRPr="003A7B6C" w:rsidRDefault="00BA4863" w:rsidP="003A7B6C">
      <w:r w:rsidRPr="003A7B6C">
        <w:tab/>
        <w:t>return 6 * x;</w:t>
      </w:r>
    </w:p>
    <w:p w:rsidR="00BA4863" w:rsidRPr="003A7B6C" w:rsidRDefault="00BA4863" w:rsidP="003A7B6C">
      <w:r w:rsidRPr="003A7B6C">
        <w:t>}</w:t>
      </w:r>
    </w:p>
    <w:p w:rsidR="00BA4863" w:rsidRDefault="00BA4863" w:rsidP="003A7B6C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Pr="003A7B6C" w:rsidRDefault="00BA4863" w:rsidP="003A7B6C">
      <w:r w:rsidRPr="003A7B6C">
        <w:t>double alpha(double t)</w:t>
      </w:r>
    </w:p>
    <w:p w:rsidR="00BA4863" w:rsidRPr="003A7B6C" w:rsidRDefault="00BA4863" w:rsidP="003A7B6C">
      <w:r w:rsidRPr="003A7B6C">
        <w:t>{</w:t>
      </w:r>
    </w:p>
    <w:p w:rsidR="00BA4863" w:rsidRPr="003A7B6C" w:rsidRDefault="00BA4863" w:rsidP="003A7B6C">
      <w:r w:rsidRPr="003A7B6C">
        <w:tab/>
        <w:t>return 0.0;</w:t>
      </w:r>
    </w:p>
    <w:p w:rsidR="00BA4863" w:rsidRPr="003A7B6C" w:rsidRDefault="00BA4863" w:rsidP="003A7B6C">
      <w:r w:rsidRPr="003A7B6C">
        <w:t>}</w:t>
      </w:r>
    </w:p>
    <w:p w:rsidR="00BA4863" w:rsidRPr="003A7B6C" w:rsidRDefault="00BA4863" w:rsidP="003A7B6C"/>
    <w:p w:rsidR="00BA4863" w:rsidRPr="003A7B6C" w:rsidRDefault="00BA4863" w:rsidP="003A7B6C">
      <w:r w:rsidRPr="003A7B6C">
        <w:t>double beta(double t)</w:t>
      </w:r>
    </w:p>
    <w:p w:rsidR="00BA4863" w:rsidRPr="003A7B6C" w:rsidRDefault="00BA4863" w:rsidP="003A7B6C">
      <w:r w:rsidRPr="003A7B6C">
        <w:t>{</w:t>
      </w:r>
    </w:p>
    <w:p w:rsidR="00BA4863" w:rsidRPr="003A7B6C" w:rsidRDefault="00BA4863" w:rsidP="003A7B6C">
      <w:r w:rsidRPr="003A7B6C">
        <w:tab/>
        <w:t>return 1.0 + exp(t);</w:t>
      </w:r>
    </w:p>
    <w:p w:rsidR="00BA4863" w:rsidRPr="003A7B6C" w:rsidRDefault="00BA4863" w:rsidP="003A7B6C">
      <w:r w:rsidRPr="003A7B6C">
        <w:t>}</w:t>
      </w:r>
    </w:p>
    <w:p w:rsidR="00BA4863" w:rsidRPr="003A7B6C" w:rsidRDefault="00BA4863" w:rsidP="003A7B6C"/>
    <w:p w:rsidR="00BA4863" w:rsidRPr="003A7B6C" w:rsidRDefault="00BA4863" w:rsidP="003A7B6C">
      <w:r w:rsidRPr="003A7B6C">
        <w:t>double f(double x, double t)</w:t>
      </w:r>
    </w:p>
    <w:p w:rsidR="00BA4863" w:rsidRPr="003A7B6C" w:rsidRDefault="00BA4863" w:rsidP="003A7B6C">
      <w:r w:rsidRPr="003A7B6C">
        <w:t>{</w:t>
      </w:r>
    </w:p>
    <w:p w:rsidR="00BA4863" w:rsidRPr="003A7B6C" w:rsidRDefault="00BA4863" w:rsidP="003A7B6C">
      <w:r w:rsidRPr="003A7B6C">
        <w:tab/>
        <w:t>return x*exp(t) - 6 * x;</w:t>
      </w:r>
    </w:p>
    <w:p w:rsidR="00BA4863" w:rsidRPr="003A7B6C" w:rsidRDefault="00BA4863" w:rsidP="003A7B6C">
      <w:r w:rsidRPr="003A7B6C">
        <w:t>}</w:t>
      </w:r>
    </w:p>
    <w:p w:rsidR="00BA4863" w:rsidRPr="003A7B6C" w:rsidRDefault="00BA4863" w:rsidP="003A7B6C"/>
    <w:p w:rsidR="00BA4863" w:rsidRPr="003A7B6C" w:rsidRDefault="00BA4863" w:rsidP="003A7B6C">
      <w:r w:rsidRPr="003A7B6C">
        <w:t>double exact(double x, double t)</w:t>
      </w:r>
    </w:p>
    <w:p w:rsidR="00BA4863" w:rsidRPr="003A7B6C" w:rsidRDefault="00BA4863" w:rsidP="003A7B6C">
      <w:r w:rsidRPr="003A7B6C">
        <w:t>{</w:t>
      </w:r>
    </w:p>
    <w:p w:rsidR="00BA4863" w:rsidRPr="003A7B6C" w:rsidRDefault="00BA4863" w:rsidP="003A7B6C">
      <w:r w:rsidRPr="003A7B6C">
        <w:tab/>
        <w:t>return x*(x*x + exp(t));</w:t>
      </w:r>
    </w:p>
    <w:p w:rsidR="00BA4863" w:rsidRPr="003A7B6C" w:rsidRDefault="00BA4863" w:rsidP="003A7B6C">
      <w:r w:rsidRPr="003A7B6C">
        <w:t>}</w:t>
      </w:r>
    </w:p>
    <w:p w:rsidR="00BA4863" w:rsidRPr="003A7B6C" w:rsidRDefault="00BA4863" w:rsidP="003A7B6C"/>
    <w:p w:rsidR="00BA4863" w:rsidRDefault="00BA4863" w:rsidP="00D0518C">
      <w:pPr>
        <w:pStyle w:val="Title"/>
        <w:jc w:val="left"/>
      </w:pPr>
      <w:bookmarkStart w:id="22" w:name="_Toc418707518"/>
      <w:r>
        <w:t>Egch3_sec3_02.c</w:t>
      </w:r>
      <w:bookmarkEnd w:id="22"/>
    </w:p>
    <w:p w:rsidR="00BA4863" w:rsidRPr="006B5E4A" w:rsidRDefault="00BA4863" w:rsidP="006B5E4A">
      <w:r w:rsidRPr="006B5E4A">
        <w:t>//Crank-Nicolson</w:t>
      </w:r>
      <w:r w:rsidRPr="006B5E4A">
        <w:rPr>
          <w:rFonts w:hint="eastAsia"/>
        </w:rPr>
        <w:t>格式（二阶）</w:t>
      </w:r>
    </w:p>
    <w:p w:rsidR="00BA4863" w:rsidRPr="006B5E4A" w:rsidRDefault="00BA4863" w:rsidP="006B5E4A">
      <w:r w:rsidRPr="006B5E4A">
        <w:t>#include "stdafx.h"</w:t>
      </w:r>
    </w:p>
    <w:p w:rsidR="00BA4863" w:rsidRPr="006B5E4A" w:rsidRDefault="00BA4863" w:rsidP="006B5E4A">
      <w:r w:rsidRPr="006B5E4A">
        <w:t>#include&lt;math.h&gt;</w:t>
      </w:r>
    </w:p>
    <w:p w:rsidR="00BA4863" w:rsidRPr="006B5E4A" w:rsidRDefault="00BA4863" w:rsidP="006B5E4A">
      <w:r w:rsidRPr="006B5E4A">
        <w:t>#include&lt;stdio.h&gt;</w:t>
      </w:r>
    </w:p>
    <w:p w:rsidR="00BA4863" w:rsidRPr="006B5E4A" w:rsidRDefault="00BA4863" w:rsidP="006B5E4A">
      <w:r w:rsidRPr="006B5E4A">
        <w:t>#include&lt;stdlib.h&gt;</w:t>
      </w:r>
    </w:p>
    <w:p w:rsidR="00BA4863" w:rsidRPr="006B5E4A" w:rsidRDefault="00BA4863" w:rsidP="006B5E4A"/>
    <w:p w:rsidR="00BA4863" w:rsidRPr="006B5E4A" w:rsidRDefault="00BA4863" w:rsidP="006B5E4A">
      <w:r w:rsidRPr="006B5E4A">
        <w:t>void main()</w:t>
      </w:r>
    </w:p>
    <w:p w:rsidR="00BA4863" w:rsidRPr="006B5E4A" w:rsidRDefault="00BA4863" w:rsidP="006B5E4A">
      <w:r w:rsidRPr="006B5E4A">
        <w:t>{</w:t>
      </w:r>
    </w:p>
    <w:p w:rsidR="00BA4863" w:rsidRPr="006B5E4A" w:rsidRDefault="00BA4863" w:rsidP="006B5E4A">
      <w:r w:rsidRPr="006B5E4A">
        <w:tab/>
        <w:t>int m, n, i, j, k, number;</w:t>
      </w:r>
    </w:p>
    <w:p w:rsidR="00BA4863" w:rsidRPr="006B5E4A" w:rsidRDefault="00BA4863" w:rsidP="006B5E4A">
      <w:r w:rsidRPr="006B5E4A">
        <w:tab/>
        <w:t>double a, h, tau, r, *x, *t, **u, *a1, *b, *c, *d, *ans, tkmid;</w:t>
      </w:r>
    </w:p>
    <w:p w:rsidR="00BA4863" w:rsidRPr="006B5E4A" w:rsidRDefault="00BA4863" w:rsidP="006B5E4A">
      <w:r w:rsidRPr="006B5E4A">
        <w:tab/>
        <w:t>double phi(double x);</w:t>
      </w:r>
    </w:p>
    <w:p w:rsidR="00BA4863" w:rsidRPr="006B5E4A" w:rsidRDefault="00BA4863" w:rsidP="006B5E4A">
      <w:r w:rsidRPr="006B5E4A">
        <w:tab/>
        <w:t>double alpha(double t);</w:t>
      </w:r>
    </w:p>
    <w:p w:rsidR="00BA4863" w:rsidRPr="006B5E4A" w:rsidRDefault="00BA4863" w:rsidP="006B5E4A">
      <w:r w:rsidRPr="006B5E4A">
        <w:tab/>
        <w:t>double beta(double t);</w:t>
      </w:r>
    </w:p>
    <w:p w:rsidR="00BA4863" w:rsidRPr="006B5E4A" w:rsidRDefault="00BA4863" w:rsidP="006B5E4A">
      <w:r w:rsidRPr="006B5E4A">
        <w:tab/>
        <w:t>double f(double x, double t);</w:t>
      </w:r>
    </w:p>
    <w:p w:rsidR="00BA4863" w:rsidRPr="006B5E4A" w:rsidRDefault="00BA4863" w:rsidP="006B5E4A">
      <w:r w:rsidRPr="006B5E4A">
        <w:tab/>
        <w:t>double exact(double x, double t);</w:t>
      </w:r>
    </w:p>
    <w:p w:rsidR="00BA4863" w:rsidRPr="006B5E4A" w:rsidRDefault="00BA4863" w:rsidP="006B5E4A">
      <w:r w:rsidRPr="006B5E4A">
        <w:tab/>
        <w:t>double *chase_algorithm(double *a, double *b, double *c, int n, double *d);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m = 5;</w:t>
      </w:r>
    </w:p>
    <w:p w:rsidR="00BA4863" w:rsidRPr="006B5E4A" w:rsidRDefault="00BA4863" w:rsidP="006B5E4A">
      <w:r w:rsidRPr="006B5E4A">
        <w:tab/>
        <w:t>n = 10;</w:t>
      </w:r>
    </w:p>
    <w:p w:rsidR="00BA4863" w:rsidRPr="006B5E4A" w:rsidRDefault="00BA4863" w:rsidP="006B5E4A">
      <w:r w:rsidRPr="006B5E4A">
        <w:tab/>
        <w:t>a = 1.0;</w:t>
      </w:r>
    </w:p>
    <w:p w:rsidR="00BA4863" w:rsidRPr="006B5E4A" w:rsidRDefault="00BA4863" w:rsidP="006B5E4A">
      <w:r w:rsidRPr="006B5E4A">
        <w:tab/>
        <w:t>h = 1.0 / m;</w:t>
      </w:r>
    </w:p>
    <w:p w:rsidR="00BA4863" w:rsidRPr="006B5E4A" w:rsidRDefault="00BA4863" w:rsidP="006B5E4A">
      <w:r w:rsidRPr="006B5E4A">
        <w:tab/>
        <w:t>tau = 1.0 / n;</w:t>
      </w:r>
    </w:p>
    <w:p w:rsidR="00BA4863" w:rsidRPr="006B5E4A" w:rsidRDefault="00BA4863" w:rsidP="006B5E4A">
      <w:r w:rsidRPr="006B5E4A">
        <w:tab/>
        <w:t>r = a*tau / (h*h);</w:t>
      </w:r>
    </w:p>
    <w:p w:rsidR="00BA4863" w:rsidRPr="006B5E4A" w:rsidRDefault="00BA4863" w:rsidP="006B5E4A">
      <w:r w:rsidRPr="006B5E4A">
        <w:tab/>
        <w:t>printf("r=%.4f\n", r);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x = (double *)malloc(sizeof(double)*(m + 1));</w:t>
      </w:r>
    </w:p>
    <w:p w:rsidR="00BA4863" w:rsidRPr="006B5E4A" w:rsidRDefault="00BA4863" w:rsidP="006B5E4A">
      <w:r w:rsidRPr="006B5E4A">
        <w:tab/>
        <w:t>for (i = 0; i &lt;= m; i++)</w:t>
      </w:r>
    </w:p>
    <w:p w:rsidR="00BA4863" w:rsidRPr="006B5E4A" w:rsidRDefault="00BA4863" w:rsidP="006B5E4A">
      <w:r w:rsidRPr="006B5E4A">
        <w:tab/>
      </w:r>
      <w:r w:rsidRPr="006B5E4A">
        <w:tab/>
        <w:t>x[i] = i*h;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t = (double *)malloc(sizeof(double)*(n + 1));</w:t>
      </w:r>
    </w:p>
    <w:p w:rsidR="00BA4863" w:rsidRPr="006B5E4A" w:rsidRDefault="00BA4863" w:rsidP="006B5E4A">
      <w:r w:rsidRPr="006B5E4A">
        <w:tab/>
        <w:t>for (k = 0; k &lt;= n; k++)</w:t>
      </w:r>
    </w:p>
    <w:p w:rsidR="00BA4863" w:rsidRPr="006B5E4A" w:rsidRDefault="00BA4863" w:rsidP="006B5E4A">
      <w:r w:rsidRPr="006B5E4A">
        <w:tab/>
      </w:r>
      <w:r w:rsidRPr="006B5E4A">
        <w:tab/>
        <w:t>t[k] = k*tau;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u = (double * *)malloc(sizeof(double *)*(m + 1));</w:t>
      </w:r>
    </w:p>
    <w:p w:rsidR="00BA4863" w:rsidRPr="006B5E4A" w:rsidRDefault="00BA4863" w:rsidP="006B5E4A">
      <w:r w:rsidRPr="006B5E4A">
        <w:tab/>
        <w:t>for (i = 0; i &lt;= m; i++)</w:t>
      </w:r>
    </w:p>
    <w:p w:rsidR="00BA4863" w:rsidRPr="006B5E4A" w:rsidRDefault="00BA4863" w:rsidP="006B5E4A">
      <w:r w:rsidRPr="006B5E4A">
        <w:tab/>
      </w:r>
      <w:r w:rsidRPr="006B5E4A">
        <w:tab/>
        <w:t>u[i] = (double *)malloc(sizeof(double)*(n + 1));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for (i = 0; i &lt;= m; i++)</w:t>
      </w:r>
    </w:p>
    <w:p w:rsidR="00BA4863" w:rsidRPr="006B5E4A" w:rsidRDefault="00BA4863" w:rsidP="006B5E4A">
      <w:r w:rsidRPr="006B5E4A">
        <w:tab/>
      </w:r>
      <w:r w:rsidRPr="006B5E4A">
        <w:tab/>
        <w:t>u[i][0] = phi(x[i]);   //</w:t>
      </w:r>
      <w:r w:rsidRPr="006B5E4A">
        <w:rPr>
          <w:rFonts w:hint="eastAsia"/>
        </w:rPr>
        <w:t>初始条件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for (k = 1; k &lt;= n; k++)</w:t>
      </w:r>
    </w:p>
    <w:p w:rsidR="00BA4863" w:rsidRPr="006B5E4A" w:rsidRDefault="00BA4863" w:rsidP="006B5E4A">
      <w:r w:rsidRPr="006B5E4A">
        <w:tab/>
        <w:t>{</w:t>
      </w:r>
    </w:p>
    <w:p w:rsidR="00BA4863" w:rsidRPr="006B5E4A" w:rsidRDefault="00BA4863" w:rsidP="006B5E4A">
      <w:r w:rsidRPr="006B5E4A">
        <w:tab/>
      </w:r>
      <w:r w:rsidRPr="006B5E4A">
        <w:tab/>
        <w:t>u[0][k] = alpha(t[k]);     //</w:t>
      </w:r>
      <w:r w:rsidRPr="006B5E4A">
        <w:rPr>
          <w:rFonts w:hint="eastAsia"/>
        </w:rPr>
        <w:t>边界条件</w:t>
      </w:r>
    </w:p>
    <w:p w:rsidR="00BA4863" w:rsidRPr="006B5E4A" w:rsidRDefault="00BA4863" w:rsidP="006B5E4A">
      <w:r w:rsidRPr="006B5E4A">
        <w:tab/>
      </w:r>
      <w:r w:rsidRPr="006B5E4A">
        <w:tab/>
        <w:t>u[m][k] = beta(t[k]);</w:t>
      </w:r>
    </w:p>
    <w:p w:rsidR="00BA4863" w:rsidRPr="006B5E4A" w:rsidRDefault="00BA4863" w:rsidP="006B5E4A">
      <w:r w:rsidRPr="006B5E4A">
        <w:tab/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a1 = (double *)malloc(sizeof(double)*(m - 1));</w:t>
      </w:r>
    </w:p>
    <w:p w:rsidR="00BA4863" w:rsidRPr="006B5E4A" w:rsidRDefault="00BA4863" w:rsidP="006B5E4A">
      <w:r w:rsidRPr="006B5E4A">
        <w:tab/>
        <w:t>b = (double *)malloc(sizeof(double)*(m - 1));</w:t>
      </w:r>
    </w:p>
    <w:p w:rsidR="00BA4863" w:rsidRPr="006B5E4A" w:rsidRDefault="00BA4863" w:rsidP="006B5E4A">
      <w:r w:rsidRPr="006B5E4A">
        <w:tab/>
        <w:t>c = (double *)malloc(sizeof(double)*(m - 1));</w:t>
      </w:r>
    </w:p>
    <w:p w:rsidR="00BA4863" w:rsidRPr="006B5E4A" w:rsidRDefault="00BA4863" w:rsidP="006B5E4A">
      <w:r w:rsidRPr="006B5E4A">
        <w:tab/>
        <w:t>d = (double *)malloc(sizeof(double)*(m - 1));</w:t>
      </w:r>
    </w:p>
    <w:p w:rsidR="00BA4863" w:rsidRPr="006B5E4A" w:rsidRDefault="00BA4863" w:rsidP="006B5E4A">
      <w:r w:rsidRPr="006B5E4A">
        <w:tab/>
        <w:t>ans = (double *)malloc(sizeof(double)*(m - 1));</w:t>
      </w:r>
    </w:p>
    <w:p w:rsidR="00BA4863" w:rsidRPr="006B5E4A" w:rsidRDefault="00BA4863" w:rsidP="006B5E4A">
      <w:r w:rsidRPr="006B5E4A">
        <w:tab/>
        <w:t>for (k = 0; k&lt;n; k++)</w:t>
      </w:r>
    </w:p>
    <w:p w:rsidR="00BA4863" w:rsidRPr="006B5E4A" w:rsidRDefault="00BA4863" w:rsidP="006B5E4A">
      <w:r w:rsidRPr="006B5E4A">
        <w:tab/>
        <w:t>{</w:t>
      </w:r>
    </w:p>
    <w:p w:rsidR="00BA4863" w:rsidRPr="006B5E4A" w:rsidRDefault="00BA4863" w:rsidP="006B5E4A">
      <w:r w:rsidRPr="006B5E4A">
        <w:tab/>
      </w:r>
      <w:r w:rsidRPr="006B5E4A">
        <w:tab/>
        <w:t>tkmid = (t[k] + t[k + 1]) / 2.0;</w:t>
      </w:r>
    </w:p>
    <w:p w:rsidR="00BA4863" w:rsidRPr="006B5E4A" w:rsidRDefault="00BA4863" w:rsidP="006B5E4A">
      <w:r w:rsidRPr="006B5E4A">
        <w:tab/>
      </w:r>
      <w:r w:rsidRPr="006B5E4A">
        <w:tab/>
        <w:t>for (i = 0; i&lt;m - 1; i++)</w:t>
      </w:r>
    </w:p>
    <w:p w:rsidR="00BA4863" w:rsidRPr="006B5E4A" w:rsidRDefault="00BA4863" w:rsidP="006B5E4A">
      <w:r w:rsidRPr="006B5E4A">
        <w:tab/>
      </w:r>
      <w:r w:rsidRPr="006B5E4A">
        <w:tab/>
        <w:t>{</w:t>
      </w:r>
      <w:r w:rsidRPr="006B5E4A">
        <w:tab/>
      </w:r>
      <w:r w:rsidRPr="006B5E4A">
        <w:tab/>
      </w:r>
    </w:p>
    <w:p w:rsidR="00BA4863" w:rsidRPr="006B5E4A" w:rsidRDefault="00BA4863" w:rsidP="006B5E4A">
      <w:r w:rsidRPr="006B5E4A">
        <w:tab/>
      </w:r>
      <w:r w:rsidRPr="006B5E4A">
        <w:tab/>
      </w:r>
      <w:r w:rsidRPr="006B5E4A">
        <w:tab/>
        <w:t>d[i] = r*u[i][k] / 2.0 + (1.0 - r)*u[i + 1][k] + r*u[i + 2][k] / 2.0 + tau*f(x[i + 1], tkmid);</w:t>
      </w:r>
    </w:p>
    <w:p w:rsidR="00BA4863" w:rsidRPr="006B5E4A" w:rsidRDefault="00BA4863" w:rsidP="006B5E4A">
      <w:r w:rsidRPr="006B5E4A">
        <w:tab/>
      </w:r>
      <w:r w:rsidRPr="006B5E4A">
        <w:tab/>
      </w:r>
      <w:r w:rsidRPr="006B5E4A">
        <w:tab/>
        <w:t>a1[i] = -r / 2.0;</w:t>
      </w:r>
    </w:p>
    <w:p w:rsidR="00BA4863" w:rsidRPr="006B5E4A" w:rsidRDefault="00BA4863" w:rsidP="006B5E4A">
      <w:r w:rsidRPr="006B5E4A">
        <w:tab/>
      </w:r>
      <w:r w:rsidRPr="006B5E4A">
        <w:tab/>
      </w:r>
      <w:r w:rsidRPr="006B5E4A">
        <w:tab/>
        <w:t>b[i] = 1.0 + r;</w:t>
      </w:r>
    </w:p>
    <w:p w:rsidR="00BA4863" w:rsidRPr="006B5E4A" w:rsidRDefault="00BA4863" w:rsidP="006B5E4A">
      <w:r w:rsidRPr="006B5E4A">
        <w:tab/>
      </w:r>
      <w:r w:rsidRPr="006B5E4A">
        <w:tab/>
      </w:r>
      <w:r w:rsidRPr="006B5E4A">
        <w:tab/>
        <w:t>c[i] = a1[i];</w:t>
      </w:r>
    </w:p>
    <w:p w:rsidR="00BA4863" w:rsidRPr="006B5E4A" w:rsidRDefault="00BA4863" w:rsidP="006B5E4A">
      <w:r w:rsidRPr="006B5E4A">
        <w:tab/>
      </w:r>
      <w:r w:rsidRPr="006B5E4A">
        <w:tab/>
        <w:t>}</w:t>
      </w:r>
    </w:p>
    <w:p w:rsidR="00BA4863" w:rsidRPr="006B5E4A" w:rsidRDefault="00BA4863" w:rsidP="006B5E4A">
      <w:r w:rsidRPr="006B5E4A">
        <w:tab/>
      </w:r>
      <w:r w:rsidRPr="006B5E4A">
        <w:tab/>
        <w:t>d[0] = d[0]+r*u[0][k+1]/2.0;</w:t>
      </w:r>
    </w:p>
    <w:p w:rsidR="00BA4863" w:rsidRPr="006B5E4A" w:rsidRDefault="00BA4863" w:rsidP="006B5E4A">
      <w:r w:rsidRPr="006B5E4A">
        <w:tab/>
      </w:r>
      <w:r w:rsidRPr="006B5E4A">
        <w:tab/>
        <w:t>d[m - 2] = d[m - 2] + r*u[m][k + 1] / 2.0;</w:t>
      </w:r>
    </w:p>
    <w:p w:rsidR="00BA4863" w:rsidRPr="006B5E4A" w:rsidRDefault="00BA4863" w:rsidP="006B5E4A">
      <w:r w:rsidRPr="006B5E4A">
        <w:tab/>
      </w:r>
      <w:r w:rsidRPr="006B5E4A">
        <w:tab/>
        <w:t>ans = chase_algorithm(a1, b, c, m - 1, d);</w:t>
      </w:r>
    </w:p>
    <w:p w:rsidR="00BA4863" w:rsidRPr="006B5E4A" w:rsidRDefault="00BA4863" w:rsidP="006B5E4A">
      <w:r w:rsidRPr="006B5E4A">
        <w:tab/>
      </w:r>
      <w:r w:rsidRPr="006B5E4A">
        <w:tab/>
        <w:t>for (i = 0; i&lt;m - 1; i++)</w:t>
      </w:r>
    </w:p>
    <w:p w:rsidR="00BA4863" w:rsidRPr="006B5E4A" w:rsidRDefault="00BA4863" w:rsidP="006B5E4A">
      <w:r w:rsidRPr="006B5E4A">
        <w:tab/>
      </w:r>
      <w:r w:rsidRPr="006B5E4A">
        <w:tab/>
      </w:r>
      <w:r w:rsidRPr="006B5E4A">
        <w:tab/>
        <w:t>u[i + 1][k + 1] = ans[i];</w:t>
      </w:r>
    </w:p>
    <w:p w:rsidR="00BA4863" w:rsidRPr="006B5E4A" w:rsidRDefault="00BA4863" w:rsidP="006B5E4A">
      <w:r w:rsidRPr="006B5E4A">
        <w:tab/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j = int(0.2 / tau);</w:t>
      </w:r>
    </w:p>
    <w:p w:rsidR="00BA4863" w:rsidRPr="006B5E4A" w:rsidRDefault="00BA4863" w:rsidP="006B5E4A">
      <w:r w:rsidRPr="006B5E4A">
        <w:tab/>
        <w:t>number = int(0.4 / h);  //x=0.4</w:t>
      </w:r>
      <w:r w:rsidRPr="006B5E4A">
        <w:rPr>
          <w:rFonts w:hint="eastAsia"/>
        </w:rPr>
        <w:t>时对应数组</w:t>
      </w:r>
      <w:r w:rsidRPr="006B5E4A">
        <w:t>x</w:t>
      </w:r>
      <w:r w:rsidRPr="006B5E4A">
        <w:rPr>
          <w:rFonts w:hint="eastAsia"/>
        </w:rPr>
        <w:t>中节点的编号</w:t>
      </w:r>
    </w:p>
    <w:p w:rsidR="00BA4863" w:rsidRPr="006B5E4A" w:rsidRDefault="00BA4863" w:rsidP="006B5E4A">
      <w:r w:rsidRPr="006B5E4A">
        <w:tab/>
        <w:t>for (k = j; k &lt;= n; k = k + j)</w:t>
      </w:r>
    </w:p>
    <w:p w:rsidR="00BA4863" w:rsidRPr="006B5E4A" w:rsidRDefault="00BA4863" w:rsidP="006B5E4A">
      <w:r w:rsidRPr="006B5E4A">
        <w:tab/>
        <w:t>{</w:t>
      </w:r>
    </w:p>
    <w:p w:rsidR="00BA4863" w:rsidRPr="006B5E4A" w:rsidRDefault="00BA4863" w:rsidP="006B5E4A">
      <w:r w:rsidRPr="006B5E4A">
        <w:tab/>
      </w:r>
      <w:r w:rsidRPr="006B5E4A">
        <w:tab/>
        <w:t>printf("(x,t)=(%.1f,%.1f), numerical=%f, exact=%f, err=%.4e\n", x[number], t[k], u[number][k], exact(x[number], t[k]), fabs(u[number][k] - exact(x[number], t[k])));</w:t>
      </w:r>
    </w:p>
    <w:p w:rsidR="00BA4863" w:rsidRPr="006B5E4A" w:rsidRDefault="00BA4863" w:rsidP="006B5E4A">
      <w:r w:rsidRPr="006B5E4A">
        <w:tab/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free(a1);free(b);free(c);free(d);</w:t>
      </w:r>
    </w:p>
    <w:p w:rsidR="00BA4863" w:rsidRPr="006B5E4A" w:rsidRDefault="00BA4863" w:rsidP="006B5E4A">
      <w:r w:rsidRPr="006B5E4A">
        <w:tab/>
        <w:t>free(x); free(t); free(ans);</w:t>
      </w:r>
    </w:p>
    <w:p w:rsidR="00BA4863" w:rsidRPr="006B5E4A" w:rsidRDefault="00BA4863" w:rsidP="006B5E4A">
      <w:r w:rsidRPr="006B5E4A">
        <w:tab/>
        <w:t>for (i = 0; i &lt;= m; i++)</w:t>
      </w:r>
    </w:p>
    <w:p w:rsidR="00BA4863" w:rsidRPr="006B5E4A" w:rsidRDefault="00BA4863" w:rsidP="006B5E4A">
      <w:r w:rsidRPr="006B5E4A">
        <w:tab/>
      </w:r>
      <w:r w:rsidRPr="006B5E4A">
        <w:tab/>
        <w:t>free(u[i]);</w:t>
      </w:r>
    </w:p>
    <w:p w:rsidR="00BA4863" w:rsidRPr="006B5E4A" w:rsidRDefault="00BA4863" w:rsidP="006B5E4A">
      <w:r w:rsidRPr="006B5E4A">
        <w:tab/>
        <w:t>free(u);</w:t>
      </w:r>
    </w:p>
    <w:p w:rsidR="00BA4863" w:rsidRPr="006B5E4A" w:rsidRDefault="00BA4863" w:rsidP="006B5E4A"/>
    <w:p w:rsidR="00BA4863" w:rsidRPr="006B5E4A" w:rsidRDefault="00BA4863" w:rsidP="006B5E4A">
      <w:r w:rsidRPr="006B5E4A"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>double phi(double x)</w:t>
      </w:r>
    </w:p>
    <w:p w:rsidR="00BA4863" w:rsidRPr="006B5E4A" w:rsidRDefault="00BA4863" w:rsidP="006B5E4A">
      <w:r w:rsidRPr="006B5E4A">
        <w:t>{</w:t>
      </w:r>
    </w:p>
    <w:p w:rsidR="00BA4863" w:rsidRPr="006B5E4A" w:rsidRDefault="00BA4863" w:rsidP="006B5E4A">
      <w:r w:rsidRPr="006B5E4A">
        <w:tab/>
        <w:t>return x*(x*x+1);</w:t>
      </w:r>
    </w:p>
    <w:p w:rsidR="00BA4863" w:rsidRPr="006B5E4A" w:rsidRDefault="00BA4863" w:rsidP="006B5E4A">
      <w:r w:rsidRPr="006B5E4A"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>double alpha(double t)</w:t>
      </w:r>
    </w:p>
    <w:p w:rsidR="00BA4863" w:rsidRPr="006B5E4A" w:rsidRDefault="00BA4863" w:rsidP="006B5E4A">
      <w:r w:rsidRPr="006B5E4A">
        <w:t>{</w:t>
      </w:r>
    </w:p>
    <w:p w:rsidR="00BA4863" w:rsidRPr="006B5E4A" w:rsidRDefault="00BA4863" w:rsidP="006B5E4A">
      <w:r w:rsidRPr="006B5E4A">
        <w:tab/>
        <w:t>return 0.0;</w:t>
      </w:r>
    </w:p>
    <w:p w:rsidR="00BA4863" w:rsidRPr="006B5E4A" w:rsidRDefault="00BA4863" w:rsidP="006B5E4A">
      <w:r w:rsidRPr="006B5E4A"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>double beta(double t)</w:t>
      </w:r>
    </w:p>
    <w:p w:rsidR="00BA4863" w:rsidRPr="006B5E4A" w:rsidRDefault="00BA4863" w:rsidP="006B5E4A">
      <w:r w:rsidRPr="006B5E4A">
        <w:t>{</w:t>
      </w:r>
    </w:p>
    <w:p w:rsidR="00BA4863" w:rsidRPr="006B5E4A" w:rsidRDefault="00BA4863" w:rsidP="006B5E4A">
      <w:r w:rsidRPr="006B5E4A">
        <w:tab/>
        <w:t>return 1.0+exp(t);</w:t>
      </w:r>
    </w:p>
    <w:p w:rsidR="00BA4863" w:rsidRPr="006B5E4A" w:rsidRDefault="00BA4863" w:rsidP="006B5E4A">
      <w:r w:rsidRPr="006B5E4A"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>double f(double x, double t)</w:t>
      </w:r>
    </w:p>
    <w:p w:rsidR="00BA4863" w:rsidRPr="006B5E4A" w:rsidRDefault="00BA4863" w:rsidP="006B5E4A">
      <w:r w:rsidRPr="006B5E4A">
        <w:t>{</w:t>
      </w:r>
    </w:p>
    <w:p w:rsidR="00BA4863" w:rsidRPr="006B5E4A" w:rsidRDefault="00BA4863" w:rsidP="006B5E4A">
      <w:r w:rsidRPr="006B5E4A">
        <w:tab/>
        <w:t>return x*exp(t)-6*x;</w:t>
      </w:r>
    </w:p>
    <w:p w:rsidR="00BA4863" w:rsidRPr="006B5E4A" w:rsidRDefault="00BA4863" w:rsidP="006B5E4A">
      <w:r w:rsidRPr="006B5E4A"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>double exact(double x, double t)</w:t>
      </w:r>
    </w:p>
    <w:p w:rsidR="00BA4863" w:rsidRPr="006B5E4A" w:rsidRDefault="00BA4863" w:rsidP="006B5E4A">
      <w:r w:rsidRPr="006B5E4A">
        <w:t>{</w:t>
      </w:r>
    </w:p>
    <w:p w:rsidR="00BA4863" w:rsidRPr="006B5E4A" w:rsidRDefault="00BA4863" w:rsidP="006B5E4A">
      <w:r w:rsidRPr="006B5E4A">
        <w:tab/>
        <w:t>return x*(x*x+exp(t));</w:t>
      </w:r>
    </w:p>
    <w:p w:rsidR="00BA4863" w:rsidRPr="006B5E4A" w:rsidRDefault="00BA4863" w:rsidP="006B5E4A">
      <w:r w:rsidRPr="006B5E4A">
        <w:t>}</w:t>
      </w:r>
    </w:p>
    <w:p w:rsidR="00BA4863" w:rsidRPr="006B5E4A" w:rsidRDefault="00BA4863" w:rsidP="006B5E4A"/>
    <w:p w:rsidR="00BA4863" w:rsidRPr="006B5E4A" w:rsidRDefault="00BA4863" w:rsidP="006B5E4A">
      <w:r w:rsidRPr="006B5E4A">
        <w:t>double * chase_algorithm(double *a, double *b, double *c, int n, double *d)</w:t>
      </w:r>
    </w:p>
    <w:p w:rsidR="00BA4863" w:rsidRPr="006B5E4A" w:rsidRDefault="00BA4863" w:rsidP="006B5E4A">
      <w:r w:rsidRPr="006B5E4A">
        <w:t>{</w:t>
      </w:r>
    </w:p>
    <w:p w:rsidR="00BA4863" w:rsidRPr="006B5E4A" w:rsidRDefault="00BA4863" w:rsidP="006B5E4A">
      <w:r w:rsidRPr="006B5E4A">
        <w:tab/>
        <w:t>double * ans, *g, *w, p;</w:t>
      </w:r>
    </w:p>
    <w:p w:rsidR="00BA4863" w:rsidRPr="006B5E4A" w:rsidRDefault="00BA4863" w:rsidP="006B5E4A">
      <w:r w:rsidRPr="006B5E4A">
        <w:tab/>
        <w:t>int i;</w:t>
      </w:r>
    </w:p>
    <w:p w:rsidR="00BA4863" w:rsidRPr="006B5E4A" w:rsidRDefault="00BA4863" w:rsidP="006B5E4A">
      <w:r w:rsidRPr="006B5E4A">
        <w:tab/>
        <w:t>ans = (double *)malloc(sizeof(double)*n);</w:t>
      </w:r>
    </w:p>
    <w:p w:rsidR="00BA4863" w:rsidRPr="006B5E4A" w:rsidRDefault="00BA4863" w:rsidP="006B5E4A">
      <w:r w:rsidRPr="006B5E4A">
        <w:tab/>
        <w:t>g = (double *)malloc(sizeof(double)*n);</w:t>
      </w:r>
    </w:p>
    <w:p w:rsidR="00BA4863" w:rsidRPr="006B5E4A" w:rsidRDefault="00BA4863" w:rsidP="006B5E4A">
      <w:r w:rsidRPr="006B5E4A">
        <w:tab/>
        <w:t>w = (double *)malloc(sizeof(double)*n);</w:t>
      </w:r>
    </w:p>
    <w:p w:rsidR="00BA4863" w:rsidRPr="006B5E4A" w:rsidRDefault="00BA4863" w:rsidP="006B5E4A">
      <w:r w:rsidRPr="006B5E4A">
        <w:tab/>
        <w:t>g[0] = d[0] / b[0];</w:t>
      </w:r>
    </w:p>
    <w:p w:rsidR="00BA4863" w:rsidRPr="006B5E4A" w:rsidRDefault="00BA4863" w:rsidP="006B5E4A">
      <w:r w:rsidRPr="006B5E4A">
        <w:tab/>
        <w:t>w[0] = c[0] / b[0];</w:t>
      </w:r>
    </w:p>
    <w:p w:rsidR="00BA4863" w:rsidRPr="006B5E4A" w:rsidRDefault="00BA4863" w:rsidP="006B5E4A"/>
    <w:p w:rsidR="00BA4863" w:rsidRPr="006B5E4A" w:rsidRDefault="00BA4863" w:rsidP="006B5E4A">
      <w:r w:rsidRPr="006B5E4A">
        <w:tab/>
        <w:t>for (i = 1; i&lt;n; i++)</w:t>
      </w:r>
    </w:p>
    <w:p w:rsidR="00BA4863" w:rsidRPr="006B5E4A" w:rsidRDefault="00BA4863" w:rsidP="006B5E4A">
      <w:r w:rsidRPr="006B5E4A">
        <w:tab/>
        <w:t>{</w:t>
      </w:r>
    </w:p>
    <w:p w:rsidR="00BA4863" w:rsidRPr="006B5E4A" w:rsidRDefault="00BA4863" w:rsidP="006B5E4A">
      <w:r w:rsidRPr="006B5E4A">
        <w:tab/>
      </w:r>
      <w:r w:rsidRPr="006B5E4A">
        <w:tab/>
        <w:t>p = b[i] - a[i] * w[i - 1];</w:t>
      </w:r>
    </w:p>
    <w:p w:rsidR="00BA4863" w:rsidRPr="006B5E4A" w:rsidRDefault="00BA4863" w:rsidP="006B5E4A">
      <w:r w:rsidRPr="006B5E4A">
        <w:tab/>
      </w:r>
      <w:r w:rsidRPr="006B5E4A">
        <w:tab/>
        <w:t>g[i] = (d[i] - a[i] * g[i - 1]) / p;</w:t>
      </w:r>
    </w:p>
    <w:p w:rsidR="00BA4863" w:rsidRPr="006B5E4A" w:rsidRDefault="00BA4863" w:rsidP="006B5E4A">
      <w:r w:rsidRPr="006B5E4A">
        <w:tab/>
      </w:r>
      <w:r w:rsidRPr="006B5E4A">
        <w:tab/>
        <w:t>w[i] = c[i] / p;</w:t>
      </w:r>
    </w:p>
    <w:p w:rsidR="00BA4863" w:rsidRPr="006B5E4A" w:rsidRDefault="00BA4863" w:rsidP="006B5E4A">
      <w:r w:rsidRPr="006B5E4A">
        <w:tab/>
        <w:t>}</w:t>
      </w:r>
    </w:p>
    <w:p w:rsidR="00BA4863" w:rsidRPr="006B5E4A" w:rsidRDefault="00BA4863" w:rsidP="006B5E4A">
      <w:r w:rsidRPr="006B5E4A">
        <w:tab/>
        <w:t>ans[n - 1] = g[n - 1];</w:t>
      </w:r>
    </w:p>
    <w:p w:rsidR="00BA4863" w:rsidRPr="006B5E4A" w:rsidRDefault="00BA4863" w:rsidP="006B5E4A">
      <w:r w:rsidRPr="006B5E4A">
        <w:tab/>
        <w:t>i = n - 2;</w:t>
      </w:r>
    </w:p>
    <w:p w:rsidR="00BA4863" w:rsidRPr="006B5E4A" w:rsidRDefault="00BA4863" w:rsidP="006B5E4A">
      <w:r w:rsidRPr="006B5E4A">
        <w:tab/>
        <w:t>do</w:t>
      </w:r>
    </w:p>
    <w:p w:rsidR="00BA4863" w:rsidRPr="006B5E4A" w:rsidRDefault="00BA4863" w:rsidP="006B5E4A">
      <w:r w:rsidRPr="006B5E4A">
        <w:tab/>
        <w:t>{</w:t>
      </w:r>
    </w:p>
    <w:p w:rsidR="00BA4863" w:rsidRPr="006B5E4A" w:rsidRDefault="00BA4863" w:rsidP="006B5E4A">
      <w:r w:rsidRPr="006B5E4A">
        <w:tab/>
      </w:r>
      <w:r w:rsidRPr="006B5E4A">
        <w:tab/>
        <w:t>ans[i] = g[i] - w[i] * ans[i + 1];</w:t>
      </w:r>
    </w:p>
    <w:p w:rsidR="00BA4863" w:rsidRPr="006B5E4A" w:rsidRDefault="00BA4863" w:rsidP="006B5E4A">
      <w:r w:rsidRPr="006B5E4A">
        <w:tab/>
      </w:r>
      <w:r w:rsidRPr="006B5E4A">
        <w:tab/>
        <w:t>i = i - 1;</w:t>
      </w:r>
    </w:p>
    <w:p w:rsidR="00BA4863" w:rsidRPr="006B5E4A" w:rsidRDefault="00BA4863" w:rsidP="006B5E4A">
      <w:r w:rsidRPr="006B5E4A">
        <w:tab/>
        <w:t>} while (i &gt;= 0);</w:t>
      </w:r>
    </w:p>
    <w:p w:rsidR="00BA4863" w:rsidRPr="006B5E4A" w:rsidRDefault="00BA4863" w:rsidP="006B5E4A">
      <w:r w:rsidRPr="006B5E4A">
        <w:tab/>
        <w:t>free(g);</w:t>
      </w:r>
    </w:p>
    <w:p w:rsidR="00BA4863" w:rsidRPr="006B5E4A" w:rsidRDefault="00BA4863" w:rsidP="006B5E4A">
      <w:r w:rsidRPr="006B5E4A">
        <w:tab/>
        <w:t>free(w);</w:t>
      </w:r>
    </w:p>
    <w:p w:rsidR="00BA4863" w:rsidRPr="006B5E4A" w:rsidRDefault="00BA4863" w:rsidP="006B5E4A">
      <w:r w:rsidRPr="006B5E4A">
        <w:tab/>
        <w:t>return ans;</w:t>
      </w:r>
    </w:p>
    <w:p w:rsidR="00BA4863" w:rsidRPr="006B5E4A" w:rsidRDefault="00BA4863" w:rsidP="006B5E4A">
      <w:r w:rsidRPr="006B5E4A">
        <w:t>}</w:t>
      </w:r>
    </w:p>
    <w:p w:rsidR="00BA4863" w:rsidRDefault="00BA4863" w:rsidP="00D0518C"/>
    <w:p w:rsidR="00BA4863" w:rsidRDefault="00BA4863" w:rsidP="006B5E4A">
      <w:pPr>
        <w:pStyle w:val="Title"/>
        <w:jc w:val="left"/>
      </w:pPr>
      <w:bookmarkStart w:id="23" w:name="_Toc418707519"/>
      <w:r>
        <w:t>Egch3_sec3_03.c</w:t>
      </w:r>
      <w:bookmarkEnd w:id="23"/>
    </w:p>
    <w:p w:rsidR="00BA4863" w:rsidRPr="006B5E4A" w:rsidRDefault="00BA4863" w:rsidP="0037732D">
      <w:r w:rsidRPr="006B5E4A">
        <w:t>//Crank-Nicolson</w:t>
      </w:r>
      <w:r w:rsidRPr="006B5E4A">
        <w:rPr>
          <w:rFonts w:hint="eastAsia"/>
        </w:rPr>
        <w:t>格式（二阶）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#include "stdafx.h"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#include&lt;math.h&gt;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#include&lt;stdio.h&gt;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#include&lt;stdlib.h&gt;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void main()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int m, n, i, j, k, number;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a, h, tau, r, *x, *t, **u, *a1, *b, *c, *d, *ans, tkmid;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phi(double x);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alpha(double t);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beta(double t);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f(double x, double t);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exact(double x, double t);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*chase_algorithm(double *a, double *b, double *c, int n, double *d);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m = 5;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n = 10;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a = 1.0;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h = 1.0 / m;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tau = 1.0 / n;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r = a*tau / (h*h);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printf("r=%.4f\n", r);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x = (double *)malloc(sizeof(double)*(m + 1));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(i = 0; i &lt;= m; i++)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x[i] = i*h;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t = (double *)malloc(sizeof(double)*(n + 1));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(k = 0; k &lt;= n; k++)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t[k] = k*tau;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u = (double * *)malloc(sizeof(double *)*(m + 1));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(i = 0; i &lt;= m; i++)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u[i] = (double *)malloc(sizeof(double)*(n + 1));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(i = 0; i &lt;= m; i++)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u[i][0] = phi(x[i]);   //</w:t>
      </w:r>
      <w:r w:rsidRPr="0037732D">
        <w:rPr>
          <w:rFonts w:hint="eastAsia"/>
        </w:rPr>
        <w:t>初始条件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(k = 1; k &lt;= n; k++)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u[0][k] = alpha(t[k]);     //</w:t>
      </w:r>
      <w:r w:rsidRPr="0037732D">
        <w:rPr>
          <w:rFonts w:hint="eastAsia"/>
        </w:rPr>
        <w:t>边界条件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u[m][k] = beta(t[k]);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a1 = (double *)malloc(sizeof(double)*(m - 1));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b = (double *)malloc(sizeof(double)*(m - 1));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c = (double *)malloc(sizeof(double)*(m - 1));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 = (double *)malloc(sizeof(double)*(m - 1));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ans = (double *)malloc(sizeof(double)*(m - 1));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(k = 0; k&lt;n; k++)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tkmid = (t[k] + t[k + 1]) / 2.0;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for (i = 0; i&lt;m - 1; i++)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</w:r>
      <w:r w:rsidRPr="0037732D">
        <w:tab/>
        <w:t>d[i] = r*u[i][k] / 2.0 + (1.0 - r)*u[i + 1][k] + r*u[i + 2][k] / 2.0 + tau*f(x[i + 1], tkmid);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</w:r>
      <w:r w:rsidRPr="0037732D">
        <w:tab/>
        <w:t>a1[i] = -r / 2.0;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</w:r>
      <w:r w:rsidRPr="0037732D">
        <w:tab/>
        <w:t>b[i] = 1.0 + r;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</w:r>
      <w:r w:rsidRPr="0037732D">
        <w:tab/>
        <w:t>c[i] = a1[i];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d[0] = d[0] + r*u[0][k + 1] / 2.0;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d[m - 2] = d[m - 2] + r*u[m][k + 1] / 2.0;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ans = chase_algorithm(a1, b, c, m - 1, d);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for (i = 0; i&lt;m - 1; i++)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</w:r>
      <w:r w:rsidRPr="0037732D">
        <w:tab/>
        <w:t>u[i + 1][k + 1] = ans[i];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j = int(0.2 / tau);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number = int(0.4 / h);  //x=0.4</w:t>
      </w:r>
      <w:r w:rsidRPr="0037732D">
        <w:rPr>
          <w:rFonts w:hint="eastAsia"/>
        </w:rPr>
        <w:t>时对应数组</w:t>
      </w:r>
      <w:r w:rsidRPr="0037732D">
        <w:t>x</w:t>
      </w:r>
      <w:r w:rsidRPr="0037732D">
        <w:rPr>
          <w:rFonts w:hint="eastAsia"/>
        </w:rPr>
        <w:t>中节点的编号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(k = j; k &lt;= n; k = k + j)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printf("(x,t)=(%.1f,%.1f), numerical=%f, exact=%f, err=%.4e\n", x[number], t[k], u[number][k], exact(x[number], t[k]), fabs(u[number][k] - exact(x[number], t[k])));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free(a1); free(b); free(c); free(d);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free(x); free(t); free(ans);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(i = 0; i &lt;= m; i++)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free(u[i]);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free(u);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double phi(double x)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return pow(x,4);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double alpha(double t)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return 0.0;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double beta(double t)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return exp(t);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double f(double x, double t)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z;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z = x*x;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return z*(z-12)*exp(t);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double exact(double x, double t)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return pow(x,4)*exp(t);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double * chase_algorithm(double *a, double *b, double *c, int n, double *d)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double * ans, *g, *w, p;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int i;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ans = (double *)malloc(sizeof(double)*n);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g = (double *)malloc(sizeof(double)*n);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w = (double *)malloc(sizeof(double)*n);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g[0] = d[0] / b[0];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w[0] = c[0] / b[0];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for (i = 1; i&lt;n; i++)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p = b[i] - a[i] * w[i - 1];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g[i] = (d[i] - a[i] * g[i - 1]) / p;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w[i] = c[i] / p;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}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ans[n - 1] = g[n - 1];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i = n - 2;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do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{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ans[i] = g[i] - w[i] * ans[i + 1];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</w:r>
      <w:r w:rsidRPr="0037732D">
        <w:tab/>
        <w:t>i = i - 1;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} while (i &gt;= 0);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free(g);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free(w);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ab/>
        <w:t>return ans;</w:t>
      </w:r>
    </w:p>
    <w:p w:rsidR="00BA4863" w:rsidRPr="0037732D" w:rsidRDefault="00BA4863" w:rsidP="0037732D">
      <w:pPr>
        <w:autoSpaceDE w:val="0"/>
        <w:autoSpaceDN w:val="0"/>
        <w:adjustRightInd w:val="0"/>
        <w:jc w:val="left"/>
      </w:pPr>
      <w:r w:rsidRPr="0037732D">
        <w:t>}</w:t>
      </w:r>
    </w:p>
    <w:p w:rsidR="00BA4863" w:rsidRPr="0037732D" w:rsidRDefault="00BA4863" w:rsidP="0037732D"/>
    <w:p w:rsidR="00BA4863" w:rsidRDefault="00BA4863" w:rsidP="00C40E97">
      <w:pPr>
        <w:pStyle w:val="Title"/>
        <w:jc w:val="left"/>
      </w:pPr>
      <w:bookmarkStart w:id="24" w:name="_Toc418707520"/>
      <w:r>
        <w:t>Egch3_sec4_01.c</w:t>
      </w:r>
      <w:bookmarkEnd w:id="24"/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//Richardson</w:t>
      </w:r>
      <w:r w:rsidRPr="00967800">
        <w:rPr>
          <w:rFonts w:hint="eastAsia"/>
        </w:rPr>
        <w:t>外推法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#include "stdafx.h"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#include &lt;math.h&gt;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#include &lt;stdio.h&gt;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#include &lt;stdlib.h&gt;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void main()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{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double u1[5], u2[5], u3[5], v1[5], v2[5],c;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int i;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 xml:space="preserve">u1[0] = </w:t>
      </w:r>
      <w:r w:rsidRPr="00646CDA">
        <w:t>0.552538</w:t>
      </w:r>
      <w:r>
        <w:t>2324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 xml:space="preserve">u1[1] = </w:t>
      </w:r>
      <w:r w:rsidRPr="00646CDA">
        <w:t>0.660</w:t>
      </w:r>
      <w:r>
        <w:t>6989808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 xml:space="preserve">u1[2] = </w:t>
      </w:r>
      <w:r w:rsidRPr="00646CDA">
        <w:t>0.792809</w:t>
      </w:r>
      <w:r>
        <w:t>3979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Chars="200" w:firstLine="420"/>
        <w:jc w:val="left"/>
      </w:pPr>
      <w:r w:rsidRPr="00967800">
        <w:t xml:space="preserve">u1[3] = </w:t>
      </w:r>
      <w:r w:rsidRPr="00646CDA">
        <w:t>0.95</w:t>
      </w:r>
      <w:r>
        <w:t>41697560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Chars="200" w:firstLine="420"/>
        <w:jc w:val="left"/>
      </w:pPr>
      <w:r w:rsidRPr="00967800">
        <w:t xml:space="preserve">u1[4] = </w:t>
      </w:r>
      <w:r w:rsidRPr="00646CDA">
        <w:t>1.15</w:t>
      </w:r>
      <w:r>
        <w:t>12557860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 xml:space="preserve">    u2[0] = </w:t>
      </w:r>
      <w:r w:rsidRPr="00646CDA">
        <w:t>0.552555</w:t>
      </w:r>
      <w:r>
        <w:t>4756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u2[1] =</w:t>
      </w:r>
      <w:r w:rsidRPr="00646CDA">
        <w:t>0.660722</w:t>
      </w:r>
      <w:r>
        <w:t>1484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 xml:space="preserve">u2[2] = </w:t>
      </w:r>
      <w:r w:rsidRPr="00646CDA">
        <w:t>0.792</w:t>
      </w:r>
      <w:r>
        <w:t>8379622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 xml:space="preserve">u2[3] = </w:t>
      </w:r>
      <w:r w:rsidRPr="00646CDA">
        <w:t>0.95420</w:t>
      </w:r>
      <w:r>
        <w:t>46817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 xml:space="preserve">u2[4] = </w:t>
      </w:r>
      <w:r w:rsidRPr="00646CDA">
        <w:t>1.151298</w:t>
      </w:r>
      <w:r>
        <w:t>4515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u3[0] =</w:t>
      </w:r>
      <w:r w:rsidRPr="00646CDA">
        <w:t>0.552</w:t>
      </w:r>
      <w:r>
        <w:t>5596981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 xml:space="preserve">u3[1] = </w:t>
      </w:r>
      <w:r w:rsidRPr="00646CDA">
        <w:t>0.660</w:t>
      </w:r>
      <w:r>
        <w:t>7279459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u3[2] =</w:t>
      </w:r>
      <w:r w:rsidRPr="00646CDA">
        <w:t>0.792</w:t>
      </w:r>
      <w:r>
        <w:t>8451291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 xml:space="preserve">u3[3] = </w:t>
      </w:r>
      <w:r w:rsidRPr="00646CDA">
        <w:t>0.95</w:t>
      </w:r>
      <w:r>
        <w:t>42134468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>u3[4] =</w:t>
      </w:r>
      <w:r w:rsidRPr="00646CDA">
        <w:t>1.15</w:t>
      </w:r>
      <w:r>
        <w:t>13091587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for (i = 0; i &lt; 5; i++)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{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</w:r>
      <w:r w:rsidRPr="00967800">
        <w:tab/>
        <w:t>v1[i] = (4 * u2[i] - u1[i]) / 3.0;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</w:r>
      <w:r w:rsidRPr="00967800">
        <w:tab/>
        <w:t>v2[i] = (4 * u3[i] - u2[i]) / 3.0;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</w:r>
      <w:r w:rsidRPr="00967800">
        <w:tab/>
        <w:t>c =0.4*(0.16+exp(0.2*(i+1)));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</w:r>
      <w:r w:rsidRPr="00967800">
        <w:tab/>
        <w:t>printf("i=%d, v1=%.10f, err1=%.4e, v2=%.10f, err2=%.4e\n", i, v1[i], fabs(c - v1[i]), v2[i], fabs(c - v2[i]));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}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}</w:t>
      </w:r>
    </w:p>
    <w:p w:rsidR="00BA4863" w:rsidRDefault="00BA4863" w:rsidP="00967800"/>
    <w:p w:rsidR="00BA4863" w:rsidRPr="00967800" w:rsidRDefault="00BA4863" w:rsidP="00967800"/>
    <w:p w:rsidR="00BA4863" w:rsidRDefault="00BA4863" w:rsidP="00C40E97">
      <w:pPr>
        <w:pStyle w:val="Title"/>
        <w:jc w:val="left"/>
      </w:pPr>
      <w:bookmarkStart w:id="25" w:name="_Toc418707521"/>
      <w:r>
        <w:t>Egch3_sec4_02.c</w:t>
      </w:r>
      <w:bookmarkEnd w:id="25"/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//Richardson</w:t>
      </w:r>
      <w:r w:rsidRPr="00967800">
        <w:rPr>
          <w:rFonts w:hint="eastAsia"/>
        </w:rPr>
        <w:t>外推法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#include "stdafx.h"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#include &lt;math.h&gt;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#include &lt;stdio.h&gt;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#include &lt;stdlib.h&gt;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void main()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{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double u1[5], u2[5], u3[5], v1[5], v2[5],c;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int i;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u1[0] =</w:t>
      </w:r>
      <w:r>
        <w:t>0.0412476914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 xml:space="preserve">u1[1] = </w:t>
      </w:r>
      <w:r>
        <w:t>0.0516017382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 xml:space="preserve">u1[2] = </w:t>
      </w:r>
      <w:r>
        <w:t>0.0631711853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>u1[3] =</w:t>
      </w:r>
      <w:r>
        <w:t>0.0771733069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 xml:space="preserve">u1[4] = </w:t>
      </w:r>
      <w:r>
        <w:t>0.0942610774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 xml:space="preserve">    u2[0] =</w:t>
      </w:r>
      <w:r>
        <w:t>0.0337297132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u2[1] =</w:t>
      </w:r>
      <w:r>
        <w:t>0.0415430399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u2[2] =</w:t>
      </w:r>
      <w:r>
        <w:t>0.0507878226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>u2[3] =</w:t>
      </w:r>
      <w:r>
        <w:t>0.0620387880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 xml:space="preserve">u2[4] = </w:t>
      </w:r>
      <w:r>
        <w:t>0.0757752186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u3[0] =</w:t>
      </w:r>
      <w:r>
        <w:t>0.0318823557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 xml:space="preserve">u3[1] = </w:t>
      </w:r>
      <w:r>
        <w:t>0.0390290850</w:t>
      </w:r>
      <w:r w:rsidRPr="00967800">
        <w:t>;</w:t>
      </w:r>
    </w:p>
    <w:p w:rsidR="00BA4863" w:rsidRPr="00443D0D" w:rsidRDefault="00BA4863" w:rsidP="00967800">
      <w:pPr>
        <w:autoSpaceDE w:val="0"/>
        <w:autoSpaceDN w:val="0"/>
        <w:adjustRightInd w:val="0"/>
        <w:jc w:val="left"/>
      </w:pPr>
      <w:r w:rsidRPr="00967800">
        <w:tab/>
        <w:t>u3[2] =</w:t>
      </w:r>
      <w:r>
        <w:t>0.0476823660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 xml:space="preserve">u3[3] = </w:t>
      </w:r>
      <w:r>
        <w:t>0.0582410491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ind w:firstLine="420"/>
        <w:jc w:val="left"/>
      </w:pPr>
      <w:r w:rsidRPr="00967800">
        <w:t>u3[4] =</w:t>
      </w:r>
      <w:r>
        <w:t>0.0711360095</w:t>
      </w:r>
      <w:r w:rsidRPr="00967800">
        <w:t>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for (i = 0; i &lt; 5; i++)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{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</w:r>
      <w:r w:rsidRPr="00967800">
        <w:tab/>
        <w:t>v1[i] = (4 * u2[i] - u1[i]) / 3.0;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</w:r>
      <w:r w:rsidRPr="00967800">
        <w:tab/>
        <w:t>v2[i] = (4 * u3[i] - u2[i]) / 3.0;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</w:r>
      <w:r w:rsidRPr="00967800">
        <w:tab/>
        <w:t>c =pow(0.4,4)*exp(0.2*(i+1));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</w:r>
      <w:r w:rsidRPr="00967800">
        <w:tab/>
        <w:t>printf("i=%d, v1=%.10f, err1=%.4e, v2=%.10f, err2=%.4e\n", i, v1[i], fabs(c - v1[i]), v2[i], fabs(c - v2[i]));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ab/>
        <w:t>}</w:t>
      </w:r>
    </w:p>
    <w:p w:rsidR="00BA4863" w:rsidRPr="00967800" w:rsidRDefault="00BA4863" w:rsidP="00967800">
      <w:pPr>
        <w:autoSpaceDE w:val="0"/>
        <w:autoSpaceDN w:val="0"/>
        <w:adjustRightInd w:val="0"/>
        <w:jc w:val="left"/>
      </w:pPr>
      <w:r w:rsidRPr="00967800">
        <w:t>}</w:t>
      </w:r>
    </w:p>
    <w:p w:rsidR="00BA4863" w:rsidRDefault="00BA4863" w:rsidP="00967800">
      <w:pPr>
        <w:autoSpaceDE w:val="0"/>
        <w:autoSpaceDN w:val="0"/>
        <w:adjustRightInd w:val="0"/>
        <w:jc w:val="left"/>
      </w:pPr>
    </w:p>
    <w:p w:rsidR="00BA4863" w:rsidRDefault="00BA4863" w:rsidP="004B03B7">
      <w:pPr>
        <w:pStyle w:val="Title"/>
        <w:jc w:val="left"/>
      </w:pPr>
      <w:bookmarkStart w:id="26" w:name="_Toc418707522"/>
      <w:r>
        <w:t>Egch3_sec4_03.c</w:t>
      </w:r>
      <w:bookmarkEnd w:id="26"/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#include "stdafx.h"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#include&lt;math.h&gt;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#include&lt;stdio.h&gt;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#include&lt;stdlib.h&gt;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void main( 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int m,n,i,j,k,xnumber;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a,h,tau,r,*x,*t,* *u, *a1,*b,*c,*d,*ans,tkmid;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phi(double x);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alpha(double 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beta(double 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f(double x, double 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exact(double x, double 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*chase_algorithm(double *a, double *b, double *c, int n, double *d);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m=5;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n=10;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a=1.0;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h=1.0/m;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tau=1.0/n;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r=a*tau/(h*h);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printf("r=%.4f\n",r);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x=(double *)malloc(sizeof(double)*(m+1));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for(i=0;i&lt;=m;i++)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x[i]=i*h;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t=(double *)malloc(sizeof(double)*(n+1));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for(k=0;k&lt;=n;k++)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t[k]=k*tau;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u=(double * *)malloc(sizeof(double *)*(m+1));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for(i=0;i&lt;=m;i++)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u[i]=(double *)malloc(sizeof(double)*(n+1));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for(i=0;i&lt;=m;i++)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u[i][0]=phi(x[i]);   //initial condition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for(k=1;k&lt;=n;k++)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u[0][k]=alpha(t[k]);     //boundary condition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u[m][k]=beta(t[k]);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a1=(double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b=(double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c=(double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d=(double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ans=(double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for(k=0;k&lt;n;k++)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tkmid=(t[k]+t[k+1])/2.0;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for(i=0;i&lt;m-1;i++)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{</w:t>
      </w:r>
      <w:r w:rsidRPr="00F35934">
        <w:tab/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</w:r>
      <w:r w:rsidRPr="00F35934">
        <w:tab/>
        <w:t>d[i]=(1.0/12+0.5*r)*(u[i][k]+u[i+2][k])+(5.0/6-r)*u[i+1][k]+tau*(f(x[i],tkmid)+10*f(x[i+1],tkmid)+f(x[i+2],tkmid))/12.0;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</w:r>
      <w:r w:rsidRPr="00F35934">
        <w:tab/>
        <w:t>a1[i]=1.0/12-r/2.0;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      b[i]=5.0/6+r;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      c[i]=a1[i];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d[0]=d[0]-(1.0/12-0.5*r)*u[0][k+1];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d[m-2]=d[m-2]-(1.0/12-0.5*r)*u[m][k+1];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    ans=chase_algorithm(a1,b,c,m-1,d);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for(i=0;i&lt;m-1;i++)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</w:r>
      <w:r w:rsidRPr="00F35934">
        <w:tab/>
        <w:t>u[i+1][k+1]=ans[i];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xnumber=int(0.4/h);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j=int(0.2/tau);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for(k=j;k&lt;=n;k=k+j)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printf("(x,t)=(0.4,%.1f), numerical=%f, error=%.4e\n",t[k],u[xnumber][k], fabs(u[xnumber][k]-exact(0.4,t[k])));</w:t>
      </w:r>
      <w:r w:rsidRPr="00F35934">
        <w:tab/>
      </w:r>
      <w:r w:rsidRPr="00F35934">
        <w:tab/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free(a1); free(b);free(c);free(d);free(x);free(t);free(ans);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for(i=0;i&lt;=m;i++)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free(u[i]);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free(u);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phi(double x)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x*(x*x+1);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alpha(double t)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0.0;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beta(double t)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1.0+exp(t);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f(double x,double t)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x*exp(t)-6*x;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exact(double x, double t)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x*(x*x+exp(t));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* chase_algorithm(double *a, double *b, double *c, int n, double *d)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double * ans,*g,*w,p;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int i;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ans=(double *)malloc(sizeof(double)*n);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g=(double *)malloc(sizeof(double)*n);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w=(double *)malloc(sizeof(double)*n);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g[0]=d[0]/b[0];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w[0]=c[0]/b[0];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for(i=1;i&lt;n;i++)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p=b[i]-a[i]*w[i-1];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g[i]=(d[i]-a[i]*g[i-1])/p;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w[i]=c[i]/p;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ans[n-1]=g[n-1];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i=n-2;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do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ans[i]=g[i]-w[i]*ans[i+1];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i=i-1;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while(i&gt;=0);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free(g);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free(w);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return ans;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/>
    <w:p w:rsidR="00BA4863" w:rsidRDefault="00BA4863" w:rsidP="004707D3">
      <w:pPr>
        <w:pStyle w:val="Title"/>
        <w:jc w:val="left"/>
      </w:pPr>
      <w:bookmarkStart w:id="27" w:name="_Toc418707523"/>
      <w:r>
        <w:t>Egch3_sec4_04.c</w:t>
      </w:r>
      <w:bookmarkEnd w:id="27"/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#include "stdafx.h"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#include&lt;math.h&gt;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#include&lt;stdio.h&gt;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#include&lt;stdlib.h&gt;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void main( 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int m,n,i,j,k,xnumber;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a,h,tau,r,*x,*t,* *u, *a1,*b,*c,*d,*ans,tkmid;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phi(double x);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alpha(double 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beta(double 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f(double x, double 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exact(double x, double 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*chase_algorithm(double *a, double *b, double *c, int n, double *d);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m=5;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n=10;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a=1.0;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h=1.0/m;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tau=1.0/n;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r=a*tau/(h*h);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printf("r=%.4f\n",r);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x=(double *)malloc(sizeof(double)*(m+1));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for(i=0;i&lt;=m;i++)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x[i]=i*h;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t=(double *)malloc(sizeof(double)*(n+1));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for(k=0;k&lt;=n;k++)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t[k]=k*tau;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u=(double * *)malloc(sizeof(double *)*(m+1));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for(i=0;i&lt;=m;i++)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u[i]=(double *)malloc(sizeof(double)*(n+1));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for(i=0;i&lt;=m;i++)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u[i][0]=phi(x[i]);   //initial condition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for(k=1;k&lt;=n;k++)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u[0][k]=alpha(t[k]);     //boundary condition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u[m][k]=beta(t[k]);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a1=(double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b=(double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c=(double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d=(double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ans=(double *)malloc(sizeof(double)*(m-1));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for(k=0;k&lt;n;k++)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tkmid=(t[k]+t[k+1])/2.0;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for(i=0;i&lt;m-1;i++)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{</w:t>
      </w:r>
      <w:r w:rsidRPr="00F35934">
        <w:tab/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</w:r>
      <w:r w:rsidRPr="00F35934">
        <w:tab/>
        <w:t>d[i]=(1.0/12+0.5*r)*(u[i][k]+u[i+2][k])+(5.0/6-r)*u[i+1][k]+tau*(f(x[i],tkmid)+10*f(x[i+1],tkmid)+f(x[i+2],tkmid))/12.0;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</w:r>
      <w:r w:rsidRPr="00F35934">
        <w:tab/>
        <w:t>a1[i]=1.0/12-r/2.0;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      b[i]=5.0/6+r;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      c[i]=a1[i];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d[0]=d[0]-(1.0/12-0.5*r)*u[0][k+1];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d[m-2]=d[m-2]-(1.0/12-0.5*r)*u[m][k+1];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    ans=chase_algorithm(a1,b,c,m-1,d);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for(i=0;i&lt;m-1;i++)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</w:r>
      <w:r w:rsidRPr="00F35934">
        <w:tab/>
        <w:t>u[i+1][k+1]=ans[i];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xnumber=int(0.4/h);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j=int(0.2/tau);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for(k=j;k&lt;=n;k=k+j)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printf("(x,t)=(0.4,%.1f), numerical=%f, error=%.4e\n",t[k],u[xnumber][k], fabs(u[xnumber][k]-exact(0.4,t[k])));</w:t>
      </w:r>
      <w:r w:rsidRPr="00F35934">
        <w:tab/>
      </w:r>
      <w:r w:rsidRPr="00F35934">
        <w:tab/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 free(a1); free(b);free(c);free(d);free(x);free(t);free(ans);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for(i=0;i&lt;=m;i++)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free(u[i]);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free(u);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phi(double x)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pow(x,4.0);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alpha(double t)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0.0;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beta(double t)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exp(t);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f(double x,double t)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double z;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z=x*x;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exp(t)*z*(z-12.0);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exact(double x, double t)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>return pow(x,4.0)*exp(t);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double * chase_algorithm(double *a, double *b, double *c, int n, double *d)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double * ans,*g,*w,p;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int i;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ans=(double *)malloc(sizeof(double)*n);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g=(double *)malloc(sizeof(double)*n);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w=(double *)malloc(sizeof(double)*n);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g[0]=d[0]/b[0];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w[0]=c[0]/b[0];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for(i=1;i&lt;n;i++)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p=b[i]-a[i]*w[i-1];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g[i]=(d[i]-a[i]*g[i-1])/p;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 w[i]=c[i]/p;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ans[n-1]=g[n-1];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i=n-2;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 do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{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ans[i]=g[i]-w[i]*ans[i+1];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</w:r>
      <w:r w:rsidRPr="00F35934">
        <w:tab/>
        <w:t>i=i-1;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ab/>
        <w:t xml:space="preserve"> }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while(i&gt;=0);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free(g);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free(w);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 xml:space="preserve">  return ans;</w:t>
      </w:r>
    </w:p>
    <w:p w:rsidR="00BA4863" w:rsidRPr="00F35934" w:rsidRDefault="00BA4863" w:rsidP="00F35934">
      <w:pPr>
        <w:autoSpaceDE w:val="0"/>
        <w:autoSpaceDN w:val="0"/>
        <w:adjustRightInd w:val="0"/>
        <w:jc w:val="left"/>
      </w:pPr>
      <w:r w:rsidRPr="00F35934">
        <w:t>}</w:t>
      </w:r>
    </w:p>
    <w:p w:rsidR="00BA4863" w:rsidRDefault="00BA4863" w:rsidP="00F35934"/>
    <w:p w:rsidR="00BA4863" w:rsidRDefault="00BA4863" w:rsidP="004707D3">
      <w:pPr>
        <w:autoSpaceDE w:val="0"/>
        <w:autoSpaceDN w:val="0"/>
        <w:adjustRightInd w:val="0"/>
        <w:jc w:val="left"/>
      </w:pPr>
    </w:p>
    <w:p w:rsidR="00BA4863" w:rsidRDefault="00BA4863" w:rsidP="00BD0525">
      <w:pPr>
        <w:pStyle w:val="Title"/>
        <w:jc w:val="left"/>
      </w:pPr>
      <w:bookmarkStart w:id="28" w:name="_Toc418707524"/>
      <w:r>
        <w:t>Egch3_sec5_01.c</w:t>
      </w:r>
      <w:bookmarkEnd w:id="28"/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 "stdafx.h"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#include&lt;math.h&gt;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#include&lt;stdio.h&gt;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#include&lt;stdlib.h&gt;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void main()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int m, n, i, k;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h, tau, a,lambda,mu,r, *x, *t,**u;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f(double x, 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phi(double x);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alpha(double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beta(double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m = 10;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n = 400;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h = 1.0 / m;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tau = 1.0 / n;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a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lambda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mu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 =a* tau / (h*h);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printf("r=%.4f\n", r);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x = (double *)malloc(sizeof(double)*(m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x[i] = i*h;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t = (double *)malloc(sizeof(double)*(n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0; k &lt;= n;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t[k] = k*tau;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u = (double * *)malloc(sizeof(double *)*(m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u[i] = (double *)malloc(sizeof(double)*(n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u[i][0] = phi(x[i]);   //</w:t>
      </w:r>
      <w:r w:rsidRPr="007446E2">
        <w:rPr>
          <w:rFonts w:hint="eastAsia"/>
        </w:rPr>
        <w:t>初始条件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0; k&lt;n;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u[0][k + 1] = (1.0-2*r-2*r*lambda*h)*u[0][k] + 2 * r*u[1][k]-2*r*h*alpha(t[k]) + tau*f(x[0], t[k]);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1; i&lt;m;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u[i][k + 1] = r*u[i - 1][k] + (1 - 2 * r)*u[i][k] + r*u[i + 1][k] + tau*f(x[i], t[k]);   //</w:t>
      </w:r>
      <w:r w:rsidRPr="007446E2">
        <w:rPr>
          <w:rFonts w:hint="eastAsia"/>
        </w:rPr>
        <w:t>一阶向前</w:t>
      </w:r>
      <w:r w:rsidRPr="007446E2">
        <w:t>Euler,</w:t>
      </w:r>
      <w:r w:rsidRPr="007446E2">
        <w:rPr>
          <w:rFonts w:hint="eastAsia"/>
        </w:rPr>
        <w:t>边界条件用中心差分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 xml:space="preserve">u[m][k + 1] = 2 * r*u[m - 1][k] + (1.0 - 2 * r - 2 * r*mu*h)*u[m][k] +2*r*h*beta(t[k])+ tau*f(x[m], t[k]); 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printf("t/x     0          0.1       0.2       0.3       0.4       0.5\n");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1; k &lt;= 8;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", t[k]);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printf("%.4f    ", u[i][k]);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printf("……\n");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printf("0.1000  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  ", u[i][40]);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1; k &lt;= 4; k = 2 * k)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", t[k*100]);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printf("%.4f    ", u[i][k * 100]);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f(double x, 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phi(double x)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alpha(double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beta(double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0.0;</w:t>
      </w:r>
    </w:p>
    <w:p w:rsidR="00BA4863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Default="00BA4863" w:rsidP="00BD0525">
      <w:pPr>
        <w:pStyle w:val="Title"/>
        <w:jc w:val="left"/>
      </w:pPr>
      <w:bookmarkStart w:id="29" w:name="_Toc418707525"/>
      <w:r>
        <w:t>Egch3_sec5_02.c</w:t>
      </w:r>
      <w:bookmarkEnd w:id="29"/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 "stdafx.h"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#include&lt;math.h&gt;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#include&lt;stdio.h&gt;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#include&lt;stdlib.h&gt;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void main()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int m, n, i, k;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h, tau, a, lambda, mu,r, *x, *t, **u;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f(double x, 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phi(double x);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alpha(double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beta(double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m = 10;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n = 400;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h = 1.0 / m;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tau = 1.0 / n;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a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lambda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mu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 = a*tau / (h*h);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printf("r=%.4f\n", r);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x = (double *)malloc(sizeof(double)*(m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x[i] = i*h;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t = (double *)malloc(sizeof(double)*(n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0; k &lt;= n;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t[k] = k*tau;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u = (double * *)malloc(sizeof(double *)*(m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u[i] = (double *)malloc(sizeof(double)*(n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u[i][0] = phi(x[i]);   //</w:t>
      </w:r>
      <w:r w:rsidRPr="007446E2">
        <w:rPr>
          <w:rFonts w:hint="eastAsia"/>
        </w:rPr>
        <w:t>初始条件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0; k&lt;n;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1; i&lt;m;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u[i][k + 1] = r*u[i - 1][k] + (1 - 2 * r)*u[i][k] + r*u[i + 1][k] + tau*f(x[i], t[k]);//</w:t>
      </w:r>
      <w:r w:rsidRPr="007446E2">
        <w:rPr>
          <w:rFonts w:hint="eastAsia"/>
        </w:rPr>
        <w:t>一阶向前欧拉，左右边界分别用向前、向后差分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u[0][k + 1] = (u[1][k + 1]-h*alpha(t[k]))/(1.0+lambda*h);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u[m][k + 1] = (u[m - 1][k + 1]+h*beta(t[k]))/(1.0+mu*h);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printf("t/x     0          0.1       0.2       0.3       0.4       0.5\n");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1; k &lt;= 8;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", t[k]);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printf("%.4f    ", u[i][k]);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printf("……\n");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printf("0.1000  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  ", u[i][40]);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1; k &lt;= 4; k = 2 * k)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", t[k * 100]);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printf("%.4f    ", u[i][k * 100]);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f(double x, 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phi(double x)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alpha(double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beta(double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BD0525" w:rsidRDefault="00BA4863" w:rsidP="00BD0525"/>
    <w:p w:rsidR="00BA4863" w:rsidRDefault="00BA4863" w:rsidP="004A243A">
      <w:pPr>
        <w:pStyle w:val="Title"/>
        <w:jc w:val="left"/>
      </w:pPr>
      <w:bookmarkStart w:id="30" w:name="_Toc418707526"/>
      <w:r>
        <w:t>Egch3_sec5_03.c</w:t>
      </w:r>
      <w:bookmarkEnd w:id="30"/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 "stdafx.h"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#include&lt;math.h&gt;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#include&lt;stdio.h&gt;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#include&lt;stdlib.h&gt;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void main()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int m, n, i, k;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h, tau, a, lambda,mu,r, *x, *t, *a1, *b, *c, *d, *ans, **u, tkmid;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f(double x, 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phi(double x);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alpha(double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beta(double t);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* chase_algorithm(double *a, double *b, double *c, int n, double *d);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m = 10;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n = 400;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h = 1.0 / m;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tau = 1.0 / n;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a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lambda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mu =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 = a*tau / (h*h);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printf("r=%.4f\n", r);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x = (double *)malloc(sizeof(double)*(m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x[i] = i*h;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t = (double *)malloc(sizeof(double)*(n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0; k &lt;= n;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t[k] = k*tau;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u = (double * *)malloc(sizeof(double *)*(m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u[i] = (double *)malloc(sizeof(double)*(n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u[i][0] = phi(x[i]);   //</w:t>
      </w:r>
      <w:r w:rsidRPr="007446E2">
        <w:rPr>
          <w:rFonts w:hint="eastAsia"/>
        </w:rPr>
        <w:t>初始条件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a1 = (double *)malloc(sizeof(double)*(m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b = (double *)malloc(sizeof(double)*(m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c = (double *)malloc(sizeof(double)*(m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 = (double *)malloc(sizeof(double)*(m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ans = (double *)malloc(sizeof(double)*(m + 1));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0; k&lt;n;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tkmid = (t[k] + t[k + 1]) / 2.0;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1; i&lt;m;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d[i] = r*u[i - 1][k] / 2.0 + (1.0 - r)*u[i][k] + r*u[i + 1][k] / 2.0 + tau*f(x[i], tkmid);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a1[i] = -r / 2.0;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b[i] = 1.0 + r;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c[i] = a1[i];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b[0] = 1.0 + r + r*lambda*h;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b[m] = 1.0 + r + r * mu*h;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c[0] = -r;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a1[m] = -r;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d[0] = (1.0 - r - r*lambda*h)*u[0][k] + r*u[1][k]-r*h*alpha(t[k])-r*h*alpha(t[k+1]) + tau*f(x[0], tkmid);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d[m] = r*u[m - 1][k] + (1.0 - r - r*mu*h)*u[m][k] + r*h*beta(t[k])+r*h*beta(t[k+1])+tau*f(x[m], tkmid);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ans = chase_algorithm(a1, b, c, m + 1, d);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0; i &lt;= m;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u[i][k + 1] = ans[i];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free(a1);free(b);free(c);free(d);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printf("t/x     0          0.1       0.2       0.3       0.4       0.5\n");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1; k &lt;= 8; k++)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", t[k]);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printf("%.4f    ", u[i][k]);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printf("……\n");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printf("0.1000  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  ", u[i][40]);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(k = 1; k &lt;= 4; k = 2 * k)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printf("%.4f  ", t[k * 100]);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for (i = 0; i &lt;= m / 2;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</w:r>
      <w:r w:rsidRPr="007446E2">
        <w:tab/>
        <w:t>printf("%.4f    ", u[i][k * 100]);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printf("\n");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f(double x, 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phi(double x)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1.0;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alpha(double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beta(double t)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0.0;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double * chase_algorithm(double *a, double *b, double *c, int n, double *d)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double * ans, *g, *w, p;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int i;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ans = (double *)malloc(sizeof(double)*n);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g = (double *)malloc(sizeof(double)*n);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w = (double *)malloc(sizeof(double)*n);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g[0] = d[0] / b[0];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w[0] = c[0] / b[0];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for (i = 1; i&lt;n; i++)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p = b[i] - a[i] * w[i - 1];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g[i] = (d[i] - a[i] * g[i - 1]) / p;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w[i] = c[i] / p;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ans[n - 1] = g[n - 1];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i = n - 2;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do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{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ans[i] = g[i] - w[i] * ans[i + 1];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i = i - 1;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</w:r>
      <w:r w:rsidRPr="007446E2">
        <w:tab/>
        <w:t>//printf("i=%d, Now it's OK!\n",i);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} while (i &gt;= 0);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free(g);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free(w);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ab/>
        <w:t>return ans;</w:t>
      </w:r>
    </w:p>
    <w:p w:rsidR="00BA4863" w:rsidRPr="007446E2" w:rsidRDefault="00BA4863" w:rsidP="007446E2">
      <w:pPr>
        <w:autoSpaceDE w:val="0"/>
        <w:autoSpaceDN w:val="0"/>
        <w:adjustRightInd w:val="0"/>
        <w:jc w:val="left"/>
      </w:pPr>
      <w:r w:rsidRPr="007446E2">
        <w:t>}</w:t>
      </w:r>
    </w:p>
    <w:p w:rsidR="00BA4863" w:rsidRDefault="00BA4863" w:rsidP="001C1C57">
      <w:pPr>
        <w:autoSpaceDE w:val="0"/>
        <w:autoSpaceDN w:val="0"/>
        <w:adjustRightInd w:val="0"/>
        <w:jc w:val="left"/>
      </w:pPr>
    </w:p>
    <w:p w:rsidR="00BA4863" w:rsidRDefault="00BA4863" w:rsidP="00376558">
      <w:pPr>
        <w:pStyle w:val="Title"/>
        <w:jc w:val="left"/>
      </w:pPr>
      <w:bookmarkStart w:id="31" w:name="_Toc418707527"/>
      <w:r>
        <w:t>Egch3_sec6_01.c</w:t>
      </w:r>
      <w:bookmarkEnd w:id="31"/>
    </w:p>
    <w:p w:rsidR="00BA4863" w:rsidRDefault="00BA4863" w:rsidP="006747C1">
      <w:r>
        <w:t>//</w:t>
      </w:r>
      <w:r>
        <w:rPr>
          <w:rFonts w:hint="eastAsia"/>
        </w:rPr>
        <w:t>求解二维抛物型方程初边值问题：</w:t>
      </w:r>
      <w:r>
        <w:t xml:space="preserve"> ADI </w:t>
      </w:r>
      <w:r>
        <w:rPr>
          <w:rFonts w:hint="eastAsia"/>
        </w:rPr>
        <w:t>之</w:t>
      </w:r>
      <w:r>
        <w:t xml:space="preserve"> Peaceman-Rachford </w:t>
      </w:r>
      <w:r>
        <w:rPr>
          <w:rFonts w:hint="eastAsia"/>
        </w:rPr>
        <w:t>格式</w:t>
      </w:r>
    </w:p>
    <w:p w:rsidR="00BA4863" w:rsidRDefault="00BA4863" w:rsidP="006747C1">
      <w:r>
        <w:t>#include"stdafx.h"</w:t>
      </w:r>
    </w:p>
    <w:p w:rsidR="00BA4863" w:rsidRDefault="00BA4863" w:rsidP="006747C1">
      <w:r>
        <w:t>#include&lt;math.h&gt;</w:t>
      </w:r>
    </w:p>
    <w:p w:rsidR="00BA4863" w:rsidRDefault="00BA4863" w:rsidP="006747C1">
      <w:r>
        <w:t>#include&lt;stdlib.h&gt;</w:t>
      </w:r>
    </w:p>
    <w:p w:rsidR="00BA4863" w:rsidRDefault="00BA4863" w:rsidP="006747C1">
      <w:r>
        <w:t>#include&lt;stdio.h&gt;</w:t>
      </w:r>
    </w:p>
    <w:p w:rsidR="00BA4863" w:rsidRDefault="00BA4863" w:rsidP="006747C1"/>
    <w:p w:rsidR="00BA4863" w:rsidRDefault="00BA4863" w:rsidP="006747C1">
      <w:r>
        <w:t>void main()</w:t>
      </w:r>
    </w:p>
    <w:p w:rsidR="00BA4863" w:rsidRDefault="00BA4863" w:rsidP="006747C1">
      <w:r>
        <w:t>{</w:t>
      </w:r>
    </w:p>
    <w:p w:rsidR="00BA4863" w:rsidRDefault="00BA4863" w:rsidP="006747C1">
      <w:r>
        <w:tab/>
        <w:t>double a, b, T, r1, r2, dx, dy, dt, *x, *y, *t, ** *u, **v;</w:t>
      </w:r>
    </w:p>
    <w:p w:rsidR="00BA4863" w:rsidRDefault="00BA4863" w:rsidP="006747C1">
      <w:r>
        <w:tab/>
        <w:t>double *a1, *b1, *c1, *d1, *a2, *b2, *c2, *d2, tmid, *ans, temp;</w:t>
      </w:r>
    </w:p>
    <w:p w:rsidR="00BA4863" w:rsidRDefault="00BA4863" w:rsidP="006747C1">
      <w:r>
        <w:tab/>
        <w:t>int i, j, k, m, n, L, gap_i, gap_j;</w:t>
      </w:r>
    </w:p>
    <w:p w:rsidR="00BA4863" w:rsidRDefault="00BA4863" w:rsidP="006747C1">
      <w:r>
        <w:tab/>
        <w:t>double f(double x, double y, double t);</w:t>
      </w:r>
    </w:p>
    <w:p w:rsidR="00BA4863" w:rsidRDefault="00BA4863" w:rsidP="006747C1">
      <w:r>
        <w:tab/>
        <w:t>double phi(double x, double y);</w:t>
      </w:r>
    </w:p>
    <w:p w:rsidR="00BA4863" w:rsidRDefault="00BA4863" w:rsidP="006747C1">
      <w:r>
        <w:tab/>
        <w:t>double g1(double y, double t);</w:t>
      </w:r>
    </w:p>
    <w:p w:rsidR="00BA4863" w:rsidRDefault="00BA4863" w:rsidP="006747C1">
      <w:r>
        <w:tab/>
        <w:t>double g2(double y, double t);</w:t>
      </w:r>
    </w:p>
    <w:p w:rsidR="00BA4863" w:rsidRDefault="00BA4863" w:rsidP="006747C1">
      <w:r>
        <w:tab/>
        <w:t>double g3(double x, double t);</w:t>
      </w:r>
    </w:p>
    <w:p w:rsidR="00BA4863" w:rsidRDefault="00BA4863" w:rsidP="006747C1">
      <w:r>
        <w:tab/>
        <w:t>double g4(double x, double t);</w:t>
      </w:r>
    </w:p>
    <w:p w:rsidR="00BA4863" w:rsidRDefault="00BA4863" w:rsidP="006747C1">
      <w:r>
        <w:tab/>
        <w:t>double * chase_algorithm(double *a, double *b, double *c, int n, double *d);</w:t>
      </w:r>
    </w:p>
    <w:p w:rsidR="00BA4863" w:rsidRDefault="00BA4863" w:rsidP="006747C1">
      <w:r>
        <w:tab/>
        <w:t>double exact(double x, double y, double t);</w:t>
      </w:r>
    </w:p>
    <w:p w:rsidR="00BA4863" w:rsidRDefault="00BA4863" w:rsidP="006747C1"/>
    <w:p w:rsidR="00BA4863" w:rsidRDefault="00BA4863" w:rsidP="006747C1">
      <w:r>
        <w:tab/>
        <w:t>a = 1.0;</w:t>
      </w:r>
    </w:p>
    <w:p w:rsidR="00BA4863" w:rsidRDefault="00BA4863" w:rsidP="006747C1">
      <w:r>
        <w:tab/>
        <w:t>b = 1.0;</w:t>
      </w:r>
    </w:p>
    <w:p w:rsidR="00BA4863" w:rsidRDefault="00BA4863" w:rsidP="006747C1">
      <w:r>
        <w:tab/>
        <w:t>T = 1.0;</w:t>
      </w:r>
    </w:p>
    <w:p w:rsidR="00BA4863" w:rsidRDefault="00BA4863" w:rsidP="006747C1">
      <w:r>
        <w:tab/>
        <w:t>m = 60;</w:t>
      </w:r>
    </w:p>
    <w:p w:rsidR="00BA4863" w:rsidRDefault="00BA4863" w:rsidP="006747C1">
      <w:r>
        <w:tab/>
        <w:t>n = 40;</w:t>
      </w:r>
    </w:p>
    <w:p w:rsidR="00BA4863" w:rsidRDefault="00BA4863" w:rsidP="006747C1">
      <w:r>
        <w:tab/>
        <w:t>L = 20;</w:t>
      </w:r>
    </w:p>
    <w:p w:rsidR="00BA4863" w:rsidRDefault="00BA4863" w:rsidP="006747C1">
      <w:r>
        <w:tab/>
        <w:t>dx = a / m;</w:t>
      </w:r>
    </w:p>
    <w:p w:rsidR="00BA4863" w:rsidRDefault="00BA4863" w:rsidP="006747C1">
      <w:r>
        <w:tab/>
        <w:t>dy = b / n;</w:t>
      </w:r>
    </w:p>
    <w:p w:rsidR="00BA4863" w:rsidRDefault="00BA4863" w:rsidP="006747C1">
      <w:r>
        <w:tab/>
        <w:t>dt = T / L;</w:t>
      </w:r>
    </w:p>
    <w:p w:rsidR="00BA4863" w:rsidRDefault="00BA4863" w:rsidP="006747C1">
      <w:r>
        <w:tab/>
        <w:t>r1 = dt / (dx*dx);</w:t>
      </w:r>
    </w:p>
    <w:p w:rsidR="00BA4863" w:rsidRDefault="00BA4863" w:rsidP="006747C1">
      <w:r>
        <w:tab/>
        <w:t>r2 = dt / (dy*dy);</w:t>
      </w:r>
    </w:p>
    <w:p w:rsidR="00BA4863" w:rsidRDefault="00BA4863" w:rsidP="006747C1">
      <w:r>
        <w:tab/>
        <w:t>printf("m=%d, n=%d, L=%d\n", m, n, L);</w:t>
      </w:r>
    </w:p>
    <w:p w:rsidR="00BA4863" w:rsidRDefault="00BA4863" w:rsidP="006747C1">
      <w:r>
        <w:tab/>
        <w:t>printf("r1=%.4f,   r2=%.4f\n", r1, r2);</w:t>
      </w:r>
    </w:p>
    <w:p w:rsidR="00BA4863" w:rsidRDefault="00BA4863" w:rsidP="006747C1">
      <w:r>
        <w:tab/>
        <w:t>x = (double *)malloc(sizeof(double)*(m + 1));</w:t>
      </w:r>
    </w:p>
    <w:p w:rsidR="00BA4863" w:rsidRDefault="00BA4863" w:rsidP="006747C1">
      <w:r>
        <w:tab/>
        <w:t>for (i = 0; i &lt;= m; i++)</w:t>
      </w:r>
    </w:p>
    <w:p w:rsidR="00BA4863" w:rsidRDefault="00BA4863" w:rsidP="006747C1">
      <w:r>
        <w:tab/>
      </w:r>
      <w:r>
        <w:tab/>
        <w:t>x[i] = i*dx;</w:t>
      </w:r>
    </w:p>
    <w:p w:rsidR="00BA4863" w:rsidRDefault="00BA4863" w:rsidP="006747C1">
      <w:r>
        <w:tab/>
        <w:t>y = (double *)malloc(sizeof(double)*(n + 1));</w:t>
      </w:r>
    </w:p>
    <w:p w:rsidR="00BA4863" w:rsidRDefault="00BA4863" w:rsidP="006747C1">
      <w:r>
        <w:tab/>
        <w:t>for (j = 0; j &lt;= n; j++)</w:t>
      </w:r>
    </w:p>
    <w:p w:rsidR="00BA4863" w:rsidRDefault="00BA4863" w:rsidP="006747C1">
      <w:r>
        <w:tab/>
      </w:r>
      <w:r>
        <w:tab/>
        <w:t>y[j] = j*dy;</w:t>
      </w:r>
    </w:p>
    <w:p w:rsidR="00BA4863" w:rsidRDefault="00BA4863" w:rsidP="006747C1">
      <w:r>
        <w:tab/>
        <w:t>t = (double *)malloc(sizeof(double)*(L + 1));</w:t>
      </w:r>
    </w:p>
    <w:p w:rsidR="00BA4863" w:rsidRDefault="00BA4863" w:rsidP="006747C1">
      <w:r>
        <w:tab/>
        <w:t>for (k = 0; k &lt;= L; k++)</w:t>
      </w:r>
    </w:p>
    <w:p w:rsidR="00BA4863" w:rsidRDefault="00BA4863" w:rsidP="006747C1">
      <w:r>
        <w:tab/>
      </w:r>
      <w:r>
        <w:tab/>
        <w:t>t[k] = k*dt;</w:t>
      </w:r>
    </w:p>
    <w:p w:rsidR="00BA4863" w:rsidRDefault="00BA4863" w:rsidP="006747C1"/>
    <w:p w:rsidR="00BA4863" w:rsidRDefault="00BA4863" w:rsidP="006747C1">
      <w:r>
        <w:tab/>
        <w:t>u = (double * * *)malloc(sizeof(double *)*((m + 1)*(n + 1)*(L + 1)));</w:t>
      </w:r>
    </w:p>
    <w:p w:rsidR="00BA4863" w:rsidRDefault="00BA4863" w:rsidP="006747C1">
      <w:r>
        <w:tab/>
        <w:t>for (i = 0; i &lt;= m; i++)</w:t>
      </w:r>
    </w:p>
    <w:p w:rsidR="00BA4863" w:rsidRDefault="00BA4863" w:rsidP="006747C1">
      <w:r>
        <w:tab/>
      </w:r>
      <w:r>
        <w:tab/>
        <w:t>u[i] = (double * *)malloc(sizeof(double *)*((n + 1)*(L + 1)));</w:t>
      </w:r>
    </w:p>
    <w:p w:rsidR="00BA4863" w:rsidRDefault="00BA4863" w:rsidP="006747C1">
      <w:r>
        <w:tab/>
        <w:t>for (i = 0; i &lt;= m; i++)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for (j = 0; j &lt;= n; j++)</w:t>
      </w:r>
    </w:p>
    <w:p w:rsidR="00BA4863" w:rsidRDefault="00BA4863" w:rsidP="006747C1">
      <w:r>
        <w:tab/>
      </w:r>
      <w:r>
        <w:tab/>
      </w:r>
      <w:r>
        <w:tab/>
        <w:t>u[i][j] = (double *)malloc(sizeof(double)*(L + 1));</w:t>
      </w:r>
    </w:p>
    <w:p w:rsidR="00BA4863" w:rsidRDefault="00BA4863" w:rsidP="006747C1">
      <w:r>
        <w:tab/>
        <w:t>}</w:t>
      </w:r>
    </w:p>
    <w:p w:rsidR="00BA4863" w:rsidRDefault="00BA4863" w:rsidP="006747C1"/>
    <w:p w:rsidR="00BA4863" w:rsidRDefault="00BA4863" w:rsidP="006747C1">
      <w:r>
        <w:tab/>
        <w:t>v = (double * *)malloc(sizeof(double *)*(m + 1));</w:t>
      </w:r>
    </w:p>
    <w:p w:rsidR="00BA4863" w:rsidRDefault="00BA4863" w:rsidP="006747C1">
      <w:r>
        <w:tab/>
        <w:t>for (i = 0; i &lt;= m; i++)</w:t>
      </w:r>
    </w:p>
    <w:p w:rsidR="00BA4863" w:rsidRDefault="00BA4863" w:rsidP="006747C1">
      <w:r>
        <w:tab/>
      </w:r>
      <w:r>
        <w:tab/>
        <w:t>v[i] = (double *)malloc(sizeof(double)*(n + 1));</w:t>
      </w:r>
    </w:p>
    <w:p w:rsidR="00BA4863" w:rsidRDefault="00BA4863" w:rsidP="006747C1"/>
    <w:p w:rsidR="00BA4863" w:rsidRDefault="00BA4863" w:rsidP="006747C1">
      <w:r>
        <w:tab/>
        <w:t>for (i = 0; i &lt;= m; i++)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for (j = 0; j &lt;= n; j++)</w:t>
      </w:r>
    </w:p>
    <w:p w:rsidR="00BA4863" w:rsidRDefault="00BA4863" w:rsidP="006747C1">
      <w:r>
        <w:tab/>
      </w:r>
      <w:r>
        <w:tab/>
        <w:t>{</w:t>
      </w:r>
    </w:p>
    <w:p w:rsidR="00BA4863" w:rsidRDefault="00BA4863" w:rsidP="006747C1">
      <w:r>
        <w:tab/>
      </w:r>
      <w:r>
        <w:tab/>
      </w:r>
      <w:r>
        <w:tab/>
        <w:t>u[i][j][0] = phi(x[i], y[j]);  //</w:t>
      </w:r>
      <w:r>
        <w:rPr>
          <w:rFonts w:hint="eastAsia"/>
        </w:rPr>
        <w:t>初始条件</w:t>
      </w:r>
    </w:p>
    <w:p w:rsidR="00BA4863" w:rsidRDefault="00BA4863" w:rsidP="006747C1">
      <w:r>
        <w:tab/>
      </w:r>
      <w:r>
        <w:tab/>
        <w:t>}</w:t>
      </w:r>
    </w:p>
    <w:p w:rsidR="00BA4863" w:rsidRDefault="00BA4863" w:rsidP="006747C1">
      <w:r>
        <w:tab/>
        <w:t>}</w:t>
      </w:r>
    </w:p>
    <w:p w:rsidR="00BA4863" w:rsidRDefault="00BA4863" w:rsidP="006747C1"/>
    <w:p w:rsidR="00BA4863" w:rsidRDefault="00BA4863" w:rsidP="006747C1">
      <w:r>
        <w:tab/>
        <w:t>for (k = 1; k &lt;= L; k++)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for (j = 0; j &lt;= n; j++)</w:t>
      </w:r>
    </w:p>
    <w:p w:rsidR="00BA4863" w:rsidRDefault="00BA4863" w:rsidP="006747C1">
      <w:r>
        <w:tab/>
      </w:r>
      <w:r>
        <w:tab/>
        <w:t>{</w:t>
      </w:r>
    </w:p>
    <w:p w:rsidR="00BA4863" w:rsidRDefault="00BA4863" w:rsidP="006747C1">
      <w:r>
        <w:tab/>
      </w:r>
      <w:r>
        <w:tab/>
      </w:r>
      <w:r>
        <w:tab/>
        <w:t>u[0][j][k] = g1(y[j], t[k]);  //</w:t>
      </w:r>
      <w:r>
        <w:rPr>
          <w:rFonts w:hint="eastAsia"/>
        </w:rPr>
        <w:t>左边界条件</w:t>
      </w:r>
    </w:p>
    <w:p w:rsidR="00BA4863" w:rsidRDefault="00BA4863" w:rsidP="006747C1">
      <w:r>
        <w:tab/>
      </w:r>
      <w:r>
        <w:tab/>
      </w:r>
      <w:r>
        <w:tab/>
        <w:t>u[m][j][k] = g2(y[j], t[k]);  //</w:t>
      </w:r>
      <w:r>
        <w:rPr>
          <w:rFonts w:hint="eastAsia"/>
        </w:rPr>
        <w:t>右边界条件</w:t>
      </w:r>
    </w:p>
    <w:p w:rsidR="00BA4863" w:rsidRDefault="00BA4863" w:rsidP="006747C1">
      <w:r>
        <w:tab/>
      </w:r>
      <w:r>
        <w:tab/>
        <w:t>}</w:t>
      </w:r>
    </w:p>
    <w:p w:rsidR="00BA4863" w:rsidRDefault="00BA4863" w:rsidP="006747C1">
      <w:r>
        <w:tab/>
      </w:r>
      <w:r>
        <w:tab/>
        <w:t>for (i = 1; i &lt;= m - 1; i++)</w:t>
      </w:r>
    </w:p>
    <w:p w:rsidR="00BA4863" w:rsidRDefault="00BA4863" w:rsidP="006747C1">
      <w:r>
        <w:tab/>
      </w:r>
      <w:r>
        <w:tab/>
        <w:t>{</w:t>
      </w:r>
    </w:p>
    <w:p w:rsidR="00BA4863" w:rsidRDefault="00BA4863" w:rsidP="006747C1">
      <w:r>
        <w:tab/>
      </w:r>
      <w:r>
        <w:tab/>
      </w:r>
      <w:r>
        <w:tab/>
        <w:t>u[i][0][k] = g3(x[i], t[k]);  //</w:t>
      </w:r>
      <w:r>
        <w:rPr>
          <w:rFonts w:hint="eastAsia"/>
        </w:rPr>
        <w:t>下边界条件</w:t>
      </w:r>
    </w:p>
    <w:p w:rsidR="00BA4863" w:rsidRDefault="00BA4863" w:rsidP="006747C1">
      <w:r>
        <w:tab/>
      </w:r>
      <w:r>
        <w:tab/>
      </w:r>
      <w:r>
        <w:tab/>
        <w:t>u[i][n][k] = g4(x[i], t[k]);  //</w:t>
      </w:r>
      <w:r>
        <w:rPr>
          <w:rFonts w:hint="eastAsia"/>
        </w:rPr>
        <w:t>上边界条件</w:t>
      </w:r>
    </w:p>
    <w:p w:rsidR="00BA4863" w:rsidRDefault="00BA4863" w:rsidP="006747C1">
      <w:r>
        <w:tab/>
      </w:r>
      <w:r>
        <w:tab/>
        <w:t>}</w:t>
      </w:r>
    </w:p>
    <w:p w:rsidR="00BA4863" w:rsidRDefault="00BA4863" w:rsidP="006747C1">
      <w:r>
        <w:tab/>
        <w:t>}</w:t>
      </w:r>
    </w:p>
    <w:p w:rsidR="00BA4863" w:rsidRDefault="00BA4863" w:rsidP="006747C1"/>
    <w:p w:rsidR="00BA4863" w:rsidRDefault="00BA4863" w:rsidP="006747C1">
      <w:r>
        <w:tab/>
        <w:t>a1 = (double *)malloc(sizeof(double)*(m - 1));</w:t>
      </w:r>
    </w:p>
    <w:p w:rsidR="00BA4863" w:rsidRDefault="00BA4863" w:rsidP="006747C1">
      <w:r>
        <w:tab/>
        <w:t>b1 = (double *)malloc(sizeof(double)*(m - 1));</w:t>
      </w:r>
    </w:p>
    <w:p w:rsidR="00BA4863" w:rsidRDefault="00BA4863" w:rsidP="006747C1">
      <w:r>
        <w:tab/>
        <w:t>c1 = (double *)malloc(sizeof(double)*(m - 1));</w:t>
      </w:r>
    </w:p>
    <w:p w:rsidR="00BA4863" w:rsidRDefault="00BA4863" w:rsidP="006747C1">
      <w:r>
        <w:tab/>
        <w:t>d1 = (double *)malloc(sizeof(double)*(m - 1));</w:t>
      </w:r>
    </w:p>
    <w:p w:rsidR="00BA4863" w:rsidRDefault="00BA4863" w:rsidP="006747C1">
      <w:r>
        <w:tab/>
        <w:t>for (i = 0; i&lt; m - 1; i++)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a1[i] = -r1/2.0;</w:t>
      </w:r>
    </w:p>
    <w:p w:rsidR="00BA4863" w:rsidRDefault="00BA4863" w:rsidP="006747C1">
      <w:r>
        <w:tab/>
      </w:r>
      <w:r>
        <w:tab/>
        <w:t>b1[i] = 1.0 + r1;</w:t>
      </w:r>
    </w:p>
    <w:p w:rsidR="00BA4863" w:rsidRDefault="00BA4863" w:rsidP="006747C1">
      <w:r>
        <w:tab/>
      </w:r>
      <w:r>
        <w:tab/>
        <w:t>c1[i] = a1[i];</w:t>
      </w:r>
    </w:p>
    <w:p w:rsidR="00BA4863" w:rsidRDefault="00BA4863" w:rsidP="006747C1">
      <w:r>
        <w:tab/>
        <w:t>}</w:t>
      </w:r>
    </w:p>
    <w:p w:rsidR="00BA4863" w:rsidRDefault="00BA4863" w:rsidP="006747C1"/>
    <w:p w:rsidR="00BA4863" w:rsidRDefault="00BA4863" w:rsidP="006747C1">
      <w:r>
        <w:tab/>
        <w:t>a2 = (double *)malloc(sizeof(double)*(n - 1));</w:t>
      </w:r>
    </w:p>
    <w:p w:rsidR="00BA4863" w:rsidRDefault="00BA4863" w:rsidP="006747C1">
      <w:r>
        <w:tab/>
        <w:t>b2 = (double *)malloc(sizeof(double)*(n - 1));</w:t>
      </w:r>
    </w:p>
    <w:p w:rsidR="00BA4863" w:rsidRDefault="00BA4863" w:rsidP="006747C1">
      <w:r>
        <w:tab/>
        <w:t>c2 = (double *)malloc(sizeof(double)*(n - 1));</w:t>
      </w:r>
    </w:p>
    <w:p w:rsidR="00BA4863" w:rsidRDefault="00BA4863" w:rsidP="006747C1">
      <w:r>
        <w:tab/>
        <w:t>d2 = (double *)malloc(sizeof(double)*(n - 1));</w:t>
      </w:r>
    </w:p>
    <w:p w:rsidR="00BA4863" w:rsidRDefault="00BA4863" w:rsidP="006747C1">
      <w:r>
        <w:tab/>
        <w:t>for (j = 0; j &lt; n - 1; j++)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a2[j] = -r2/2.0;</w:t>
      </w:r>
    </w:p>
    <w:p w:rsidR="00BA4863" w:rsidRDefault="00BA4863" w:rsidP="006747C1">
      <w:r>
        <w:tab/>
      </w:r>
      <w:r>
        <w:tab/>
        <w:t>b2[j] = 1.0 + r2;</w:t>
      </w:r>
    </w:p>
    <w:p w:rsidR="00BA4863" w:rsidRDefault="00BA4863" w:rsidP="006747C1">
      <w:r>
        <w:tab/>
      </w:r>
      <w:r>
        <w:tab/>
        <w:t>c2[j] = a2[j];</w:t>
      </w:r>
    </w:p>
    <w:p w:rsidR="00BA4863" w:rsidRDefault="00BA4863" w:rsidP="006747C1">
      <w:r>
        <w:tab/>
        <w:t>}</w:t>
      </w:r>
    </w:p>
    <w:p w:rsidR="00BA4863" w:rsidRDefault="00BA4863" w:rsidP="006747C1"/>
    <w:p w:rsidR="00BA4863" w:rsidRDefault="00BA4863" w:rsidP="006747C1">
      <w:r>
        <w:tab/>
        <w:t>for (k = 0; k &lt; L; k++)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tmid = (t[k] + t[k + 1]) / 2.0;</w:t>
      </w:r>
    </w:p>
    <w:p w:rsidR="00BA4863" w:rsidRDefault="00BA4863" w:rsidP="006747C1">
      <w:r>
        <w:tab/>
      </w:r>
      <w:r>
        <w:tab/>
        <w:t>for (j = 1; j &lt;= n - 1; j++)//</w:t>
      </w:r>
      <w:r>
        <w:rPr>
          <w:rFonts w:hint="eastAsia"/>
        </w:rPr>
        <w:t>固定</w:t>
      </w:r>
      <w:r>
        <w:t>j</w:t>
      </w:r>
    </w:p>
    <w:p w:rsidR="00BA4863" w:rsidRDefault="00BA4863" w:rsidP="006747C1">
      <w:r>
        <w:tab/>
      </w:r>
      <w:r>
        <w:tab/>
        <w:t>{</w:t>
      </w:r>
    </w:p>
    <w:p w:rsidR="00BA4863" w:rsidRDefault="00BA4863" w:rsidP="006747C1">
      <w:r>
        <w:tab/>
      </w:r>
      <w:r>
        <w:tab/>
      </w:r>
      <w:r>
        <w:tab/>
        <w:t>for (i = 1; i &lt;= m - 1; i++)</w:t>
      </w:r>
    </w:p>
    <w:p w:rsidR="00BA4863" w:rsidRDefault="00BA4863" w:rsidP="006747C1">
      <w:r>
        <w:tab/>
      </w:r>
      <w:r>
        <w:tab/>
      </w:r>
      <w:r>
        <w:tab/>
      </w:r>
      <w:r>
        <w:tab/>
        <w:t>d1[i - 1] = r2*(u[i][j - 1][k] + u[i][j + 1][k])/2.0 + (1.0 - r2)*u[i][j][k] + f(x[i], y[j], tmid)*dt/2.0;</w:t>
      </w:r>
    </w:p>
    <w:p w:rsidR="00BA4863" w:rsidRDefault="00BA4863" w:rsidP="006747C1">
      <w:r>
        <w:tab/>
      </w:r>
      <w:r>
        <w:tab/>
      </w:r>
      <w:r>
        <w:tab/>
        <w:t>v[0][j] = (1 - r2)*u[0][j][k] / 2.0 + (1 + r2)*u[0][j][k + 1] / 2.0 + r2*(u[0][j - 1][k] + u[0][j + 1][k] - u[0][j - 1][k + 1] - u[0][j + 1][k + 1]) / 4.0;</w:t>
      </w:r>
    </w:p>
    <w:p w:rsidR="00BA4863" w:rsidRDefault="00BA4863" w:rsidP="006747C1">
      <w:r>
        <w:tab/>
      </w:r>
      <w:r>
        <w:tab/>
      </w:r>
      <w:r>
        <w:tab/>
        <w:t>v[m][j] = (1 - r2)*u[m][j][k] / 2.0 + (1 + r2)*u[m][j][k + 1] / 2.0 + r2*(u[m][j - 1][k] + u[m][j + 1][k] - u[m][j - 1][k + 1] - u[m][j + 1][k + 1]) / 4.0;</w:t>
      </w:r>
    </w:p>
    <w:p w:rsidR="00BA4863" w:rsidRDefault="00BA4863" w:rsidP="006747C1">
      <w:r>
        <w:tab/>
      </w:r>
      <w:r>
        <w:tab/>
      </w:r>
      <w:r>
        <w:tab/>
        <w:t>d1[0] = d1[0] + r1*v[0][j]/2.0;</w:t>
      </w:r>
    </w:p>
    <w:p w:rsidR="00BA4863" w:rsidRDefault="00BA4863" w:rsidP="006747C1">
      <w:r>
        <w:tab/>
      </w:r>
      <w:r>
        <w:tab/>
      </w:r>
      <w:r>
        <w:tab/>
        <w:t>d1[m - 2] = d1[m - 2] + r1*v[m][j]/2.0;</w:t>
      </w:r>
    </w:p>
    <w:p w:rsidR="00BA4863" w:rsidRDefault="00BA4863" w:rsidP="006747C1">
      <w:r>
        <w:tab/>
      </w:r>
      <w:r>
        <w:tab/>
      </w:r>
      <w:r>
        <w:tab/>
        <w:t>ans = chase_algorithm(a1, b1, c1, m - 1, d1);</w:t>
      </w:r>
    </w:p>
    <w:p w:rsidR="00BA4863" w:rsidRDefault="00BA4863" w:rsidP="006747C1">
      <w:r>
        <w:tab/>
      </w:r>
      <w:r>
        <w:tab/>
      </w:r>
      <w:r>
        <w:tab/>
        <w:t>for (i = 1; i &lt;= m - 1; i++)</w:t>
      </w:r>
    </w:p>
    <w:p w:rsidR="00BA4863" w:rsidRDefault="00BA4863" w:rsidP="006747C1">
      <w:r>
        <w:tab/>
      </w:r>
      <w:r>
        <w:tab/>
      </w:r>
      <w:r>
        <w:tab/>
      </w:r>
      <w:r>
        <w:tab/>
        <w:t>v[i][j] = ans[i - 1];</w:t>
      </w:r>
    </w:p>
    <w:p w:rsidR="00BA4863" w:rsidRDefault="00BA4863" w:rsidP="006747C1">
      <w:r>
        <w:tab/>
      </w:r>
      <w:r>
        <w:tab/>
      </w:r>
      <w:r>
        <w:tab/>
        <w:t>free(ans);</w:t>
      </w:r>
    </w:p>
    <w:p w:rsidR="00BA4863" w:rsidRDefault="00BA4863" w:rsidP="006747C1">
      <w:r>
        <w:tab/>
      </w:r>
      <w:r>
        <w:tab/>
        <w:t>}</w:t>
      </w:r>
    </w:p>
    <w:p w:rsidR="00BA4863" w:rsidRDefault="00BA4863" w:rsidP="006747C1"/>
    <w:p w:rsidR="00BA4863" w:rsidRDefault="00BA4863" w:rsidP="006747C1">
      <w:r>
        <w:tab/>
      </w:r>
      <w:r>
        <w:tab/>
        <w:t>for (i = 1; i &lt;= m - 1; i++)//</w:t>
      </w:r>
      <w:r>
        <w:rPr>
          <w:rFonts w:hint="eastAsia"/>
        </w:rPr>
        <w:t>固定</w:t>
      </w:r>
      <w:r>
        <w:t>i</w:t>
      </w:r>
    </w:p>
    <w:p w:rsidR="00BA4863" w:rsidRDefault="00BA4863" w:rsidP="006747C1">
      <w:r>
        <w:tab/>
      </w:r>
      <w:r>
        <w:tab/>
        <w:t>{</w:t>
      </w:r>
    </w:p>
    <w:p w:rsidR="00BA4863" w:rsidRDefault="00BA4863" w:rsidP="006747C1">
      <w:r>
        <w:tab/>
      </w:r>
      <w:r>
        <w:tab/>
      </w:r>
      <w:r>
        <w:tab/>
        <w:t>for (j = 1; j &lt;= n - 1; j++)</w:t>
      </w:r>
    </w:p>
    <w:p w:rsidR="00BA4863" w:rsidRDefault="00BA4863" w:rsidP="006747C1">
      <w:r>
        <w:tab/>
      </w:r>
      <w:r>
        <w:tab/>
      </w:r>
      <w:r>
        <w:tab/>
      </w:r>
      <w:r>
        <w:tab/>
        <w:t>d2[j - 1] = r1*(v[i - 1][j] + v[i + 1][j])/2.0 + (1.0 - r1)*v[i][j] + f(x[i], y[j], tmid)*dt/2.0;</w:t>
      </w:r>
    </w:p>
    <w:p w:rsidR="00BA4863" w:rsidRDefault="00BA4863" w:rsidP="006747C1">
      <w:r>
        <w:tab/>
      </w:r>
      <w:r>
        <w:tab/>
      </w:r>
      <w:r>
        <w:tab/>
        <w:t>d2[0] = d2[0] + r2*u[i][0][k + 1]/2.0;</w:t>
      </w:r>
    </w:p>
    <w:p w:rsidR="00BA4863" w:rsidRDefault="00BA4863" w:rsidP="006747C1">
      <w:r>
        <w:tab/>
      </w:r>
      <w:r>
        <w:tab/>
      </w:r>
      <w:r>
        <w:tab/>
        <w:t>d2[n - 2] = d2[n - 2] + r2*u[i][n][k + 1]/2.0;</w:t>
      </w:r>
    </w:p>
    <w:p w:rsidR="00BA4863" w:rsidRDefault="00BA4863" w:rsidP="006747C1">
      <w:r>
        <w:tab/>
      </w:r>
      <w:r>
        <w:tab/>
      </w:r>
      <w:r>
        <w:tab/>
        <w:t>ans = chase_algorithm(a2, b2, c2, n - 1, d2);</w:t>
      </w:r>
    </w:p>
    <w:p w:rsidR="00BA4863" w:rsidRDefault="00BA4863" w:rsidP="006747C1">
      <w:r>
        <w:tab/>
      </w:r>
      <w:r>
        <w:tab/>
      </w:r>
      <w:r>
        <w:tab/>
        <w:t>for (j = 1; j &lt;= n - 1; j++)</w:t>
      </w:r>
    </w:p>
    <w:p w:rsidR="00BA4863" w:rsidRDefault="00BA4863" w:rsidP="006747C1">
      <w:r>
        <w:tab/>
      </w:r>
      <w:r>
        <w:tab/>
      </w:r>
      <w:r>
        <w:tab/>
      </w:r>
      <w:r>
        <w:tab/>
        <w:t>u[i][j][k + 1] = ans[j - 1];</w:t>
      </w:r>
    </w:p>
    <w:p w:rsidR="00BA4863" w:rsidRDefault="00BA4863" w:rsidP="006747C1">
      <w:r>
        <w:tab/>
      </w:r>
      <w:r>
        <w:tab/>
      </w:r>
      <w:r>
        <w:tab/>
        <w:t>free(ans);</w:t>
      </w:r>
    </w:p>
    <w:p w:rsidR="00BA4863" w:rsidRDefault="00BA4863" w:rsidP="006747C1">
      <w:r>
        <w:tab/>
      </w:r>
      <w:r>
        <w:tab/>
        <w:t>}</w:t>
      </w:r>
    </w:p>
    <w:p w:rsidR="00BA4863" w:rsidRDefault="00BA4863" w:rsidP="006747C1">
      <w:r>
        <w:tab/>
        <w:t>}//end for k</w:t>
      </w:r>
    </w:p>
    <w:p w:rsidR="00BA4863" w:rsidRDefault="00BA4863" w:rsidP="006747C1"/>
    <w:p w:rsidR="00BA4863" w:rsidRDefault="00BA4863" w:rsidP="006747C1">
      <w:r>
        <w:tab/>
        <w:t>gap_i = m / 4;//</w:t>
      </w:r>
      <w:r>
        <w:rPr>
          <w:rFonts w:hint="eastAsia"/>
        </w:rPr>
        <w:t>用于确定</w:t>
      </w:r>
      <w:r>
        <w:t>x</w:t>
      </w:r>
      <w:r>
        <w:rPr>
          <w:rFonts w:hint="eastAsia"/>
        </w:rPr>
        <w:t>方向每隔多少个点打印结果</w:t>
      </w:r>
    </w:p>
    <w:p w:rsidR="00BA4863" w:rsidRDefault="00BA4863" w:rsidP="006747C1">
      <w:r>
        <w:tab/>
        <w:t>gap_j = n / 4;//</w:t>
      </w:r>
      <w:r>
        <w:rPr>
          <w:rFonts w:hint="eastAsia"/>
        </w:rPr>
        <w:t>用于确定</w:t>
      </w:r>
      <w:r>
        <w:t>y</w:t>
      </w:r>
      <w:r>
        <w:rPr>
          <w:rFonts w:hint="eastAsia"/>
        </w:rPr>
        <w:t>方向每隔多少个点打印结果</w:t>
      </w:r>
    </w:p>
    <w:p w:rsidR="00BA4863" w:rsidRDefault="00BA4863" w:rsidP="006747C1"/>
    <w:p w:rsidR="00BA4863" w:rsidRDefault="00BA4863" w:rsidP="006747C1">
      <w:r>
        <w:tab/>
        <w:t>for (i = gap_i; i &lt;= m - 1; i = i + gap_i)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for (j = gap_j; j &lt;= n - 1; j = j + gap_j)</w:t>
      </w:r>
    </w:p>
    <w:p w:rsidR="00BA4863" w:rsidRDefault="00BA4863" w:rsidP="006747C1">
      <w:r>
        <w:tab/>
      </w:r>
      <w:r>
        <w:tab/>
        <w:t>{</w:t>
      </w:r>
    </w:p>
    <w:p w:rsidR="00BA4863" w:rsidRDefault="00BA4863" w:rsidP="006747C1">
      <w:r>
        <w:tab/>
      </w:r>
      <w:r>
        <w:tab/>
      </w:r>
      <w:r>
        <w:tab/>
        <w:t>temp = fabs(exact(x[i], y[j], T / 2.0) - u[i][j][L / 2]);</w:t>
      </w:r>
    </w:p>
    <w:p w:rsidR="00BA4863" w:rsidRDefault="00BA4863" w:rsidP="006747C1">
      <w:r>
        <w:tab/>
      </w:r>
      <w:r>
        <w:tab/>
      </w:r>
      <w:r>
        <w:tab/>
        <w:t>printf("(%.2f, %.2f, 0.50)     numerical=%f,    err=%.4e\n", x[i], y[j], u[i][j][L / 2], temp);</w:t>
      </w:r>
    </w:p>
    <w:p w:rsidR="00BA4863" w:rsidRDefault="00BA4863" w:rsidP="006747C1">
      <w:r>
        <w:tab/>
      </w:r>
      <w:r>
        <w:tab/>
        <w:t>}</w:t>
      </w:r>
    </w:p>
    <w:p w:rsidR="00BA4863" w:rsidRDefault="00BA4863" w:rsidP="006747C1">
      <w:r>
        <w:tab/>
        <w:t>}</w:t>
      </w:r>
    </w:p>
    <w:p w:rsidR="00BA4863" w:rsidRDefault="00BA4863" w:rsidP="006747C1">
      <w:r>
        <w:tab/>
      </w:r>
    </w:p>
    <w:p w:rsidR="00BA4863" w:rsidRDefault="00BA4863" w:rsidP="006747C1">
      <w:r>
        <w:tab/>
        <w:t>printf("\n");</w:t>
      </w:r>
    </w:p>
    <w:p w:rsidR="00BA4863" w:rsidRDefault="00BA4863" w:rsidP="006747C1">
      <w:r>
        <w:tab/>
        <w:t>printf("\n");</w:t>
      </w:r>
    </w:p>
    <w:p w:rsidR="00BA4863" w:rsidRDefault="00BA4863" w:rsidP="006747C1"/>
    <w:p w:rsidR="00BA4863" w:rsidRDefault="00BA4863" w:rsidP="006747C1">
      <w:r>
        <w:tab/>
        <w:t>for (i = gap_i; i &lt;= m - 1; i = i + gap_i)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for (j = gap_j; j &lt;= n - 1; j = j + gap_j)</w:t>
      </w:r>
    </w:p>
    <w:p w:rsidR="00BA4863" w:rsidRDefault="00BA4863" w:rsidP="006747C1">
      <w:r>
        <w:tab/>
      </w:r>
      <w:r>
        <w:tab/>
        <w:t>{</w:t>
      </w:r>
    </w:p>
    <w:p w:rsidR="00BA4863" w:rsidRDefault="00BA4863" w:rsidP="006747C1">
      <w:r>
        <w:tab/>
      </w:r>
      <w:r>
        <w:tab/>
      </w:r>
      <w:r>
        <w:tab/>
        <w:t>temp = fabs(exact(x[i], y[j], T) - u[i][j][L]);</w:t>
      </w:r>
    </w:p>
    <w:p w:rsidR="00BA4863" w:rsidRDefault="00BA4863" w:rsidP="006747C1">
      <w:r>
        <w:tab/>
      </w:r>
      <w:r>
        <w:tab/>
      </w:r>
      <w:r>
        <w:tab/>
        <w:t>printf("(%.2f, %.2f, 1.00)     numerical=%f,    err=%.4e\n", x[i], y[j], u[i][j][L], temp);</w:t>
      </w:r>
    </w:p>
    <w:p w:rsidR="00BA4863" w:rsidRDefault="00BA4863" w:rsidP="006747C1">
      <w:r>
        <w:tab/>
      </w:r>
      <w:r>
        <w:tab/>
        <w:t>}</w:t>
      </w:r>
    </w:p>
    <w:p w:rsidR="00BA4863" w:rsidRDefault="00BA4863" w:rsidP="006747C1">
      <w:r>
        <w:tab/>
        <w:t>}</w:t>
      </w:r>
    </w:p>
    <w:p w:rsidR="00BA4863" w:rsidRDefault="00BA4863" w:rsidP="006747C1"/>
    <w:p w:rsidR="00BA4863" w:rsidRDefault="00BA4863" w:rsidP="006747C1"/>
    <w:p w:rsidR="00BA4863" w:rsidRDefault="00BA4863" w:rsidP="006747C1">
      <w:r>
        <w:tab/>
        <w:t>free(x); free(y); free(t);</w:t>
      </w:r>
    </w:p>
    <w:p w:rsidR="00BA4863" w:rsidRDefault="00BA4863" w:rsidP="006747C1">
      <w:r>
        <w:tab/>
        <w:t>free(a1); free(b1); free(c1); free(d1);</w:t>
      </w:r>
    </w:p>
    <w:p w:rsidR="00BA4863" w:rsidRDefault="00BA4863" w:rsidP="006747C1">
      <w:r>
        <w:tab/>
        <w:t>free(a2); free(b2); free(c2); free(d2);</w:t>
      </w:r>
    </w:p>
    <w:p w:rsidR="00BA4863" w:rsidRDefault="00BA4863" w:rsidP="006747C1">
      <w:r>
        <w:tab/>
        <w:t>for (i = 0; i &lt;= m; i++)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for (j = 0; j &lt;= n; j++)</w:t>
      </w:r>
    </w:p>
    <w:p w:rsidR="00BA4863" w:rsidRDefault="00BA4863" w:rsidP="006747C1">
      <w:r>
        <w:tab/>
      </w:r>
      <w:r>
        <w:tab/>
      </w:r>
      <w:r>
        <w:tab/>
        <w:t>free(u[i][j]);</w:t>
      </w:r>
    </w:p>
    <w:p w:rsidR="00BA4863" w:rsidRDefault="00BA4863" w:rsidP="006747C1">
      <w:r>
        <w:tab/>
        <w:t>}</w:t>
      </w:r>
    </w:p>
    <w:p w:rsidR="00BA4863" w:rsidRDefault="00BA4863" w:rsidP="006747C1">
      <w:r>
        <w:tab/>
        <w:t>for (i = 0; i &lt;= m; i++)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free(u[i]); free(v[i]);</w:t>
      </w:r>
    </w:p>
    <w:p w:rsidR="00BA4863" w:rsidRDefault="00BA4863" w:rsidP="006747C1">
      <w:r>
        <w:tab/>
        <w:t>}</w:t>
      </w:r>
    </w:p>
    <w:p w:rsidR="00BA4863" w:rsidRDefault="00BA4863" w:rsidP="006747C1">
      <w:r>
        <w:tab/>
        <w:t>free(u); free(v);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6747C1"/>
    <w:p w:rsidR="00BA4863" w:rsidRDefault="00BA4863" w:rsidP="006747C1">
      <w:r>
        <w:t>double f(double x, double y, double t)</w:t>
      </w:r>
    </w:p>
    <w:p w:rsidR="00BA4863" w:rsidRDefault="00BA4863" w:rsidP="006747C1">
      <w:r>
        <w:t>{</w:t>
      </w:r>
    </w:p>
    <w:p w:rsidR="00BA4863" w:rsidRDefault="00BA4863" w:rsidP="006747C1">
      <w:r>
        <w:tab/>
        <w:t>return -3.0 * exp((x + y) / 2.0 - t) / 2.0;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6747C1">
      <w:r>
        <w:t>double phi(double x, double y)</w:t>
      </w:r>
    </w:p>
    <w:p w:rsidR="00BA4863" w:rsidRDefault="00BA4863" w:rsidP="006747C1">
      <w:r>
        <w:t>{</w:t>
      </w:r>
    </w:p>
    <w:p w:rsidR="00BA4863" w:rsidRDefault="00BA4863" w:rsidP="006747C1">
      <w:r>
        <w:tab/>
        <w:t>return exp((x + y) / 2.0);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6747C1">
      <w:r>
        <w:t>double g1(double y, double t)</w:t>
      </w:r>
    </w:p>
    <w:p w:rsidR="00BA4863" w:rsidRDefault="00BA4863" w:rsidP="006747C1">
      <w:r>
        <w:t>{</w:t>
      </w:r>
    </w:p>
    <w:p w:rsidR="00BA4863" w:rsidRDefault="00BA4863" w:rsidP="006747C1">
      <w:r>
        <w:tab/>
        <w:t>return exp(y / 2.0 - t);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6747C1">
      <w:r>
        <w:t>double g2(double y, double t)</w:t>
      </w:r>
    </w:p>
    <w:p w:rsidR="00BA4863" w:rsidRDefault="00BA4863" w:rsidP="006747C1">
      <w:r>
        <w:t>{</w:t>
      </w:r>
    </w:p>
    <w:p w:rsidR="00BA4863" w:rsidRDefault="00BA4863" w:rsidP="006747C1">
      <w:r>
        <w:tab/>
        <w:t>return exp((1.0 + y) / 2.0 - t);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6747C1">
      <w:r>
        <w:t>double g3(double x, double t)</w:t>
      </w:r>
    </w:p>
    <w:p w:rsidR="00BA4863" w:rsidRDefault="00BA4863" w:rsidP="006747C1">
      <w:r>
        <w:t>{</w:t>
      </w:r>
    </w:p>
    <w:p w:rsidR="00BA4863" w:rsidRDefault="00BA4863" w:rsidP="006747C1">
      <w:r>
        <w:tab/>
        <w:t>return exp(x / 2.0 - t);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6747C1">
      <w:r>
        <w:t>double g4(double x, double t)</w:t>
      </w:r>
    </w:p>
    <w:p w:rsidR="00BA4863" w:rsidRDefault="00BA4863" w:rsidP="006747C1">
      <w:r>
        <w:t>{</w:t>
      </w:r>
    </w:p>
    <w:p w:rsidR="00BA4863" w:rsidRDefault="00BA4863" w:rsidP="006747C1">
      <w:r>
        <w:tab/>
        <w:t>return exp((1.0 + x) / 2.0 - t);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6747C1">
      <w:r>
        <w:t>double * chase_algorithm(double *a, double *b, double *c, int n, double *d)</w:t>
      </w:r>
    </w:p>
    <w:p w:rsidR="00BA4863" w:rsidRDefault="00BA4863" w:rsidP="006747C1">
      <w:r>
        <w:t>{</w:t>
      </w:r>
    </w:p>
    <w:p w:rsidR="00BA4863" w:rsidRDefault="00BA4863" w:rsidP="006747C1">
      <w:r>
        <w:tab/>
        <w:t>double * ans, *g, *w, p;</w:t>
      </w:r>
    </w:p>
    <w:p w:rsidR="00BA4863" w:rsidRDefault="00BA4863" w:rsidP="006747C1">
      <w:r>
        <w:tab/>
        <w:t>int i;</w:t>
      </w:r>
    </w:p>
    <w:p w:rsidR="00BA4863" w:rsidRDefault="00BA4863" w:rsidP="006747C1">
      <w:r>
        <w:tab/>
        <w:t>ans = (double *)malloc(sizeof(double)*n);</w:t>
      </w:r>
    </w:p>
    <w:p w:rsidR="00BA4863" w:rsidRDefault="00BA4863" w:rsidP="006747C1">
      <w:r>
        <w:tab/>
        <w:t>g = (double *)malloc(sizeof(double)*n);</w:t>
      </w:r>
    </w:p>
    <w:p w:rsidR="00BA4863" w:rsidRDefault="00BA4863" w:rsidP="006747C1">
      <w:r>
        <w:tab/>
        <w:t>w = (double *)malloc(sizeof(double)*n);</w:t>
      </w:r>
    </w:p>
    <w:p w:rsidR="00BA4863" w:rsidRDefault="00BA4863" w:rsidP="006747C1">
      <w:r>
        <w:tab/>
        <w:t>g[0] = d[0] / b[0];</w:t>
      </w:r>
    </w:p>
    <w:p w:rsidR="00BA4863" w:rsidRDefault="00BA4863" w:rsidP="006747C1">
      <w:r>
        <w:tab/>
        <w:t>w[0] = c[0] / b[0];</w:t>
      </w:r>
    </w:p>
    <w:p w:rsidR="00BA4863" w:rsidRDefault="00BA4863" w:rsidP="006747C1"/>
    <w:p w:rsidR="00BA4863" w:rsidRDefault="00BA4863" w:rsidP="006747C1">
      <w:r>
        <w:tab/>
        <w:t>for (i = 1; i&lt;n; i++)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p = b[i] - a[i] * w[i - 1];</w:t>
      </w:r>
    </w:p>
    <w:p w:rsidR="00BA4863" w:rsidRDefault="00BA4863" w:rsidP="006747C1">
      <w:r>
        <w:tab/>
      </w:r>
      <w:r>
        <w:tab/>
        <w:t>g[i] = (d[i] - a[i] * g[i - 1]) / p;</w:t>
      </w:r>
    </w:p>
    <w:p w:rsidR="00BA4863" w:rsidRDefault="00BA4863" w:rsidP="006747C1">
      <w:r>
        <w:tab/>
      </w:r>
      <w:r>
        <w:tab/>
        <w:t>w[i] = c[i] / p;</w:t>
      </w:r>
    </w:p>
    <w:p w:rsidR="00BA4863" w:rsidRDefault="00BA4863" w:rsidP="006747C1">
      <w:r>
        <w:tab/>
        <w:t>}</w:t>
      </w:r>
    </w:p>
    <w:p w:rsidR="00BA4863" w:rsidRDefault="00BA4863" w:rsidP="006747C1">
      <w:r>
        <w:tab/>
        <w:t>ans[n - 1] = g[n - 1];</w:t>
      </w:r>
    </w:p>
    <w:p w:rsidR="00BA4863" w:rsidRDefault="00BA4863" w:rsidP="006747C1">
      <w:r>
        <w:tab/>
        <w:t>i = n - 2;</w:t>
      </w:r>
    </w:p>
    <w:p w:rsidR="00BA4863" w:rsidRDefault="00BA4863" w:rsidP="006747C1">
      <w:r>
        <w:tab/>
        <w:t>do</w:t>
      </w:r>
    </w:p>
    <w:p w:rsidR="00BA4863" w:rsidRDefault="00BA4863" w:rsidP="006747C1">
      <w:r>
        <w:tab/>
        <w:t>{</w:t>
      </w:r>
    </w:p>
    <w:p w:rsidR="00BA4863" w:rsidRDefault="00BA4863" w:rsidP="006747C1">
      <w:r>
        <w:tab/>
      </w:r>
      <w:r>
        <w:tab/>
        <w:t>ans[i] = g[i] - w[i] * ans[i + 1];</w:t>
      </w:r>
    </w:p>
    <w:p w:rsidR="00BA4863" w:rsidRDefault="00BA4863" w:rsidP="006747C1">
      <w:r>
        <w:tab/>
      </w:r>
      <w:r>
        <w:tab/>
        <w:t>i = i - 1;</w:t>
      </w:r>
    </w:p>
    <w:p w:rsidR="00BA4863" w:rsidRDefault="00BA4863" w:rsidP="006747C1">
      <w:r>
        <w:tab/>
        <w:t>} while (i &gt;= 0);</w:t>
      </w:r>
    </w:p>
    <w:p w:rsidR="00BA4863" w:rsidRDefault="00BA4863" w:rsidP="006747C1">
      <w:r>
        <w:tab/>
        <w:t>free(g);</w:t>
      </w:r>
    </w:p>
    <w:p w:rsidR="00BA4863" w:rsidRDefault="00BA4863" w:rsidP="006747C1">
      <w:r>
        <w:tab/>
        <w:t>free(w);</w:t>
      </w:r>
    </w:p>
    <w:p w:rsidR="00BA4863" w:rsidRDefault="00BA4863" w:rsidP="006747C1">
      <w:r>
        <w:tab/>
        <w:t>return ans;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6747C1">
      <w:r>
        <w:t>double exact(double x, double y, double t)</w:t>
      </w:r>
    </w:p>
    <w:p w:rsidR="00BA4863" w:rsidRDefault="00BA4863" w:rsidP="006747C1">
      <w:r>
        <w:t>{</w:t>
      </w:r>
    </w:p>
    <w:p w:rsidR="00BA4863" w:rsidRDefault="00BA4863" w:rsidP="006747C1">
      <w:r>
        <w:tab/>
        <w:t>return exp((x + y) / 2.0 - t);</w:t>
      </w:r>
    </w:p>
    <w:p w:rsidR="00BA4863" w:rsidRDefault="00BA4863" w:rsidP="006747C1">
      <w:r>
        <w:t>}</w:t>
      </w:r>
    </w:p>
    <w:p w:rsidR="00BA4863" w:rsidRDefault="00BA4863" w:rsidP="006747C1"/>
    <w:p w:rsidR="00BA4863" w:rsidRDefault="00BA4863" w:rsidP="00775C9E">
      <w:pPr>
        <w:pStyle w:val="Title"/>
        <w:jc w:val="left"/>
      </w:pPr>
      <w:bookmarkStart w:id="32" w:name="_Toc418707528"/>
      <w:r>
        <w:t>Egch3_sec6_02.c</w:t>
      </w:r>
      <w:bookmarkEnd w:id="32"/>
    </w:p>
    <w:p w:rsidR="00BA4863" w:rsidRPr="00786CCC" w:rsidRDefault="00BA4863" w:rsidP="00786CCC">
      <w:r w:rsidRPr="00786CCC">
        <w:t>//</w:t>
      </w:r>
      <w:r w:rsidRPr="00786CCC">
        <w:rPr>
          <w:rFonts w:hint="eastAsia"/>
        </w:rPr>
        <w:t>求解二维抛物型方程初边值问题</w:t>
      </w:r>
      <w:r w:rsidRPr="00786CCC">
        <w:t xml:space="preserve"> : ADI </w:t>
      </w:r>
      <w:r w:rsidRPr="00786CCC">
        <w:rPr>
          <w:rFonts w:hint="eastAsia"/>
        </w:rPr>
        <w:t>之</w:t>
      </w:r>
      <w:r w:rsidRPr="00786CCC">
        <w:t xml:space="preserve"> D'Yakonov </w:t>
      </w:r>
      <w:r w:rsidRPr="00786CCC">
        <w:rPr>
          <w:rFonts w:hint="eastAsia"/>
        </w:rPr>
        <w:t>格式</w:t>
      </w:r>
    </w:p>
    <w:p w:rsidR="00BA4863" w:rsidRPr="00786CCC" w:rsidRDefault="00BA4863" w:rsidP="00786CCC">
      <w:r w:rsidRPr="00786CCC">
        <w:t>#include"stdafx.h"</w:t>
      </w:r>
    </w:p>
    <w:p w:rsidR="00BA4863" w:rsidRPr="00786CCC" w:rsidRDefault="00BA4863" w:rsidP="00786CCC">
      <w:r w:rsidRPr="00786CCC">
        <w:t>#include&lt;math.h&gt;</w:t>
      </w:r>
    </w:p>
    <w:p w:rsidR="00BA4863" w:rsidRPr="00786CCC" w:rsidRDefault="00BA4863" w:rsidP="00786CCC">
      <w:r w:rsidRPr="00786CCC">
        <w:t>#include&lt;stdlib.h&gt;</w:t>
      </w:r>
    </w:p>
    <w:p w:rsidR="00BA4863" w:rsidRPr="00786CCC" w:rsidRDefault="00BA4863" w:rsidP="00786CCC">
      <w:r w:rsidRPr="00786CCC">
        <w:t>#include&lt;stdio.h&gt;</w:t>
      </w:r>
    </w:p>
    <w:p w:rsidR="00BA4863" w:rsidRPr="00786CCC" w:rsidRDefault="00BA4863" w:rsidP="00786CCC"/>
    <w:p w:rsidR="00BA4863" w:rsidRPr="00786CCC" w:rsidRDefault="00BA4863" w:rsidP="00786CCC">
      <w:r w:rsidRPr="00786CCC">
        <w:t>void main()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double a, b, T, r1, r2, dx, dy, dt, *x, *y, *t, ** *u, **v;</w:t>
      </w:r>
    </w:p>
    <w:p w:rsidR="00BA4863" w:rsidRPr="00786CCC" w:rsidRDefault="00BA4863" w:rsidP="00786CCC">
      <w:r w:rsidRPr="00786CCC">
        <w:tab/>
        <w:t>double *a1, *b1, *c1, *d1, *a2, *b2, *c2, *d2, tmid, *ans, temp;</w:t>
      </w:r>
    </w:p>
    <w:p w:rsidR="00BA4863" w:rsidRPr="00786CCC" w:rsidRDefault="00BA4863" w:rsidP="00786CCC">
      <w:r w:rsidRPr="00786CCC">
        <w:tab/>
        <w:t>int i, j, k, m, n, L, gap_i, gap_j;</w:t>
      </w:r>
    </w:p>
    <w:p w:rsidR="00BA4863" w:rsidRPr="00786CCC" w:rsidRDefault="00BA4863" w:rsidP="00786CCC">
      <w:r w:rsidRPr="00786CCC">
        <w:tab/>
        <w:t>double f(double x, double y, double t);</w:t>
      </w:r>
    </w:p>
    <w:p w:rsidR="00BA4863" w:rsidRPr="00786CCC" w:rsidRDefault="00BA4863" w:rsidP="00786CCC">
      <w:r w:rsidRPr="00786CCC">
        <w:tab/>
        <w:t>double phi(double x, double y);</w:t>
      </w:r>
    </w:p>
    <w:p w:rsidR="00BA4863" w:rsidRPr="00786CCC" w:rsidRDefault="00BA4863" w:rsidP="00786CCC">
      <w:r w:rsidRPr="00786CCC">
        <w:tab/>
        <w:t>double g1(double y, double t);</w:t>
      </w:r>
    </w:p>
    <w:p w:rsidR="00BA4863" w:rsidRPr="00786CCC" w:rsidRDefault="00BA4863" w:rsidP="00786CCC">
      <w:r w:rsidRPr="00786CCC">
        <w:tab/>
        <w:t>double g2(double y, double t);</w:t>
      </w:r>
    </w:p>
    <w:p w:rsidR="00BA4863" w:rsidRPr="00786CCC" w:rsidRDefault="00BA4863" w:rsidP="00786CCC">
      <w:r w:rsidRPr="00786CCC">
        <w:tab/>
        <w:t>double g3(double x, double t);</w:t>
      </w:r>
    </w:p>
    <w:p w:rsidR="00BA4863" w:rsidRPr="00786CCC" w:rsidRDefault="00BA4863" w:rsidP="00786CCC">
      <w:r w:rsidRPr="00786CCC">
        <w:tab/>
        <w:t>double g4(double x, double t);</w:t>
      </w:r>
    </w:p>
    <w:p w:rsidR="00BA4863" w:rsidRPr="00786CCC" w:rsidRDefault="00BA4863" w:rsidP="00786CCC">
      <w:r w:rsidRPr="00786CCC">
        <w:tab/>
        <w:t>double * chase_algorithm(double *a, double *b, double *c, int n, double *d);</w:t>
      </w:r>
    </w:p>
    <w:p w:rsidR="00BA4863" w:rsidRPr="00786CCC" w:rsidRDefault="00BA4863" w:rsidP="00786CCC">
      <w:r w:rsidRPr="00786CCC">
        <w:tab/>
        <w:t>double exact(double x, double y, double t);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a = 1.0;</w:t>
      </w:r>
    </w:p>
    <w:p w:rsidR="00BA4863" w:rsidRPr="00786CCC" w:rsidRDefault="00BA4863" w:rsidP="00786CCC">
      <w:r w:rsidRPr="00786CCC">
        <w:tab/>
        <w:t>b = 1.0;</w:t>
      </w:r>
    </w:p>
    <w:p w:rsidR="00BA4863" w:rsidRPr="00786CCC" w:rsidRDefault="00BA4863" w:rsidP="00786CCC">
      <w:r w:rsidRPr="00786CCC">
        <w:tab/>
        <w:t>T = 1.0;</w:t>
      </w:r>
    </w:p>
    <w:p w:rsidR="00BA4863" w:rsidRPr="00786CCC" w:rsidRDefault="00BA4863" w:rsidP="00786CCC">
      <w:r>
        <w:tab/>
        <w:t>m = 6</w:t>
      </w:r>
      <w:r w:rsidRPr="00786CCC">
        <w:t>0;</w:t>
      </w:r>
    </w:p>
    <w:p w:rsidR="00BA4863" w:rsidRPr="00786CCC" w:rsidRDefault="00BA4863" w:rsidP="00786CCC">
      <w:r>
        <w:tab/>
        <w:t>n = 4</w:t>
      </w:r>
      <w:r w:rsidRPr="00786CCC">
        <w:t>0;</w:t>
      </w:r>
    </w:p>
    <w:p w:rsidR="00BA4863" w:rsidRPr="00786CCC" w:rsidRDefault="00BA4863" w:rsidP="00786CCC">
      <w:r>
        <w:tab/>
        <w:t>L = 2</w:t>
      </w:r>
      <w:r w:rsidRPr="00786CCC">
        <w:t>0;</w:t>
      </w:r>
    </w:p>
    <w:p w:rsidR="00BA4863" w:rsidRPr="00786CCC" w:rsidRDefault="00BA4863" w:rsidP="00786CCC">
      <w:r w:rsidRPr="00786CCC">
        <w:tab/>
        <w:t>dx = a / m;</w:t>
      </w:r>
    </w:p>
    <w:p w:rsidR="00BA4863" w:rsidRPr="00786CCC" w:rsidRDefault="00BA4863" w:rsidP="00786CCC">
      <w:r w:rsidRPr="00786CCC">
        <w:tab/>
        <w:t>dy = b / n;</w:t>
      </w:r>
    </w:p>
    <w:p w:rsidR="00BA4863" w:rsidRPr="00786CCC" w:rsidRDefault="00BA4863" w:rsidP="00786CCC">
      <w:r w:rsidRPr="00786CCC">
        <w:tab/>
        <w:t>dt = T / L;</w:t>
      </w:r>
    </w:p>
    <w:p w:rsidR="00BA4863" w:rsidRPr="00786CCC" w:rsidRDefault="00BA4863" w:rsidP="00786CCC">
      <w:r w:rsidRPr="00786CCC">
        <w:tab/>
        <w:t>r1 = dt / (dx*dx);</w:t>
      </w:r>
    </w:p>
    <w:p w:rsidR="00BA4863" w:rsidRPr="00786CCC" w:rsidRDefault="00BA4863" w:rsidP="00786CCC">
      <w:r w:rsidRPr="00786CCC">
        <w:tab/>
        <w:t>r2 = dt / (dy*dy);</w:t>
      </w:r>
    </w:p>
    <w:p w:rsidR="00BA4863" w:rsidRPr="00786CCC" w:rsidRDefault="00BA4863" w:rsidP="00786CCC">
      <w:r w:rsidRPr="00786CCC">
        <w:tab/>
        <w:t>printf("m=%d, n=%d, L=%d\n", m, n, L);</w:t>
      </w:r>
    </w:p>
    <w:p w:rsidR="00BA4863" w:rsidRPr="00786CCC" w:rsidRDefault="00BA4863" w:rsidP="00786CCC">
      <w:r w:rsidRPr="00786CCC">
        <w:tab/>
        <w:t>printf("r1=%.4f,   r2=%.4f\n", r1, r2);</w:t>
      </w:r>
    </w:p>
    <w:p w:rsidR="00BA4863" w:rsidRPr="00786CCC" w:rsidRDefault="00BA4863" w:rsidP="00786CCC">
      <w:r w:rsidRPr="00786CCC">
        <w:tab/>
        <w:t>x = (double *)malloc(sizeof(double)*(m + 1));</w:t>
      </w:r>
    </w:p>
    <w:p w:rsidR="00BA4863" w:rsidRPr="00786CCC" w:rsidRDefault="00BA4863" w:rsidP="00786CCC">
      <w:r w:rsidRPr="00786CCC">
        <w:tab/>
        <w:t>for (i = 0; i &lt;= m; i++)</w:t>
      </w:r>
    </w:p>
    <w:p w:rsidR="00BA4863" w:rsidRPr="00786CCC" w:rsidRDefault="00BA4863" w:rsidP="00786CCC">
      <w:r w:rsidRPr="00786CCC">
        <w:tab/>
      </w:r>
      <w:r w:rsidRPr="00786CCC">
        <w:tab/>
        <w:t>x[i] = i*dx;</w:t>
      </w:r>
    </w:p>
    <w:p w:rsidR="00BA4863" w:rsidRPr="00786CCC" w:rsidRDefault="00BA4863" w:rsidP="00786CCC">
      <w:r w:rsidRPr="00786CCC">
        <w:tab/>
        <w:t>y = (double *)malloc(sizeof(double)*(n + 1));</w:t>
      </w:r>
    </w:p>
    <w:p w:rsidR="00BA4863" w:rsidRPr="00786CCC" w:rsidRDefault="00BA4863" w:rsidP="00786CCC">
      <w:r w:rsidRPr="00786CCC">
        <w:tab/>
        <w:t>for (j = 0; j &lt;= n; j++)</w:t>
      </w:r>
    </w:p>
    <w:p w:rsidR="00BA4863" w:rsidRPr="00786CCC" w:rsidRDefault="00BA4863" w:rsidP="00786CCC">
      <w:r w:rsidRPr="00786CCC">
        <w:tab/>
      </w:r>
      <w:r w:rsidRPr="00786CCC">
        <w:tab/>
        <w:t>y[j] = j*dy;</w:t>
      </w:r>
    </w:p>
    <w:p w:rsidR="00BA4863" w:rsidRPr="00786CCC" w:rsidRDefault="00BA4863" w:rsidP="00786CCC">
      <w:r w:rsidRPr="00786CCC">
        <w:tab/>
        <w:t>t = (double *)malloc(sizeof(double)*(L + 1));</w:t>
      </w:r>
    </w:p>
    <w:p w:rsidR="00BA4863" w:rsidRPr="00786CCC" w:rsidRDefault="00BA4863" w:rsidP="00786CCC">
      <w:r w:rsidRPr="00786CCC">
        <w:tab/>
        <w:t>for (k = 0; k &lt;= L; k++)</w:t>
      </w:r>
    </w:p>
    <w:p w:rsidR="00BA4863" w:rsidRPr="00786CCC" w:rsidRDefault="00BA4863" w:rsidP="00786CCC">
      <w:r w:rsidRPr="00786CCC">
        <w:tab/>
      </w:r>
      <w:r w:rsidRPr="00786CCC">
        <w:tab/>
        <w:t>t[k] = k*dt;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u = (double * * *)malloc(sizeof(double *)*((m + 1)*(n + 1)*(L + 1)));</w:t>
      </w:r>
    </w:p>
    <w:p w:rsidR="00BA4863" w:rsidRPr="00786CCC" w:rsidRDefault="00BA4863" w:rsidP="00786CCC">
      <w:r w:rsidRPr="00786CCC">
        <w:tab/>
        <w:t>for (i = 0; i &lt;= m; i++)</w:t>
      </w:r>
    </w:p>
    <w:p w:rsidR="00BA4863" w:rsidRPr="00786CCC" w:rsidRDefault="00BA4863" w:rsidP="00786CCC">
      <w:r w:rsidRPr="00786CCC">
        <w:tab/>
      </w:r>
      <w:r w:rsidRPr="00786CCC">
        <w:tab/>
        <w:t>u[i] = (double * *)malloc(sizeof(double *)*((n + 1)*(L + 1)));</w:t>
      </w:r>
    </w:p>
    <w:p w:rsidR="00BA4863" w:rsidRPr="00786CCC" w:rsidRDefault="00BA4863" w:rsidP="00786CCC">
      <w:r w:rsidRPr="00786CCC">
        <w:tab/>
        <w:t>for (i = 0; i &lt;= m; i++)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for (j = 0; j &lt;= n; j++)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u[i][j] = (double *)malloc(sizeof(double)*(L + 1));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v = (double * *)malloc(sizeof(double *)*(m + 1));</w:t>
      </w:r>
    </w:p>
    <w:p w:rsidR="00BA4863" w:rsidRPr="00786CCC" w:rsidRDefault="00BA4863" w:rsidP="00786CCC">
      <w:r w:rsidRPr="00786CCC">
        <w:tab/>
        <w:t>for (i = 0; i &lt;= m; i++)</w:t>
      </w:r>
    </w:p>
    <w:p w:rsidR="00BA4863" w:rsidRPr="00786CCC" w:rsidRDefault="00BA4863" w:rsidP="00786CCC">
      <w:r w:rsidRPr="00786CCC">
        <w:tab/>
      </w:r>
      <w:r w:rsidRPr="00786CCC">
        <w:tab/>
        <w:t>v[i] = (double *)malloc(sizeof(double)*(n + 1));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for (i = 0; i &lt;= m; i++)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for (j = 0; j &lt;= n; j++)</w:t>
      </w:r>
    </w:p>
    <w:p w:rsidR="00BA4863" w:rsidRPr="00786CCC" w:rsidRDefault="00BA4863" w:rsidP="00786CCC">
      <w:r w:rsidRPr="00786CCC">
        <w:tab/>
      </w:r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u[i][j][0] = phi(x[i], y[j]);  //</w:t>
      </w:r>
      <w:r w:rsidRPr="00786CCC">
        <w:rPr>
          <w:rFonts w:hint="eastAsia"/>
        </w:rPr>
        <w:t>初始条件</w:t>
      </w:r>
    </w:p>
    <w:p w:rsidR="00BA4863" w:rsidRPr="00786CCC" w:rsidRDefault="00BA4863" w:rsidP="00786CCC">
      <w:r w:rsidRPr="00786CCC">
        <w:tab/>
      </w:r>
      <w:r w:rsidRPr="00786CCC">
        <w:tab/>
        <w:t>}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for (k = 1; k &lt;= L; k++)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for (j = 0; j &lt;= n; j++)</w:t>
      </w:r>
    </w:p>
    <w:p w:rsidR="00BA4863" w:rsidRPr="00786CCC" w:rsidRDefault="00BA4863" w:rsidP="00786CCC">
      <w:r w:rsidRPr="00786CCC">
        <w:tab/>
      </w:r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u[0][j][k] = g1(y[j], t[k]);  //</w:t>
      </w:r>
      <w:r w:rsidRPr="00786CCC">
        <w:rPr>
          <w:rFonts w:hint="eastAsia"/>
        </w:rPr>
        <w:t>左边界条件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u[m][j][k] = g2(y[j], t[k]);  //</w:t>
      </w:r>
      <w:r w:rsidRPr="00786CCC">
        <w:rPr>
          <w:rFonts w:hint="eastAsia"/>
        </w:rPr>
        <w:t>右边界条件</w:t>
      </w:r>
    </w:p>
    <w:p w:rsidR="00BA4863" w:rsidRPr="00786CCC" w:rsidRDefault="00BA4863" w:rsidP="00786CCC">
      <w:r w:rsidRPr="00786CCC">
        <w:tab/>
      </w:r>
      <w:r w:rsidRPr="00786CCC">
        <w:tab/>
        <w:t>}</w:t>
      </w:r>
    </w:p>
    <w:p w:rsidR="00BA4863" w:rsidRPr="00786CCC" w:rsidRDefault="00BA4863" w:rsidP="00786CCC">
      <w:r w:rsidRPr="00786CCC">
        <w:tab/>
      </w:r>
      <w:r w:rsidRPr="00786CCC">
        <w:tab/>
        <w:t>for (i = 1; i &lt;= m - 1; i++)</w:t>
      </w:r>
    </w:p>
    <w:p w:rsidR="00BA4863" w:rsidRPr="00786CCC" w:rsidRDefault="00BA4863" w:rsidP="00786CCC">
      <w:r w:rsidRPr="00786CCC">
        <w:tab/>
      </w:r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u[i][0][k] = g3(x[i], t[k]);  //</w:t>
      </w:r>
      <w:r w:rsidRPr="00786CCC">
        <w:rPr>
          <w:rFonts w:hint="eastAsia"/>
        </w:rPr>
        <w:t>下边界条件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u[i][n][k] = g4(x[i], t[k]);  //</w:t>
      </w:r>
      <w:r w:rsidRPr="00786CCC">
        <w:rPr>
          <w:rFonts w:hint="eastAsia"/>
        </w:rPr>
        <w:t>上边界条件</w:t>
      </w:r>
    </w:p>
    <w:p w:rsidR="00BA4863" w:rsidRPr="00786CCC" w:rsidRDefault="00BA4863" w:rsidP="00786CCC">
      <w:r w:rsidRPr="00786CCC">
        <w:tab/>
      </w:r>
      <w:r w:rsidRPr="00786CCC">
        <w:tab/>
        <w:t>}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a1 = (double *)malloc(sizeof(double)*(m - 1));</w:t>
      </w:r>
    </w:p>
    <w:p w:rsidR="00BA4863" w:rsidRPr="00786CCC" w:rsidRDefault="00BA4863" w:rsidP="00786CCC">
      <w:r w:rsidRPr="00786CCC">
        <w:tab/>
        <w:t>b1 = (double *)malloc(sizeof(double)*(m - 1));</w:t>
      </w:r>
    </w:p>
    <w:p w:rsidR="00BA4863" w:rsidRPr="00786CCC" w:rsidRDefault="00BA4863" w:rsidP="00786CCC">
      <w:r w:rsidRPr="00786CCC">
        <w:tab/>
        <w:t>c1 = (double *)malloc(sizeof(double)*(m - 1));</w:t>
      </w:r>
    </w:p>
    <w:p w:rsidR="00BA4863" w:rsidRPr="00786CCC" w:rsidRDefault="00BA4863" w:rsidP="00786CCC">
      <w:r w:rsidRPr="00786CCC">
        <w:tab/>
        <w:t>d1 = (double *)malloc(sizeof(double)*(m - 1));</w:t>
      </w:r>
    </w:p>
    <w:p w:rsidR="00BA4863" w:rsidRPr="00786CCC" w:rsidRDefault="00BA4863" w:rsidP="00786CCC">
      <w:r w:rsidRPr="00786CCC">
        <w:tab/>
        <w:t>for (i = 0; i&lt; m - 1; i++)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a1[i] = -r1/2.0;</w:t>
      </w:r>
    </w:p>
    <w:p w:rsidR="00BA4863" w:rsidRPr="00786CCC" w:rsidRDefault="00BA4863" w:rsidP="00786CCC">
      <w:r w:rsidRPr="00786CCC">
        <w:tab/>
      </w:r>
      <w:r w:rsidRPr="00786CCC">
        <w:tab/>
        <w:t>b1[i] = 1.0 + r1;</w:t>
      </w:r>
    </w:p>
    <w:p w:rsidR="00BA4863" w:rsidRPr="00786CCC" w:rsidRDefault="00BA4863" w:rsidP="00786CCC">
      <w:r w:rsidRPr="00786CCC">
        <w:tab/>
      </w:r>
      <w:r w:rsidRPr="00786CCC">
        <w:tab/>
        <w:t>c1[i] = a1[i];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a2 = (double *)malloc(sizeof(double)*(n - 1));</w:t>
      </w:r>
    </w:p>
    <w:p w:rsidR="00BA4863" w:rsidRPr="00786CCC" w:rsidRDefault="00BA4863" w:rsidP="00786CCC">
      <w:r w:rsidRPr="00786CCC">
        <w:tab/>
        <w:t>b2 = (double *)malloc(sizeof(double)*(n - 1));</w:t>
      </w:r>
    </w:p>
    <w:p w:rsidR="00BA4863" w:rsidRPr="00786CCC" w:rsidRDefault="00BA4863" w:rsidP="00786CCC">
      <w:r w:rsidRPr="00786CCC">
        <w:tab/>
        <w:t>c2 = (double *)malloc(sizeof(double)*(n - 1));</w:t>
      </w:r>
    </w:p>
    <w:p w:rsidR="00BA4863" w:rsidRPr="00786CCC" w:rsidRDefault="00BA4863" w:rsidP="00786CCC">
      <w:r w:rsidRPr="00786CCC">
        <w:tab/>
        <w:t>d2 = (double *)malloc(sizeof(double)*(n - 1));</w:t>
      </w:r>
    </w:p>
    <w:p w:rsidR="00BA4863" w:rsidRPr="00786CCC" w:rsidRDefault="00BA4863" w:rsidP="00786CCC">
      <w:r w:rsidRPr="00786CCC">
        <w:tab/>
        <w:t>for (j = 0; j &lt; n - 1; j++)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a2[j] = -r2/2.0;</w:t>
      </w:r>
    </w:p>
    <w:p w:rsidR="00BA4863" w:rsidRPr="00786CCC" w:rsidRDefault="00BA4863" w:rsidP="00786CCC">
      <w:r w:rsidRPr="00786CCC">
        <w:tab/>
      </w:r>
      <w:r w:rsidRPr="00786CCC">
        <w:tab/>
        <w:t>b2[j] = 1.0 + r2;</w:t>
      </w:r>
    </w:p>
    <w:p w:rsidR="00BA4863" w:rsidRPr="00786CCC" w:rsidRDefault="00BA4863" w:rsidP="00786CCC">
      <w:r w:rsidRPr="00786CCC">
        <w:tab/>
      </w:r>
      <w:r w:rsidRPr="00786CCC">
        <w:tab/>
        <w:t>c2[j] = a2[j];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for (k = 0; k &lt; L; k++)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tmid = (t[k] + t[k + 1]) / 2.0;</w:t>
      </w:r>
    </w:p>
    <w:p w:rsidR="00BA4863" w:rsidRPr="00786CCC" w:rsidRDefault="00BA4863" w:rsidP="00786CCC">
      <w:r w:rsidRPr="00786CCC">
        <w:tab/>
      </w:r>
      <w:r w:rsidRPr="00786CCC">
        <w:tab/>
        <w:t>for (j = 1; j &lt;= n - 1; j++)//</w:t>
      </w:r>
      <w:r w:rsidRPr="00786CCC">
        <w:rPr>
          <w:rFonts w:hint="eastAsia"/>
        </w:rPr>
        <w:t>固定</w:t>
      </w:r>
      <w:r w:rsidRPr="00786CCC">
        <w:t>j</w:t>
      </w:r>
    </w:p>
    <w:p w:rsidR="00BA4863" w:rsidRPr="00786CCC" w:rsidRDefault="00BA4863" w:rsidP="00786CCC">
      <w:r w:rsidRPr="00786CCC">
        <w:tab/>
      </w:r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for (i = 1; i &lt;= m - 1; i++)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</w:r>
      <w:r w:rsidRPr="00786CCC">
        <w:tab/>
        <w:t>temp = r2*(1 - r1)*(u[i][j - 1][k] + u[i][j + 1][k]) / 2.0 + r1*(1 - r2)*(u[i - 1][j][k] + u[i + 1][j][k]) / 2.0 + (1 - r1)*(1 - r2)*u[i][j][k];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</w:r>
      <w:r w:rsidRPr="00786CCC">
        <w:tab/>
        <w:t>d1[i-1] = temp + f(x[i], y[j], tmid)*dt + r1*r2*(u[i - 1][j - 1][k] + u[i + 1][j - 1][k] + u[i - 1][j + 1][k] + u[i + 1][j + 1][k]) / 4.0;</w:t>
      </w:r>
      <w:r w:rsidRPr="00786CCC">
        <w:tab/>
      </w:r>
      <w:r w:rsidRPr="00786CCC">
        <w:tab/>
      </w:r>
      <w:r w:rsidRPr="00786CCC">
        <w:tab/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}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v[0][j] = (1 + r2)*u[0][j][k + 1] - r2*(u[0][j - 1][k + 1] + u[0][j + 1][k + 1]) / 2.0;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v[m][j] = (1 + r2)*u[m][j][k + 1] - r2*(u[m][j - 1][k + 1] + u[m][j + 1][k + 1]) / 2.0;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d1[0] = d1[0] + r1*v[0][j]/2.0;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d1[m - 2] = d1[m - 2] + r1*v[m][j]/2.0;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ans = chase_algorithm(a1, b1, c1, m - 1, d1);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for (i = 1; i &lt;= m - 1; i++)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</w:r>
      <w:r w:rsidRPr="00786CCC">
        <w:tab/>
        <w:t>v[i][j] = ans[i - 1];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free(ans);</w:t>
      </w:r>
    </w:p>
    <w:p w:rsidR="00BA4863" w:rsidRPr="00786CCC" w:rsidRDefault="00BA4863" w:rsidP="00786CCC">
      <w:r w:rsidRPr="00786CCC">
        <w:tab/>
      </w:r>
      <w:r w:rsidRPr="00786CCC">
        <w:tab/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ab/>
      </w:r>
      <w:r w:rsidRPr="00786CCC">
        <w:tab/>
        <w:t>for (i = 1; i &lt;= m - 1; i++)//</w:t>
      </w:r>
      <w:r w:rsidRPr="00786CCC">
        <w:rPr>
          <w:rFonts w:hint="eastAsia"/>
        </w:rPr>
        <w:t>固定</w:t>
      </w:r>
      <w:r w:rsidRPr="00786CCC">
        <w:t>i</w:t>
      </w:r>
    </w:p>
    <w:p w:rsidR="00BA4863" w:rsidRPr="00786CCC" w:rsidRDefault="00BA4863" w:rsidP="00786CCC">
      <w:r w:rsidRPr="00786CCC">
        <w:tab/>
      </w:r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for (j = 1; j &lt;= n - 1; j++)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</w:r>
      <w:r w:rsidRPr="00786CCC">
        <w:tab/>
        <w:t>d2[j - 1] = v[i][j];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d2[0] = d2[0] + r2*u[i][0][k + 1]/2.0;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d2[n - 2] = d2[n - 2] + r2*u[i][n][k + 1]/2.0;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ans = chase_algorithm(a2, b2, c2, n - 1, d2);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for (j = 1; j &lt;= n - 1; j++)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</w:r>
      <w:r w:rsidRPr="00786CCC">
        <w:tab/>
        <w:t>u[i][j][k + 1] = ans[j - 1];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free(ans);</w:t>
      </w:r>
    </w:p>
    <w:p w:rsidR="00BA4863" w:rsidRPr="00786CCC" w:rsidRDefault="00BA4863" w:rsidP="00786CCC">
      <w:r w:rsidRPr="00786CCC">
        <w:tab/>
      </w:r>
      <w:r w:rsidRPr="00786CCC">
        <w:tab/>
        <w:t>}</w:t>
      </w:r>
    </w:p>
    <w:p w:rsidR="00BA4863" w:rsidRPr="00786CCC" w:rsidRDefault="00BA4863" w:rsidP="00786CCC">
      <w:r w:rsidRPr="00786CCC">
        <w:tab/>
        <w:t>}//end for k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gap_i = m / 4;//</w:t>
      </w:r>
      <w:r w:rsidRPr="00786CCC">
        <w:rPr>
          <w:rFonts w:hint="eastAsia"/>
        </w:rPr>
        <w:t>用于确定</w:t>
      </w:r>
      <w:r w:rsidRPr="00786CCC">
        <w:t>x</w:t>
      </w:r>
      <w:r w:rsidRPr="00786CCC">
        <w:rPr>
          <w:rFonts w:hint="eastAsia"/>
        </w:rPr>
        <w:t>方向每隔多少个点打印结果</w:t>
      </w:r>
    </w:p>
    <w:p w:rsidR="00BA4863" w:rsidRPr="00786CCC" w:rsidRDefault="00BA4863" w:rsidP="00786CCC">
      <w:r w:rsidRPr="00786CCC">
        <w:tab/>
        <w:t>gap_j = n / 4;//</w:t>
      </w:r>
      <w:r w:rsidRPr="00786CCC">
        <w:rPr>
          <w:rFonts w:hint="eastAsia"/>
        </w:rPr>
        <w:t>用于确定</w:t>
      </w:r>
      <w:r w:rsidRPr="00786CCC">
        <w:t>y</w:t>
      </w:r>
      <w:r w:rsidRPr="00786CCC">
        <w:rPr>
          <w:rFonts w:hint="eastAsia"/>
        </w:rPr>
        <w:t>方向每隔多少个点打印结果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for (i = gap_i; i &lt;= m - 1; i = i + gap_i)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for (j = gap_j; j &lt;= n - 1; j = j + gap_j)</w:t>
      </w:r>
    </w:p>
    <w:p w:rsidR="00BA4863" w:rsidRPr="00786CCC" w:rsidRDefault="00BA4863" w:rsidP="00786CCC">
      <w:r w:rsidRPr="00786CCC">
        <w:tab/>
      </w:r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temp = fabs(exact(x[i], y[j], T / 2.0) - u[i][j][L / 2]);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printf("(%.2f, %.2f, 0.50)     numerical=%f,    err=%.4e\n", x[i], y[j], u[i][j][L / 2], temp);</w:t>
      </w:r>
    </w:p>
    <w:p w:rsidR="00BA4863" w:rsidRPr="00786CCC" w:rsidRDefault="00BA4863" w:rsidP="00786CCC">
      <w:r w:rsidRPr="00786CCC">
        <w:tab/>
      </w:r>
      <w:r w:rsidRPr="00786CCC">
        <w:tab/>
        <w:t>}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>
      <w:r w:rsidRPr="00786CCC">
        <w:tab/>
      </w:r>
    </w:p>
    <w:p w:rsidR="00BA4863" w:rsidRPr="00786CCC" w:rsidRDefault="00BA4863" w:rsidP="00786CCC">
      <w:r w:rsidRPr="00786CCC">
        <w:tab/>
        <w:t>printf("\n");</w:t>
      </w:r>
    </w:p>
    <w:p w:rsidR="00BA4863" w:rsidRPr="00786CCC" w:rsidRDefault="00BA4863" w:rsidP="00786CCC">
      <w:r w:rsidRPr="00786CCC">
        <w:tab/>
        <w:t>printf("\n");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for (i = gap_i; i &lt;= m - 1; i = i + gap_i)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for (j = gap_j; j &lt;= n - 1; j = j + gap_j)</w:t>
      </w:r>
    </w:p>
    <w:p w:rsidR="00BA4863" w:rsidRPr="00786CCC" w:rsidRDefault="00BA4863" w:rsidP="00786CCC">
      <w:r w:rsidRPr="00786CCC">
        <w:tab/>
      </w:r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temp = fabs(exact(x[i], y[j], T) - u[i][j][L]);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printf("(%.2f, %.2f, 1.00)     numerical=%f,    err=%.4e\n", x[i], y[j], u[i][j][L], temp);</w:t>
      </w:r>
    </w:p>
    <w:p w:rsidR="00BA4863" w:rsidRPr="00786CCC" w:rsidRDefault="00BA4863" w:rsidP="00786CCC">
      <w:r w:rsidRPr="00786CCC">
        <w:tab/>
      </w:r>
      <w:r w:rsidRPr="00786CCC">
        <w:tab/>
        <w:t>}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>
      <w:r w:rsidRPr="00786CCC">
        <w:tab/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free(x); free(y); free(t);</w:t>
      </w:r>
    </w:p>
    <w:p w:rsidR="00BA4863" w:rsidRPr="00786CCC" w:rsidRDefault="00BA4863" w:rsidP="00786CCC">
      <w:r w:rsidRPr="00786CCC">
        <w:tab/>
        <w:t>free(a1); free(b1); free(c1); free(d1);</w:t>
      </w:r>
    </w:p>
    <w:p w:rsidR="00BA4863" w:rsidRPr="00786CCC" w:rsidRDefault="00BA4863" w:rsidP="00786CCC">
      <w:r w:rsidRPr="00786CCC">
        <w:tab/>
        <w:t>free(a2); free(b2); free(c2); free(d2);</w:t>
      </w:r>
    </w:p>
    <w:p w:rsidR="00BA4863" w:rsidRPr="00786CCC" w:rsidRDefault="00BA4863" w:rsidP="00786CCC">
      <w:r w:rsidRPr="00786CCC">
        <w:tab/>
        <w:t>for (i = 0; i &lt;= m; i++)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for (j = 0; j &lt;= n; j++)</w:t>
      </w:r>
    </w:p>
    <w:p w:rsidR="00BA4863" w:rsidRPr="00786CCC" w:rsidRDefault="00BA4863" w:rsidP="00786CCC">
      <w:r w:rsidRPr="00786CCC">
        <w:tab/>
      </w:r>
      <w:r w:rsidRPr="00786CCC">
        <w:tab/>
      </w:r>
      <w:r w:rsidRPr="00786CCC">
        <w:tab/>
        <w:t>free(u[i][j]);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>
      <w:r w:rsidRPr="00786CCC">
        <w:tab/>
        <w:t>for (i = 0; i &lt;= m; i++)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free(u[i]); free(v[i]);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>
      <w:r w:rsidRPr="00786CCC">
        <w:tab/>
        <w:t>free(u); free(v);</w:t>
      </w:r>
    </w:p>
    <w:p w:rsidR="00BA4863" w:rsidRPr="00786CCC" w:rsidRDefault="00BA4863" w:rsidP="00786CCC">
      <w:r w:rsidRPr="00786CCC">
        <w:t>}</w:t>
      </w:r>
    </w:p>
    <w:p w:rsidR="00BA4863" w:rsidRPr="00786CCC" w:rsidRDefault="00BA4863" w:rsidP="00786CCC"/>
    <w:p w:rsidR="00BA4863" w:rsidRPr="00786CCC" w:rsidRDefault="00BA4863" w:rsidP="00786CCC"/>
    <w:p w:rsidR="00BA4863" w:rsidRPr="00786CCC" w:rsidRDefault="00BA4863" w:rsidP="00786CCC">
      <w:r w:rsidRPr="00786CCC">
        <w:t>double f(double x, double y, double t)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return -3.0 * exp((x + y) / 2.0 - t) / 2.0;</w:t>
      </w:r>
    </w:p>
    <w:p w:rsidR="00BA4863" w:rsidRPr="00786CCC" w:rsidRDefault="00BA4863" w:rsidP="00786CCC">
      <w:r w:rsidRPr="00786CCC"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>double phi(double x, double y)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return exp((x + y) / 2.0);</w:t>
      </w:r>
    </w:p>
    <w:p w:rsidR="00BA4863" w:rsidRPr="00786CCC" w:rsidRDefault="00BA4863" w:rsidP="00786CCC">
      <w:r w:rsidRPr="00786CCC"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>double g1(double y, double t)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return exp(y / 2.0 - t);</w:t>
      </w:r>
    </w:p>
    <w:p w:rsidR="00BA4863" w:rsidRPr="00786CCC" w:rsidRDefault="00BA4863" w:rsidP="00786CCC">
      <w:r w:rsidRPr="00786CCC"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>double g2(double y, double t)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return exp((1.0 + y) / 2.0 - t);</w:t>
      </w:r>
    </w:p>
    <w:p w:rsidR="00BA4863" w:rsidRPr="00786CCC" w:rsidRDefault="00BA4863" w:rsidP="00786CCC">
      <w:r w:rsidRPr="00786CCC"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>double g3(double x, double t)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return exp(x / 2.0 - t);</w:t>
      </w:r>
    </w:p>
    <w:p w:rsidR="00BA4863" w:rsidRPr="00786CCC" w:rsidRDefault="00BA4863" w:rsidP="00786CCC">
      <w:r w:rsidRPr="00786CCC"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>double g4(double x, double t)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return exp((1.0 + x) / 2.0 - t);</w:t>
      </w:r>
    </w:p>
    <w:p w:rsidR="00BA4863" w:rsidRPr="00786CCC" w:rsidRDefault="00BA4863" w:rsidP="00786CCC">
      <w:r w:rsidRPr="00786CCC"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>double * chase_algorithm(double *a, double *b, double *c, int n, double *d)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double * ans, *g, *w, p;</w:t>
      </w:r>
    </w:p>
    <w:p w:rsidR="00BA4863" w:rsidRPr="00786CCC" w:rsidRDefault="00BA4863" w:rsidP="00786CCC">
      <w:r w:rsidRPr="00786CCC">
        <w:tab/>
        <w:t>int i;</w:t>
      </w:r>
    </w:p>
    <w:p w:rsidR="00BA4863" w:rsidRPr="00786CCC" w:rsidRDefault="00BA4863" w:rsidP="00786CCC">
      <w:r w:rsidRPr="00786CCC">
        <w:tab/>
        <w:t>ans = (double *)malloc(sizeof(double)*n);</w:t>
      </w:r>
    </w:p>
    <w:p w:rsidR="00BA4863" w:rsidRPr="00786CCC" w:rsidRDefault="00BA4863" w:rsidP="00786CCC">
      <w:r w:rsidRPr="00786CCC">
        <w:tab/>
        <w:t>g = (double *)malloc(sizeof(double)*n);</w:t>
      </w:r>
    </w:p>
    <w:p w:rsidR="00BA4863" w:rsidRPr="00786CCC" w:rsidRDefault="00BA4863" w:rsidP="00786CCC">
      <w:r w:rsidRPr="00786CCC">
        <w:tab/>
        <w:t>w = (double *)malloc(sizeof(double)*n);</w:t>
      </w:r>
    </w:p>
    <w:p w:rsidR="00BA4863" w:rsidRPr="00786CCC" w:rsidRDefault="00BA4863" w:rsidP="00786CCC">
      <w:r w:rsidRPr="00786CCC">
        <w:tab/>
        <w:t>g[0] = d[0] / b[0];</w:t>
      </w:r>
    </w:p>
    <w:p w:rsidR="00BA4863" w:rsidRPr="00786CCC" w:rsidRDefault="00BA4863" w:rsidP="00786CCC">
      <w:r w:rsidRPr="00786CCC">
        <w:tab/>
        <w:t>w[0] = c[0] / b[0];</w:t>
      </w:r>
    </w:p>
    <w:p w:rsidR="00BA4863" w:rsidRPr="00786CCC" w:rsidRDefault="00BA4863" w:rsidP="00786CCC"/>
    <w:p w:rsidR="00BA4863" w:rsidRPr="00786CCC" w:rsidRDefault="00BA4863" w:rsidP="00786CCC">
      <w:r w:rsidRPr="00786CCC">
        <w:tab/>
        <w:t>for (i = 1; i&lt;n; i++)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p = b[i] - a[i] * w[i - 1];</w:t>
      </w:r>
    </w:p>
    <w:p w:rsidR="00BA4863" w:rsidRPr="00786CCC" w:rsidRDefault="00BA4863" w:rsidP="00786CCC">
      <w:r w:rsidRPr="00786CCC">
        <w:tab/>
      </w:r>
      <w:r w:rsidRPr="00786CCC">
        <w:tab/>
        <w:t>g[i] = (d[i] - a[i] * g[i - 1]) / p;</w:t>
      </w:r>
    </w:p>
    <w:p w:rsidR="00BA4863" w:rsidRPr="00786CCC" w:rsidRDefault="00BA4863" w:rsidP="00786CCC">
      <w:r w:rsidRPr="00786CCC">
        <w:tab/>
      </w:r>
      <w:r w:rsidRPr="00786CCC">
        <w:tab/>
        <w:t>w[i] = c[i] / p;</w:t>
      </w:r>
    </w:p>
    <w:p w:rsidR="00BA4863" w:rsidRPr="00786CCC" w:rsidRDefault="00BA4863" w:rsidP="00786CCC">
      <w:r w:rsidRPr="00786CCC">
        <w:tab/>
        <w:t>}</w:t>
      </w:r>
    </w:p>
    <w:p w:rsidR="00BA4863" w:rsidRPr="00786CCC" w:rsidRDefault="00BA4863" w:rsidP="00786CCC">
      <w:r w:rsidRPr="00786CCC">
        <w:tab/>
        <w:t>ans[n - 1] = g[n - 1];</w:t>
      </w:r>
    </w:p>
    <w:p w:rsidR="00BA4863" w:rsidRPr="00786CCC" w:rsidRDefault="00BA4863" w:rsidP="00786CCC">
      <w:r w:rsidRPr="00786CCC">
        <w:tab/>
        <w:t>i = n - 2;</w:t>
      </w:r>
    </w:p>
    <w:p w:rsidR="00BA4863" w:rsidRPr="00786CCC" w:rsidRDefault="00BA4863" w:rsidP="00786CCC">
      <w:r w:rsidRPr="00786CCC">
        <w:tab/>
        <w:t>do</w:t>
      </w:r>
    </w:p>
    <w:p w:rsidR="00BA4863" w:rsidRPr="00786CCC" w:rsidRDefault="00BA4863" w:rsidP="00786CCC">
      <w:r w:rsidRPr="00786CCC">
        <w:tab/>
        <w:t>{</w:t>
      </w:r>
    </w:p>
    <w:p w:rsidR="00BA4863" w:rsidRPr="00786CCC" w:rsidRDefault="00BA4863" w:rsidP="00786CCC">
      <w:r w:rsidRPr="00786CCC">
        <w:tab/>
      </w:r>
      <w:r w:rsidRPr="00786CCC">
        <w:tab/>
        <w:t>ans[i] = g[i] - w[i] * ans[i + 1];</w:t>
      </w:r>
    </w:p>
    <w:p w:rsidR="00BA4863" w:rsidRPr="00786CCC" w:rsidRDefault="00BA4863" w:rsidP="00786CCC">
      <w:r w:rsidRPr="00786CCC">
        <w:tab/>
      </w:r>
      <w:r w:rsidRPr="00786CCC">
        <w:tab/>
        <w:t>i = i - 1;</w:t>
      </w:r>
    </w:p>
    <w:p w:rsidR="00BA4863" w:rsidRPr="00786CCC" w:rsidRDefault="00BA4863" w:rsidP="00786CCC">
      <w:r w:rsidRPr="00786CCC">
        <w:tab/>
        <w:t>} while (i &gt;= 0);</w:t>
      </w:r>
    </w:p>
    <w:p w:rsidR="00BA4863" w:rsidRPr="00786CCC" w:rsidRDefault="00BA4863" w:rsidP="00786CCC">
      <w:r w:rsidRPr="00786CCC">
        <w:tab/>
        <w:t>free(g);</w:t>
      </w:r>
    </w:p>
    <w:p w:rsidR="00BA4863" w:rsidRPr="00786CCC" w:rsidRDefault="00BA4863" w:rsidP="00786CCC">
      <w:r w:rsidRPr="00786CCC">
        <w:tab/>
        <w:t>free(w);</w:t>
      </w:r>
    </w:p>
    <w:p w:rsidR="00BA4863" w:rsidRPr="00786CCC" w:rsidRDefault="00BA4863" w:rsidP="00786CCC">
      <w:r w:rsidRPr="00786CCC">
        <w:tab/>
        <w:t>return ans;</w:t>
      </w:r>
    </w:p>
    <w:p w:rsidR="00BA4863" w:rsidRPr="00786CCC" w:rsidRDefault="00BA4863" w:rsidP="00786CCC">
      <w:r w:rsidRPr="00786CCC">
        <w:t>}</w:t>
      </w:r>
    </w:p>
    <w:p w:rsidR="00BA4863" w:rsidRPr="00786CCC" w:rsidRDefault="00BA4863" w:rsidP="00786CCC"/>
    <w:p w:rsidR="00BA4863" w:rsidRPr="00786CCC" w:rsidRDefault="00BA4863" w:rsidP="00786CCC">
      <w:r w:rsidRPr="00786CCC">
        <w:t>double exact(double x, double y, double t)</w:t>
      </w:r>
    </w:p>
    <w:p w:rsidR="00BA4863" w:rsidRPr="00786CCC" w:rsidRDefault="00BA4863" w:rsidP="00786CCC">
      <w:r w:rsidRPr="00786CCC">
        <w:t>{</w:t>
      </w:r>
    </w:p>
    <w:p w:rsidR="00BA4863" w:rsidRPr="00786CCC" w:rsidRDefault="00BA4863" w:rsidP="00786CCC">
      <w:r w:rsidRPr="00786CCC">
        <w:tab/>
        <w:t>return exp((x + y) / 2.0 - t);</w:t>
      </w:r>
    </w:p>
    <w:p w:rsidR="00BA4863" w:rsidRPr="00786CCC" w:rsidRDefault="00BA4863" w:rsidP="00786CCC">
      <w:r w:rsidRPr="00786CCC">
        <w:t>}</w:t>
      </w:r>
    </w:p>
    <w:p w:rsidR="00BA4863" w:rsidRDefault="00BA4863" w:rsidP="00775C9E">
      <w:pPr>
        <w:pStyle w:val="Title"/>
        <w:jc w:val="left"/>
      </w:pPr>
      <w:bookmarkStart w:id="33" w:name="_Toc418707529"/>
      <w:r>
        <w:t>Egch3_sec6_03.c</w:t>
      </w:r>
      <w:bookmarkEnd w:id="33"/>
    </w:p>
    <w:p w:rsidR="00BA4863" w:rsidRPr="00401180" w:rsidRDefault="00BA4863" w:rsidP="00401180">
      <w:r w:rsidRPr="00401180">
        <w:t>//</w:t>
      </w:r>
      <w:r>
        <w:rPr>
          <w:rFonts w:hint="eastAsia"/>
        </w:rPr>
        <w:t>求解二维抛物型方程初边值问题：</w:t>
      </w:r>
      <w:r w:rsidRPr="00401180">
        <w:t xml:space="preserve">ADI </w:t>
      </w:r>
      <w:r w:rsidRPr="00401180">
        <w:rPr>
          <w:rFonts w:hint="eastAsia"/>
        </w:rPr>
        <w:t>之</w:t>
      </w:r>
      <w:r w:rsidRPr="00401180">
        <w:t xml:space="preserve"> Douglas </w:t>
      </w:r>
      <w:r w:rsidRPr="00401180">
        <w:rPr>
          <w:rFonts w:hint="eastAsia"/>
        </w:rPr>
        <w:t>格式</w:t>
      </w:r>
    </w:p>
    <w:p w:rsidR="00BA4863" w:rsidRPr="00401180" w:rsidRDefault="00BA4863" w:rsidP="00401180">
      <w:r w:rsidRPr="00401180">
        <w:t>#include"stdafx.h"</w:t>
      </w:r>
    </w:p>
    <w:p w:rsidR="00BA4863" w:rsidRPr="00401180" w:rsidRDefault="00BA4863" w:rsidP="00401180">
      <w:r w:rsidRPr="00401180">
        <w:t>#include&lt;math.h&gt;</w:t>
      </w:r>
    </w:p>
    <w:p w:rsidR="00BA4863" w:rsidRPr="00401180" w:rsidRDefault="00BA4863" w:rsidP="00401180">
      <w:r w:rsidRPr="00401180">
        <w:t>#include&lt;stdlib.h&gt;</w:t>
      </w:r>
    </w:p>
    <w:p w:rsidR="00BA4863" w:rsidRPr="00401180" w:rsidRDefault="00BA4863" w:rsidP="00401180">
      <w:r w:rsidRPr="00401180">
        <w:t>#include&lt;stdio.h&gt;</w:t>
      </w:r>
    </w:p>
    <w:p w:rsidR="00BA4863" w:rsidRPr="00401180" w:rsidRDefault="00BA4863" w:rsidP="00401180"/>
    <w:p w:rsidR="00BA4863" w:rsidRPr="00401180" w:rsidRDefault="00BA4863" w:rsidP="00401180">
      <w:r w:rsidRPr="00401180">
        <w:t>void main()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double a, b, T, r1, r2, dx, dy, dt, *x, *y, *t, ** *u, **v;</w:t>
      </w:r>
    </w:p>
    <w:p w:rsidR="00BA4863" w:rsidRPr="00401180" w:rsidRDefault="00BA4863" w:rsidP="00401180">
      <w:r w:rsidRPr="00401180">
        <w:tab/>
        <w:t>double *a1, *b1, *c1, *d1, *a2, *b2, *c2, *d2, tmid, *ans, temp;</w:t>
      </w:r>
    </w:p>
    <w:p w:rsidR="00BA4863" w:rsidRPr="00401180" w:rsidRDefault="00BA4863" w:rsidP="00401180">
      <w:r w:rsidRPr="00401180">
        <w:tab/>
        <w:t>int i, j, k, m, n, L, gap_i, gap_j;</w:t>
      </w:r>
    </w:p>
    <w:p w:rsidR="00BA4863" w:rsidRPr="00401180" w:rsidRDefault="00BA4863" w:rsidP="00401180">
      <w:r w:rsidRPr="00401180">
        <w:tab/>
        <w:t>double f(double x, double y, double t);</w:t>
      </w:r>
    </w:p>
    <w:p w:rsidR="00BA4863" w:rsidRPr="00401180" w:rsidRDefault="00BA4863" w:rsidP="00401180">
      <w:r w:rsidRPr="00401180">
        <w:tab/>
        <w:t>double phi(double x, double y);</w:t>
      </w:r>
    </w:p>
    <w:p w:rsidR="00BA4863" w:rsidRPr="00401180" w:rsidRDefault="00BA4863" w:rsidP="00401180">
      <w:r w:rsidRPr="00401180">
        <w:tab/>
        <w:t>double g1(double y, double t);</w:t>
      </w:r>
    </w:p>
    <w:p w:rsidR="00BA4863" w:rsidRPr="00401180" w:rsidRDefault="00BA4863" w:rsidP="00401180">
      <w:r w:rsidRPr="00401180">
        <w:tab/>
        <w:t>double g2(double y, double t);</w:t>
      </w:r>
    </w:p>
    <w:p w:rsidR="00BA4863" w:rsidRPr="00401180" w:rsidRDefault="00BA4863" w:rsidP="00401180">
      <w:r w:rsidRPr="00401180">
        <w:tab/>
        <w:t>double g3(double x, double t);</w:t>
      </w:r>
    </w:p>
    <w:p w:rsidR="00BA4863" w:rsidRPr="00401180" w:rsidRDefault="00BA4863" w:rsidP="00401180">
      <w:r w:rsidRPr="00401180">
        <w:tab/>
        <w:t>double g4(double x, double t);</w:t>
      </w:r>
    </w:p>
    <w:p w:rsidR="00BA4863" w:rsidRPr="00401180" w:rsidRDefault="00BA4863" w:rsidP="00401180">
      <w:r w:rsidRPr="00401180">
        <w:tab/>
        <w:t>double * chase_algorithm(double *a, double *b, double *c, int n, double *d);</w:t>
      </w:r>
    </w:p>
    <w:p w:rsidR="00BA4863" w:rsidRPr="00401180" w:rsidRDefault="00BA4863" w:rsidP="00401180">
      <w:r w:rsidRPr="00401180">
        <w:tab/>
        <w:t>double exact(double x, double y, double t);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a = 1.0;</w:t>
      </w:r>
    </w:p>
    <w:p w:rsidR="00BA4863" w:rsidRPr="00401180" w:rsidRDefault="00BA4863" w:rsidP="00401180">
      <w:r w:rsidRPr="00401180">
        <w:tab/>
        <w:t>b = 1.0;</w:t>
      </w:r>
    </w:p>
    <w:p w:rsidR="00BA4863" w:rsidRPr="00401180" w:rsidRDefault="00BA4863" w:rsidP="00401180">
      <w:r w:rsidRPr="00401180">
        <w:tab/>
        <w:t>T = 1.0;</w:t>
      </w:r>
    </w:p>
    <w:p w:rsidR="00BA4863" w:rsidRPr="00401180" w:rsidRDefault="00BA4863" w:rsidP="00401180">
      <w:r>
        <w:tab/>
        <w:t>m = 6</w:t>
      </w:r>
      <w:r w:rsidRPr="00401180">
        <w:t>0;</w:t>
      </w:r>
    </w:p>
    <w:p w:rsidR="00BA4863" w:rsidRPr="00401180" w:rsidRDefault="00BA4863" w:rsidP="00401180">
      <w:r>
        <w:tab/>
        <w:t>n = 4</w:t>
      </w:r>
      <w:r w:rsidRPr="00401180">
        <w:t>0;</w:t>
      </w:r>
    </w:p>
    <w:p w:rsidR="00BA4863" w:rsidRPr="00401180" w:rsidRDefault="00BA4863" w:rsidP="00401180">
      <w:r>
        <w:tab/>
        <w:t>L = 2</w:t>
      </w:r>
      <w:r w:rsidRPr="00401180">
        <w:t>0;</w:t>
      </w:r>
    </w:p>
    <w:p w:rsidR="00BA4863" w:rsidRPr="00401180" w:rsidRDefault="00BA4863" w:rsidP="00401180">
      <w:r w:rsidRPr="00401180">
        <w:tab/>
        <w:t>dx = a / m;</w:t>
      </w:r>
    </w:p>
    <w:p w:rsidR="00BA4863" w:rsidRPr="00401180" w:rsidRDefault="00BA4863" w:rsidP="00401180">
      <w:r w:rsidRPr="00401180">
        <w:tab/>
        <w:t>dy = b / n;</w:t>
      </w:r>
    </w:p>
    <w:p w:rsidR="00BA4863" w:rsidRPr="00401180" w:rsidRDefault="00BA4863" w:rsidP="00401180">
      <w:r w:rsidRPr="00401180">
        <w:tab/>
        <w:t>dt = T / L;</w:t>
      </w:r>
    </w:p>
    <w:p w:rsidR="00BA4863" w:rsidRPr="00401180" w:rsidRDefault="00BA4863" w:rsidP="00401180">
      <w:r w:rsidRPr="00401180">
        <w:tab/>
        <w:t>r1 = dt / (dx*dx);</w:t>
      </w:r>
    </w:p>
    <w:p w:rsidR="00BA4863" w:rsidRPr="00401180" w:rsidRDefault="00BA4863" w:rsidP="00401180">
      <w:r w:rsidRPr="00401180">
        <w:tab/>
        <w:t>r2 = dt / (dy*dy);</w:t>
      </w:r>
    </w:p>
    <w:p w:rsidR="00BA4863" w:rsidRPr="00401180" w:rsidRDefault="00BA4863" w:rsidP="00401180">
      <w:r w:rsidRPr="00401180">
        <w:tab/>
        <w:t>printf("m=%d, n=%d, L=%d\n", m, n, L);</w:t>
      </w:r>
    </w:p>
    <w:p w:rsidR="00BA4863" w:rsidRPr="00401180" w:rsidRDefault="00BA4863" w:rsidP="00401180">
      <w:r w:rsidRPr="00401180">
        <w:tab/>
        <w:t>printf("r1=%.4f,   r2=%.4f\n", r1, r2);</w:t>
      </w:r>
    </w:p>
    <w:p w:rsidR="00BA4863" w:rsidRPr="00401180" w:rsidRDefault="00BA4863" w:rsidP="00401180">
      <w:r w:rsidRPr="00401180">
        <w:tab/>
        <w:t>x = (double *)malloc(sizeof(double)*(m + 1));</w:t>
      </w:r>
    </w:p>
    <w:p w:rsidR="00BA4863" w:rsidRPr="00401180" w:rsidRDefault="00BA4863" w:rsidP="00401180">
      <w:r w:rsidRPr="00401180">
        <w:tab/>
        <w:t>for (i = 0; i &lt;= m; i++)</w:t>
      </w:r>
    </w:p>
    <w:p w:rsidR="00BA4863" w:rsidRPr="00401180" w:rsidRDefault="00BA4863" w:rsidP="00401180">
      <w:r w:rsidRPr="00401180">
        <w:tab/>
      </w:r>
      <w:r w:rsidRPr="00401180">
        <w:tab/>
        <w:t>x[i] = i*dx;</w:t>
      </w:r>
    </w:p>
    <w:p w:rsidR="00BA4863" w:rsidRPr="00401180" w:rsidRDefault="00BA4863" w:rsidP="00401180">
      <w:r w:rsidRPr="00401180">
        <w:tab/>
        <w:t>y = (double *)malloc(sizeof(double)*(n + 1));</w:t>
      </w:r>
    </w:p>
    <w:p w:rsidR="00BA4863" w:rsidRPr="00401180" w:rsidRDefault="00BA4863" w:rsidP="00401180">
      <w:r w:rsidRPr="00401180">
        <w:tab/>
        <w:t>for (j = 0; j &lt;= n; j++)</w:t>
      </w:r>
    </w:p>
    <w:p w:rsidR="00BA4863" w:rsidRPr="00401180" w:rsidRDefault="00BA4863" w:rsidP="00401180">
      <w:r w:rsidRPr="00401180">
        <w:tab/>
      </w:r>
      <w:r w:rsidRPr="00401180">
        <w:tab/>
        <w:t>y[j] = j*dy;</w:t>
      </w:r>
    </w:p>
    <w:p w:rsidR="00BA4863" w:rsidRPr="00401180" w:rsidRDefault="00BA4863" w:rsidP="00401180">
      <w:r w:rsidRPr="00401180">
        <w:tab/>
        <w:t>t = (double *)malloc(sizeof(double)*(L + 1));</w:t>
      </w:r>
    </w:p>
    <w:p w:rsidR="00BA4863" w:rsidRPr="00401180" w:rsidRDefault="00BA4863" w:rsidP="00401180">
      <w:r w:rsidRPr="00401180">
        <w:tab/>
        <w:t>for (k = 0; k &lt;= L; k++)</w:t>
      </w:r>
    </w:p>
    <w:p w:rsidR="00BA4863" w:rsidRPr="00401180" w:rsidRDefault="00BA4863" w:rsidP="00401180">
      <w:r w:rsidRPr="00401180">
        <w:tab/>
      </w:r>
      <w:r w:rsidRPr="00401180">
        <w:tab/>
        <w:t>t[k] = k*dt;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u = (double * * *)malloc(sizeof(double *)*((m + 1)*(n + 1)*(L + 1)));</w:t>
      </w:r>
    </w:p>
    <w:p w:rsidR="00BA4863" w:rsidRPr="00401180" w:rsidRDefault="00BA4863" w:rsidP="00401180">
      <w:r w:rsidRPr="00401180">
        <w:tab/>
        <w:t>for (i = 0; i &lt;= m; i++)</w:t>
      </w:r>
    </w:p>
    <w:p w:rsidR="00BA4863" w:rsidRPr="00401180" w:rsidRDefault="00BA4863" w:rsidP="00401180">
      <w:r w:rsidRPr="00401180">
        <w:tab/>
      </w:r>
      <w:r w:rsidRPr="00401180">
        <w:tab/>
        <w:t>u[i] = (double * *)malloc(sizeof(double *)*((n + 1)*(L + 1)));</w:t>
      </w:r>
    </w:p>
    <w:p w:rsidR="00BA4863" w:rsidRPr="00401180" w:rsidRDefault="00BA4863" w:rsidP="00401180">
      <w:r w:rsidRPr="00401180">
        <w:tab/>
        <w:t>for (i = 0; i &lt;= m; i++)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for (j = 0; j &lt;= n; j++)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u[i][j] = (double *)malloc(sizeof(double)*(L + 1));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v = (double * *)malloc(sizeof(double *)*(m + 1));</w:t>
      </w:r>
    </w:p>
    <w:p w:rsidR="00BA4863" w:rsidRPr="00401180" w:rsidRDefault="00BA4863" w:rsidP="00401180">
      <w:r w:rsidRPr="00401180">
        <w:tab/>
        <w:t>for (i = 0; i &lt;= m; i++)</w:t>
      </w:r>
    </w:p>
    <w:p w:rsidR="00BA4863" w:rsidRPr="00401180" w:rsidRDefault="00BA4863" w:rsidP="00401180">
      <w:r w:rsidRPr="00401180">
        <w:tab/>
      </w:r>
      <w:r w:rsidRPr="00401180">
        <w:tab/>
        <w:t>v[i] = (double *)malloc(sizeof(double)*(n + 1));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for (i = 0; i &lt;= m; i++)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for (j = 0; j &lt;= n; j++)</w:t>
      </w:r>
    </w:p>
    <w:p w:rsidR="00BA4863" w:rsidRPr="00401180" w:rsidRDefault="00BA4863" w:rsidP="00401180">
      <w:r w:rsidRPr="00401180">
        <w:tab/>
      </w:r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u[i][j][0] = phi(x[i], y[j]);  //</w:t>
      </w:r>
      <w:r w:rsidRPr="00401180">
        <w:rPr>
          <w:rFonts w:hint="eastAsia"/>
        </w:rPr>
        <w:t>初始条件</w:t>
      </w:r>
    </w:p>
    <w:p w:rsidR="00BA4863" w:rsidRPr="00401180" w:rsidRDefault="00BA4863" w:rsidP="00401180">
      <w:r w:rsidRPr="00401180">
        <w:tab/>
      </w:r>
      <w:r w:rsidRPr="00401180">
        <w:tab/>
        <w:t>}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for (k = 1; k &lt;= L; k++)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for (j = 0; j &lt;= n; j++)</w:t>
      </w:r>
    </w:p>
    <w:p w:rsidR="00BA4863" w:rsidRPr="00401180" w:rsidRDefault="00BA4863" w:rsidP="00401180">
      <w:r w:rsidRPr="00401180">
        <w:tab/>
      </w:r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u[0][j][k] = g1(y[j], t[k]);  //</w:t>
      </w:r>
      <w:r w:rsidRPr="00401180">
        <w:rPr>
          <w:rFonts w:hint="eastAsia"/>
        </w:rPr>
        <w:t>左边界条件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u[m][j][k] = g2(y[j], t[k]);  //</w:t>
      </w:r>
      <w:r w:rsidRPr="00401180">
        <w:rPr>
          <w:rFonts w:hint="eastAsia"/>
        </w:rPr>
        <w:t>右边界条件</w:t>
      </w:r>
    </w:p>
    <w:p w:rsidR="00BA4863" w:rsidRPr="00401180" w:rsidRDefault="00BA4863" w:rsidP="00401180">
      <w:r w:rsidRPr="00401180">
        <w:tab/>
      </w:r>
      <w:r w:rsidRPr="00401180">
        <w:tab/>
        <w:t>}</w:t>
      </w:r>
    </w:p>
    <w:p w:rsidR="00BA4863" w:rsidRPr="00401180" w:rsidRDefault="00BA4863" w:rsidP="00401180">
      <w:r w:rsidRPr="00401180">
        <w:tab/>
      </w:r>
      <w:r w:rsidRPr="00401180">
        <w:tab/>
        <w:t>for (i = 1; i &lt;= m - 1; i++)</w:t>
      </w:r>
    </w:p>
    <w:p w:rsidR="00BA4863" w:rsidRPr="00401180" w:rsidRDefault="00BA4863" w:rsidP="00401180">
      <w:r w:rsidRPr="00401180">
        <w:tab/>
      </w:r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u[i][0][k] = g3(x[i], t[k]);  //</w:t>
      </w:r>
      <w:r w:rsidRPr="00401180">
        <w:rPr>
          <w:rFonts w:hint="eastAsia"/>
        </w:rPr>
        <w:t>下边界条件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u[i][n][k] = g4(x[i], t[k]);  //</w:t>
      </w:r>
      <w:r w:rsidRPr="00401180">
        <w:rPr>
          <w:rFonts w:hint="eastAsia"/>
        </w:rPr>
        <w:t>上边界条件</w:t>
      </w:r>
    </w:p>
    <w:p w:rsidR="00BA4863" w:rsidRPr="00401180" w:rsidRDefault="00BA4863" w:rsidP="00401180">
      <w:r w:rsidRPr="00401180">
        <w:tab/>
      </w:r>
      <w:r w:rsidRPr="00401180">
        <w:tab/>
        <w:t>}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a1 = (double *)malloc(sizeof(double)*(m - 1));</w:t>
      </w:r>
    </w:p>
    <w:p w:rsidR="00BA4863" w:rsidRPr="00401180" w:rsidRDefault="00BA4863" w:rsidP="00401180">
      <w:r w:rsidRPr="00401180">
        <w:tab/>
        <w:t>b1 = (double *)malloc(sizeof(double)*(m - 1));</w:t>
      </w:r>
    </w:p>
    <w:p w:rsidR="00BA4863" w:rsidRPr="00401180" w:rsidRDefault="00BA4863" w:rsidP="00401180">
      <w:r w:rsidRPr="00401180">
        <w:tab/>
        <w:t>c1 = (double *)malloc(sizeof(double)*(m - 1));</w:t>
      </w:r>
    </w:p>
    <w:p w:rsidR="00BA4863" w:rsidRPr="00401180" w:rsidRDefault="00BA4863" w:rsidP="00401180">
      <w:r w:rsidRPr="00401180">
        <w:tab/>
        <w:t>d1 = (double *)malloc(sizeof(double)*(m - 1));</w:t>
      </w:r>
    </w:p>
    <w:p w:rsidR="00BA4863" w:rsidRPr="00401180" w:rsidRDefault="00BA4863" w:rsidP="00401180">
      <w:r w:rsidRPr="00401180">
        <w:tab/>
        <w:t>for (i = 0; i&lt; m - 1; i++)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a1[i] = -r1/2.0;</w:t>
      </w:r>
    </w:p>
    <w:p w:rsidR="00BA4863" w:rsidRPr="00401180" w:rsidRDefault="00BA4863" w:rsidP="00401180">
      <w:r w:rsidRPr="00401180">
        <w:tab/>
      </w:r>
      <w:r w:rsidRPr="00401180">
        <w:tab/>
        <w:t>b1[i] = 1.0 + r1;</w:t>
      </w:r>
    </w:p>
    <w:p w:rsidR="00BA4863" w:rsidRPr="00401180" w:rsidRDefault="00BA4863" w:rsidP="00401180">
      <w:r w:rsidRPr="00401180">
        <w:tab/>
      </w:r>
      <w:r w:rsidRPr="00401180">
        <w:tab/>
        <w:t>c1[i] = a1[i];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a2 = (double *)malloc(sizeof(double)*(n - 1));</w:t>
      </w:r>
    </w:p>
    <w:p w:rsidR="00BA4863" w:rsidRPr="00401180" w:rsidRDefault="00BA4863" w:rsidP="00401180">
      <w:r w:rsidRPr="00401180">
        <w:tab/>
        <w:t>b2 = (double *)malloc(sizeof(double)*(n - 1));</w:t>
      </w:r>
    </w:p>
    <w:p w:rsidR="00BA4863" w:rsidRPr="00401180" w:rsidRDefault="00BA4863" w:rsidP="00401180">
      <w:r w:rsidRPr="00401180">
        <w:tab/>
        <w:t>c2 = (double *)malloc(sizeof(double)*(n - 1));</w:t>
      </w:r>
    </w:p>
    <w:p w:rsidR="00BA4863" w:rsidRPr="00401180" w:rsidRDefault="00BA4863" w:rsidP="00401180">
      <w:r w:rsidRPr="00401180">
        <w:tab/>
        <w:t>d2 = (double *)malloc(sizeof(double)*(n - 1));</w:t>
      </w:r>
    </w:p>
    <w:p w:rsidR="00BA4863" w:rsidRPr="00401180" w:rsidRDefault="00BA4863" w:rsidP="00401180">
      <w:r w:rsidRPr="00401180">
        <w:tab/>
        <w:t>for (j = 0; j &lt; n - 1; j++)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a2[j] = -r2/2.0;</w:t>
      </w:r>
    </w:p>
    <w:p w:rsidR="00BA4863" w:rsidRPr="00401180" w:rsidRDefault="00BA4863" w:rsidP="00401180">
      <w:r w:rsidRPr="00401180">
        <w:tab/>
      </w:r>
      <w:r w:rsidRPr="00401180">
        <w:tab/>
        <w:t>b2[j] = 1.0 + r2;</w:t>
      </w:r>
    </w:p>
    <w:p w:rsidR="00BA4863" w:rsidRPr="00401180" w:rsidRDefault="00BA4863" w:rsidP="00401180">
      <w:r w:rsidRPr="00401180">
        <w:tab/>
      </w:r>
      <w:r w:rsidRPr="00401180">
        <w:tab/>
        <w:t>c2[j] = a2[j];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for (k = 0; k &lt; L; k++)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tmid = (t[k] + t[k + 1]) / 2.0;</w:t>
      </w:r>
    </w:p>
    <w:p w:rsidR="00BA4863" w:rsidRPr="00401180" w:rsidRDefault="00BA4863" w:rsidP="00401180">
      <w:r w:rsidRPr="00401180">
        <w:tab/>
      </w:r>
      <w:r w:rsidRPr="00401180">
        <w:tab/>
        <w:t>for (j = 1; j &lt;= n - 1; j++)//</w:t>
      </w:r>
      <w:r w:rsidRPr="00401180">
        <w:rPr>
          <w:rFonts w:hint="eastAsia"/>
        </w:rPr>
        <w:t>固定</w:t>
      </w:r>
      <w:r w:rsidRPr="00401180">
        <w:t>j</w:t>
      </w:r>
    </w:p>
    <w:p w:rsidR="00BA4863" w:rsidRPr="00401180" w:rsidRDefault="00BA4863" w:rsidP="00401180">
      <w:r w:rsidRPr="00401180">
        <w:tab/>
      </w:r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for (i = 1; i &lt;= m - 1; i++)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</w:r>
      <w:r w:rsidRPr="00401180">
        <w:tab/>
        <w:t>d1[i - 1] = r1*(u[i - 1][j][k] - 2 * u[i][j][k] + u[i + 1][j][k])+ r2*(u[i][j - 1][k] - 2 * u[i][j][k] + u[i][j + 1][k]) + f(x[i], y[j], tmid)*dt;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}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v[0][j] = (1 + r2)*(u[0][j][k + 1] - u[0][j][k]) - r2*(u[0][j + 1][k + 1] - u[0][j + 1][k] + u[0][j - 1][k + 1] - u[0][j - 1][k]) / 2.0;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v[m][j] = (1 + r2)*(u[m][j][k + 1] - u[m][j][k]) - r2*(u[m][j + 1][k + 1] - u[m][j + 1][k] + u[m][j - 1][k + 1] - u[m][j - 1][k]) / 2.0;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d1[0] = d1[0] + r1*v[0][j]/2.0;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d1[m - 2] = d1[m - 2] + r1*v[m][j]/2.0;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ans = chase_algorithm(a1, b1, c1, m - 1, d1);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for (i = 1; i &lt;= m - 1; i++)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</w:r>
      <w:r w:rsidRPr="00401180">
        <w:tab/>
        <w:t>v[i][j] = ans[i - 1];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free(ans);</w:t>
      </w:r>
    </w:p>
    <w:p w:rsidR="00BA4863" w:rsidRPr="00401180" w:rsidRDefault="00BA4863" w:rsidP="00401180">
      <w:r w:rsidRPr="00401180">
        <w:tab/>
      </w:r>
      <w:r w:rsidRPr="00401180">
        <w:tab/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ab/>
      </w:r>
      <w:r w:rsidRPr="00401180">
        <w:tab/>
        <w:t>for (i = 1; i &lt;= m - 1; i++)//</w:t>
      </w:r>
      <w:r w:rsidRPr="00401180">
        <w:rPr>
          <w:rFonts w:hint="eastAsia"/>
        </w:rPr>
        <w:t>固定</w:t>
      </w:r>
      <w:r w:rsidRPr="00401180">
        <w:t>i</w:t>
      </w:r>
    </w:p>
    <w:p w:rsidR="00BA4863" w:rsidRPr="00401180" w:rsidRDefault="00BA4863" w:rsidP="00401180">
      <w:r w:rsidRPr="00401180">
        <w:tab/>
      </w:r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for (j = 1; j &lt;= n - 1; j++)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</w:r>
      <w:r w:rsidRPr="00401180">
        <w:tab/>
        <w:t>d2[j - 1] = (1+r2)*u[i][j][k]-r2*(u[i][j-1][k]+u[i][j+1][k])/2.0+v[i][j];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d2[0] = d2[0] + r2*u[i][0][k + 1]/2.0;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d2[n - 2] = d2[n - 2] + r2*u[i][n][k + 1]/2.0;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ans = chase_algorithm(a2, b2, c2, n - 1, d2);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for (j = 1; j &lt;= n - 1; j++)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</w:r>
      <w:r w:rsidRPr="00401180">
        <w:tab/>
        <w:t>u[i][j][k + 1] = ans[j - 1];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free(ans);</w:t>
      </w:r>
    </w:p>
    <w:p w:rsidR="00BA4863" w:rsidRPr="00401180" w:rsidRDefault="00BA4863" w:rsidP="00401180">
      <w:r w:rsidRPr="00401180">
        <w:tab/>
      </w:r>
      <w:r w:rsidRPr="00401180">
        <w:tab/>
        <w:t>}</w:t>
      </w:r>
    </w:p>
    <w:p w:rsidR="00BA4863" w:rsidRPr="00401180" w:rsidRDefault="00BA4863" w:rsidP="00401180">
      <w:r w:rsidRPr="00401180">
        <w:tab/>
        <w:t>}//end for k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gap_i = m / 4;//</w:t>
      </w:r>
      <w:r w:rsidRPr="00401180">
        <w:rPr>
          <w:rFonts w:hint="eastAsia"/>
        </w:rPr>
        <w:t>用于确定</w:t>
      </w:r>
      <w:r w:rsidRPr="00401180">
        <w:t>x</w:t>
      </w:r>
      <w:r w:rsidRPr="00401180">
        <w:rPr>
          <w:rFonts w:hint="eastAsia"/>
        </w:rPr>
        <w:t>方向每隔多少个点打印结果</w:t>
      </w:r>
    </w:p>
    <w:p w:rsidR="00BA4863" w:rsidRPr="00401180" w:rsidRDefault="00BA4863" w:rsidP="00401180">
      <w:r w:rsidRPr="00401180">
        <w:tab/>
        <w:t>gap_j = n / 4;//</w:t>
      </w:r>
      <w:r w:rsidRPr="00401180">
        <w:rPr>
          <w:rFonts w:hint="eastAsia"/>
        </w:rPr>
        <w:t>用于确定</w:t>
      </w:r>
      <w:r w:rsidRPr="00401180">
        <w:t>y</w:t>
      </w:r>
      <w:r w:rsidRPr="00401180">
        <w:rPr>
          <w:rFonts w:hint="eastAsia"/>
        </w:rPr>
        <w:t>方向每隔多少个点打印结果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for (i = gap_i; i &lt;= m - 1; i = i + gap_i)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for (j = gap_j; j &lt;= n - 1; j = j + gap_j)</w:t>
      </w:r>
    </w:p>
    <w:p w:rsidR="00BA4863" w:rsidRPr="00401180" w:rsidRDefault="00BA4863" w:rsidP="00401180">
      <w:r w:rsidRPr="00401180">
        <w:tab/>
      </w:r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temp = fabs(exact(x[i], y[j], T / 2.0) - u[i][j][L / 2]);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printf("(%.2f, %.2f, 0.50)     numerical=%f,    err=%.4e\n", x[i], y[j], u[i][j][L / 2], temp);</w:t>
      </w:r>
    </w:p>
    <w:p w:rsidR="00BA4863" w:rsidRPr="00401180" w:rsidRDefault="00BA4863" w:rsidP="00401180">
      <w:r w:rsidRPr="00401180">
        <w:tab/>
      </w:r>
      <w:r w:rsidRPr="00401180">
        <w:tab/>
        <w:t>}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>
      <w:r w:rsidRPr="00401180">
        <w:tab/>
      </w:r>
    </w:p>
    <w:p w:rsidR="00BA4863" w:rsidRPr="00401180" w:rsidRDefault="00BA4863" w:rsidP="00401180">
      <w:r w:rsidRPr="00401180">
        <w:tab/>
        <w:t>printf("\n");</w:t>
      </w:r>
    </w:p>
    <w:p w:rsidR="00BA4863" w:rsidRPr="00401180" w:rsidRDefault="00BA4863" w:rsidP="00401180">
      <w:r w:rsidRPr="00401180">
        <w:tab/>
        <w:t>printf("\n");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for (i = gap_i; i &lt;= m - 1; i = i + gap_i)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for (j = gap_j; j &lt;= n - 1; j = j + gap_j)</w:t>
      </w:r>
    </w:p>
    <w:p w:rsidR="00BA4863" w:rsidRPr="00401180" w:rsidRDefault="00BA4863" w:rsidP="00401180">
      <w:r w:rsidRPr="00401180">
        <w:tab/>
      </w:r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temp = fabs(exact(x[i], y[j], T) - u[i][j][L]);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printf("(%.2f, %.2f, 1.00)     numerical=%f,    err=%.4e\n", x[i], y[j], u[i][j][L], temp);</w:t>
      </w:r>
    </w:p>
    <w:p w:rsidR="00BA4863" w:rsidRPr="00401180" w:rsidRDefault="00BA4863" w:rsidP="00401180">
      <w:r w:rsidRPr="00401180">
        <w:tab/>
      </w:r>
      <w:r w:rsidRPr="00401180">
        <w:tab/>
        <w:t>}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>
      <w:r w:rsidRPr="00401180">
        <w:tab/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free(x); free(y); free(t);</w:t>
      </w:r>
    </w:p>
    <w:p w:rsidR="00BA4863" w:rsidRPr="00401180" w:rsidRDefault="00BA4863" w:rsidP="00401180">
      <w:r w:rsidRPr="00401180">
        <w:tab/>
        <w:t>free(a1); free(b1); free(c1); free(d1);</w:t>
      </w:r>
    </w:p>
    <w:p w:rsidR="00BA4863" w:rsidRPr="00401180" w:rsidRDefault="00BA4863" w:rsidP="00401180">
      <w:r w:rsidRPr="00401180">
        <w:tab/>
        <w:t>free(a2); free(b2); free(c2); free(d2);</w:t>
      </w:r>
    </w:p>
    <w:p w:rsidR="00BA4863" w:rsidRPr="00401180" w:rsidRDefault="00BA4863" w:rsidP="00401180">
      <w:r w:rsidRPr="00401180">
        <w:tab/>
        <w:t>for (i = 0; i &lt;= m; i++)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for (j = 0; j &lt;= n; j++)</w:t>
      </w:r>
    </w:p>
    <w:p w:rsidR="00BA4863" w:rsidRPr="00401180" w:rsidRDefault="00BA4863" w:rsidP="00401180">
      <w:r w:rsidRPr="00401180">
        <w:tab/>
      </w:r>
      <w:r w:rsidRPr="00401180">
        <w:tab/>
      </w:r>
      <w:r w:rsidRPr="00401180">
        <w:tab/>
        <w:t>free(u[i][j]);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>
      <w:r w:rsidRPr="00401180">
        <w:tab/>
        <w:t>for (i = 0; i &lt;= m; i++)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free(u[i]); free(v[i]);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>
      <w:r w:rsidRPr="00401180">
        <w:tab/>
        <w:t>free(u); free(v);</w:t>
      </w:r>
    </w:p>
    <w:p w:rsidR="00BA4863" w:rsidRPr="00401180" w:rsidRDefault="00BA4863" w:rsidP="00401180">
      <w:r w:rsidRPr="00401180">
        <w:t>}</w:t>
      </w:r>
    </w:p>
    <w:p w:rsidR="00BA4863" w:rsidRPr="00401180" w:rsidRDefault="00BA4863" w:rsidP="00401180"/>
    <w:p w:rsidR="00BA4863" w:rsidRPr="00401180" w:rsidRDefault="00BA4863" w:rsidP="00401180"/>
    <w:p w:rsidR="00BA4863" w:rsidRPr="00401180" w:rsidRDefault="00BA4863" w:rsidP="00401180">
      <w:r w:rsidRPr="00401180">
        <w:t>double f(double x, double y, double t)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return -3.0 * exp((x + y) / 2.0 - t) / 2.0;</w:t>
      </w:r>
    </w:p>
    <w:p w:rsidR="00BA4863" w:rsidRPr="00401180" w:rsidRDefault="00BA4863" w:rsidP="00401180">
      <w:r w:rsidRPr="00401180"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>double phi(double x, double y)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return exp((x + y) / 2.0);</w:t>
      </w:r>
    </w:p>
    <w:p w:rsidR="00BA4863" w:rsidRPr="00401180" w:rsidRDefault="00BA4863" w:rsidP="00401180">
      <w:r w:rsidRPr="00401180"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>double g1(double y, double t)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return exp(y / 2.0 - t);</w:t>
      </w:r>
    </w:p>
    <w:p w:rsidR="00BA4863" w:rsidRPr="00401180" w:rsidRDefault="00BA4863" w:rsidP="00401180">
      <w:r w:rsidRPr="00401180"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>double g2(double y, double t)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return exp((1.0 + y) / 2.0 - t);</w:t>
      </w:r>
    </w:p>
    <w:p w:rsidR="00BA4863" w:rsidRPr="00401180" w:rsidRDefault="00BA4863" w:rsidP="00401180">
      <w:r w:rsidRPr="00401180"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>double g3(double x, double t)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return exp(x / 2.0 - t);</w:t>
      </w:r>
    </w:p>
    <w:p w:rsidR="00BA4863" w:rsidRPr="00401180" w:rsidRDefault="00BA4863" w:rsidP="00401180">
      <w:r w:rsidRPr="00401180"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>double g4(double x, double t)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return exp((1.0 + x) / 2.0 - t);</w:t>
      </w:r>
    </w:p>
    <w:p w:rsidR="00BA4863" w:rsidRPr="00401180" w:rsidRDefault="00BA4863" w:rsidP="00401180">
      <w:r w:rsidRPr="00401180"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>double * chase_algorithm(double *a, double *b, double *c, int n, double *d)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double * ans, *g, *w, p;</w:t>
      </w:r>
    </w:p>
    <w:p w:rsidR="00BA4863" w:rsidRPr="00401180" w:rsidRDefault="00BA4863" w:rsidP="00401180">
      <w:r w:rsidRPr="00401180">
        <w:tab/>
        <w:t>int i;</w:t>
      </w:r>
    </w:p>
    <w:p w:rsidR="00BA4863" w:rsidRPr="00401180" w:rsidRDefault="00BA4863" w:rsidP="00401180">
      <w:r w:rsidRPr="00401180">
        <w:tab/>
        <w:t>ans = (double *)malloc(sizeof(double)*n);</w:t>
      </w:r>
    </w:p>
    <w:p w:rsidR="00BA4863" w:rsidRPr="00401180" w:rsidRDefault="00BA4863" w:rsidP="00401180">
      <w:r w:rsidRPr="00401180">
        <w:tab/>
        <w:t>g = (double *)malloc(sizeof(double)*n);</w:t>
      </w:r>
    </w:p>
    <w:p w:rsidR="00BA4863" w:rsidRPr="00401180" w:rsidRDefault="00BA4863" w:rsidP="00401180">
      <w:r w:rsidRPr="00401180">
        <w:tab/>
        <w:t>w = (double *)malloc(sizeof(double)*n);</w:t>
      </w:r>
    </w:p>
    <w:p w:rsidR="00BA4863" w:rsidRPr="00401180" w:rsidRDefault="00BA4863" w:rsidP="00401180">
      <w:r w:rsidRPr="00401180">
        <w:tab/>
        <w:t>g[0] = d[0] / b[0];</w:t>
      </w:r>
    </w:p>
    <w:p w:rsidR="00BA4863" w:rsidRPr="00401180" w:rsidRDefault="00BA4863" w:rsidP="00401180">
      <w:r w:rsidRPr="00401180">
        <w:tab/>
        <w:t>w[0] = c[0] / b[0];</w:t>
      </w:r>
    </w:p>
    <w:p w:rsidR="00BA4863" w:rsidRPr="00401180" w:rsidRDefault="00BA4863" w:rsidP="00401180"/>
    <w:p w:rsidR="00BA4863" w:rsidRPr="00401180" w:rsidRDefault="00BA4863" w:rsidP="00401180">
      <w:r w:rsidRPr="00401180">
        <w:tab/>
        <w:t>for (i = 1; i&lt;n; i++)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p = b[i] - a[i] * w[i - 1];</w:t>
      </w:r>
    </w:p>
    <w:p w:rsidR="00BA4863" w:rsidRPr="00401180" w:rsidRDefault="00BA4863" w:rsidP="00401180">
      <w:r w:rsidRPr="00401180">
        <w:tab/>
      </w:r>
      <w:r w:rsidRPr="00401180">
        <w:tab/>
        <w:t>g[i] = (d[i] - a[i] * g[i - 1]) / p;</w:t>
      </w:r>
    </w:p>
    <w:p w:rsidR="00BA4863" w:rsidRPr="00401180" w:rsidRDefault="00BA4863" w:rsidP="00401180">
      <w:r w:rsidRPr="00401180">
        <w:tab/>
      </w:r>
      <w:r w:rsidRPr="00401180">
        <w:tab/>
        <w:t>w[i] = c[i] / p;</w:t>
      </w:r>
    </w:p>
    <w:p w:rsidR="00BA4863" w:rsidRPr="00401180" w:rsidRDefault="00BA4863" w:rsidP="00401180">
      <w:r w:rsidRPr="00401180">
        <w:tab/>
        <w:t>}</w:t>
      </w:r>
    </w:p>
    <w:p w:rsidR="00BA4863" w:rsidRPr="00401180" w:rsidRDefault="00BA4863" w:rsidP="00401180">
      <w:r w:rsidRPr="00401180">
        <w:tab/>
        <w:t>ans[n - 1] = g[n - 1];</w:t>
      </w:r>
    </w:p>
    <w:p w:rsidR="00BA4863" w:rsidRPr="00401180" w:rsidRDefault="00BA4863" w:rsidP="00401180">
      <w:r w:rsidRPr="00401180">
        <w:tab/>
        <w:t>i = n - 2;</w:t>
      </w:r>
    </w:p>
    <w:p w:rsidR="00BA4863" w:rsidRPr="00401180" w:rsidRDefault="00BA4863" w:rsidP="00401180">
      <w:r w:rsidRPr="00401180">
        <w:tab/>
        <w:t>do</w:t>
      </w:r>
    </w:p>
    <w:p w:rsidR="00BA4863" w:rsidRPr="00401180" w:rsidRDefault="00BA4863" w:rsidP="00401180">
      <w:r w:rsidRPr="00401180">
        <w:tab/>
        <w:t>{</w:t>
      </w:r>
    </w:p>
    <w:p w:rsidR="00BA4863" w:rsidRPr="00401180" w:rsidRDefault="00BA4863" w:rsidP="00401180">
      <w:r w:rsidRPr="00401180">
        <w:tab/>
      </w:r>
      <w:r w:rsidRPr="00401180">
        <w:tab/>
        <w:t>ans[i] = g[i] - w[i] * ans[i + 1];</w:t>
      </w:r>
    </w:p>
    <w:p w:rsidR="00BA4863" w:rsidRPr="00401180" w:rsidRDefault="00BA4863" w:rsidP="00401180">
      <w:r w:rsidRPr="00401180">
        <w:tab/>
      </w:r>
      <w:r w:rsidRPr="00401180">
        <w:tab/>
        <w:t>i = i - 1;</w:t>
      </w:r>
    </w:p>
    <w:p w:rsidR="00BA4863" w:rsidRPr="00401180" w:rsidRDefault="00BA4863" w:rsidP="00401180">
      <w:r w:rsidRPr="00401180">
        <w:tab/>
        <w:t>} while (i &gt;= 0);</w:t>
      </w:r>
    </w:p>
    <w:p w:rsidR="00BA4863" w:rsidRPr="00401180" w:rsidRDefault="00BA4863" w:rsidP="00401180">
      <w:r w:rsidRPr="00401180">
        <w:tab/>
        <w:t>free(g);</w:t>
      </w:r>
    </w:p>
    <w:p w:rsidR="00BA4863" w:rsidRPr="00401180" w:rsidRDefault="00BA4863" w:rsidP="00401180">
      <w:r w:rsidRPr="00401180">
        <w:tab/>
        <w:t>free(w);</w:t>
      </w:r>
    </w:p>
    <w:p w:rsidR="00BA4863" w:rsidRPr="00401180" w:rsidRDefault="00BA4863" w:rsidP="00401180">
      <w:r w:rsidRPr="00401180">
        <w:tab/>
        <w:t>return ans;</w:t>
      </w:r>
    </w:p>
    <w:p w:rsidR="00BA4863" w:rsidRPr="00401180" w:rsidRDefault="00BA4863" w:rsidP="00401180">
      <w:r w:rsidRPr="00401180">
        <w:t>}</w:t>
      </w:r>
    </w:p>
    <w:p w:rsidR="00BA4863" w:rsidRPr="00401180" w:rsidRDefault="00BA4863" w:rsidP="00401180"/>
    <w:p w:rsidR="00BA4863" w:rsidRPr="00401180" w:rsidRDefault="00BA4863" w:rsidP="00401180">
      <w:r w:rsidRPr="00401180">
        <w:t>double exact(double x, double y, double t)</w:t>
      </w:r>
    </w:p>
    <w:p w:rsidR="00BA4863" w:rsidRPr="00401180" w:rsidRDefault="00BA4863" w:rsidP="00401180">
      <w:r w:rsidRPr="00401180">
        <w:t>{</w:t>
      </w:r>
    </w:p>
    <w:p w:rsidR="00BA4863" w:rsidRPr="00401180" w:rsidRDefault="00BA4863" w:rsidP="00401180">
      <w:r w:rsidRPr="00401180">
        <w:tab/>
        <w:t>return exp((x + y) / 2.0 - t);</w:t>
      </w:r>
    </w:p>
    <w:p w:rsidR="00BA4863" w:rsidRPr="00401180" w:rsidRDefault="00BA4863" w:rsidP="00401180">
      <w:r w:rsidRPr="00401180">
        <w:t>}</w:t>
      </w:r>
    </w:p>
    <w:p w:rsidR="00BA4863" w:rsidRDefault="00BA4863" w:rsidP="006747C1"/>
    <w:p w:rsidR="00BA4863" w:rsidRPr="00252270" w:rsidRDefault="00BA4863" w:rsidP="00252270">
      <w:pPr>
        <w:pStyle w:val="Title"/>
        <w:jc w:val="left"/>
      </w:pPr>
      <w:bookmarkStart w:id="34" w:name="_Toc418707530"/>
      <w:r>
        <w:t>Egch3_sec7_01.c</w:t>
      </w:r>
      <w:bookmarkEnd w:id="34"/>
    </w:p>
    <w:p w:rsidR="00BA4863" w:rsidRDefault="00BA4863" w:rsidP="0025227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求解二维抛物型方程初边值问题</w:t>
      </w:r>
    </w:p>
    <w:p w:rsidR="00BA4863" w:rsidRPr="00252270" w:rsidRDefault="00BA4863" w:rsidP="00252270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 w:rsidRPr="00252270">
        <w:rPr>
          <w:rFonts w:ascii="NSimSun" w:hAnsi="NSimSun" w:cs="NSimSun" w:hint="eastAsia"/>
          <w:b/>
          <w:color w:val="008000"/>
          <w:kern w:val="0"/>
          <w:sz w:val="19"/>
          <w:szCs w:val="19"/>
          <w:highlight w:val="white"/>
        </w:rPr>
        <w:t>紧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差分之－交替方向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之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Douglas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格式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,</w:t>
      </w:r>
      <w:r w:rsidRPr="00252270"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关于时间二阶，关于空间四阶。</w:t>
      </w:r>
    </w:p>
    <w:p w:rsidR="00BA4863" w:rsidRDefault="00BA4863" w:rsidP="0025227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Pr="00252270" w:rsidRDefault="00BA4863" w:rsidP="00252270">
      <w:r w:rsidRPr="00252270">
        <w:t>#include"stdafx.h"</w:t>
      </w:r>
    </w:p>
    <w:p w:rsidR="00BA4863" w:rsidRPr="00252270" w:rsidRDefault="00BA4863" w:rsidP="00252270">
      <w:r w:rsidRPr="00252270">
        <w:t>#include&lt;math.h&gt;</w:t>
      </w:r>
    </w:p>
    <w:p w:rsidR="00BA4863" w:rsidRPr="00252270" w:rsidRDefault="00BA4863" w:rsidP="00252270">
      <w:r w:rsidRPr="00252270">
        <w:t>#include&lt;stdlib.h&gt;</w:t>
      </w:r>
    </w:p>
    <w:p w:rsidR="00BA4863" w:rsidRPr="00252270" w:rsidRDefault="00BA4863" w:rsidP="00252270">
      <w:r w:rsidRPr="00252270">
        <w:t>#include&lt;stdio.h&gt;</w:t>
      </w:r>
    </w:p>
    <w:p w:rsidR="00BA4863" w:rsidRPr="00252270" w:rsidRDefault="00BA4863" w:rsidP="00252270"/>
    <w:p w:rsidR="00BA4863" w:rsidRPr="00252270" w:rsidRDefault="00BA4863" w:rsidP="00252270">
      <w:r w:rsidRPr="00252270">
        <w:t>void main()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double a, b, T, r1, r2, dx, dy, dt, *x, *y, *t, ** *u, **v,const11,const12,const21,const22;</w:t>
      </w:r>
    </w:p>
    <w:p w:rsidR="00BA4863" w:rsidRPr="00252270" w:rsidRDefault="00BA4863" w:rsidP="00252270">
      <w:r w:rsidRPr="00252270">
        <w:tab/>
        <w:t>double *a1, *b1, *c1, *d1, *a2, *b2, *c2, *d2, tmid, *ans, temp,temp1,temp2;</w:t>
      </w:r>
    </w:p>
    <w:p w:rsidR="00BA4863" w:rsidRPr="00252270" w:rsidRDefault="00BA4863" w:rsidP="00252270">
      <w:r w:rsidRPr="00252270">
        <w:tab/>
        <w:t>int i, j, k, m, n, L, gap_i, gap_j;</w:t>
      </w:r>
    </w:p>
    <w:p w:rsidR="00BA4863" w:rsidRPr="00252270" w:rsidRDefault="00BA4863" w:rsidP="00252270">
      <w:r w:rsidRPr="00252270">
        <w:tab/>
        <w:t>double f(double x, double y, double t);</w:t>
      </w:r>
    </w:p>
    <w:p w:rsidR="00BA4863" w:rsidRPr="00252270" w:rsidRDefault="00BA4863" w:rsidP="00252270">
      <w:r w:rsidRPr="00252270">
        <w:tab/>
        <w:t>double phi(double x, double y);</w:t>
      </w:r>
    </w:p>
    <w:p w:rsidR="00BA4863" w:rsidRPr="00252270" w:rsidRDefault="00BA4863" w:rsidP="00252270">
      <w:r w:rsidRPr="00252270">
        <w:tab/>
        <w:t>double g1(double y, double t);</w:t>
      </w:r>
    </w:p>
    <w:p w:rsidR="00BA4863" w:rsidRPr="00252270" w:rsidRDefault="00BA4863" w:rsidP="00252270">
      <w:r w:rsidRPr="00252270">
        <w:tab/>
        <w:t>double g2(double y, double t);</w:t>
      </w:r>
    </w:p>
    <w:p w:rsidR="00BA4863" w:rsidRPr="00252270" w:rsidRDefault="00BA4863" w:rsidP="00252270">
      <w:r w:rsidRPr="00252270">
        <w:tab/>
        <w:t>double g3(double x, double t);</w:t>
      </w:r>
    </w:p>
    <w:p w:rsidR="00BA4863" w:rsidRPr="00252270" w:rsidRDefault="00BA4863" w:rsidP="00252270">
      <w:r w:rsidRPr="00252270">
        <w:tab/>
        <w:t>double g4(double x, double t);</w:t>
      </w:r>
    </w:p>
    <w:p w:rsidR="00BA4863" w:rsidRPr="00252270" w:rsidRDefault="00BA4863" w:rsidP="00252270">
      <w:r w:rsidRPr="00252270">
        <w:tab/>
        <w:t>double * chase_algorithm(double *a, double *b, double *c, int n, double *d);</w:t>
      </w:r>
    </w:p>
    <w:p w:rsidR="00BA4863" w:rsidRPr="00252270" w:rsidRDefault="00BA4863" w:rsidP="00252270">
      <w:r w:rsidRPr="00252270">
        <w:tab/>
        <w:t>double exact(double x, double y, double t);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a = 1.0;</w:t>
      </w:r>
    </w:p>
    <w:p w:rsidR="00BA4863" w:rsidRPr="00252270" w:rsidRDefault="00BA4863" w:rsidP="00252270">
      <w:r w:rsidRPr="00252270">
        <w:tab/>
        <w:t>b = 1.0;</w:t>
      </w:r>
    </w:p>
    <w:p w:rsidR="00BA4863" w:rsidRPr="00252270" w:rsidRDefault="00BA4863" w:rsidP="00252270">
      <w:r w:rsidRPr="00252270">
        <w:tab/>
        <w:t>T = 1.0;</w:t>
      </w:r>
    </w:p>
    <w:p w:rsidR="00BA4863" w:rsidRPr="00252270" w:rsidRDefault="00BA4863" w:rsidP="00252270">
      <w:r w:rsidRPr="00252270">
        <w:tab/>
        <w:t>m = 120;</w:t>
      </w:r>
    </w:p>
    <w:p w:rsidR="00BA4863" w:rsidRPr="00252270" w:rsidRDefault="00BA4863" w:rsidP="00252270">
      <w:r w:rsidRPr="00252270">
        <w:tab/>
        <w:t>n = 80;</w:t>
      </w:r>
    </w:p>
    <w:p w:rsidR="00BA4863" w:rsidRPr="00252270" w:rsidRDefault="00BA4863" w:rsidP="00252270">
      <w:r w:rsidRPr="00252270">
        <w:tab/>
        <w:t>L = 80;</w:t>
      </w:r>
    </w:p>
    <w:p w:rsidR="00BA4863" w:rsidRPr="00252270" w:rsidRDefault="00BA4863" w:rsidP="00252270">
      <w:r w:rsidRPr="00252270">
        <w:tab/>
        <w:t>dx = a / m;</w:t>
      </w:r>
    </w:p>
    <w:p w:rsidR="00BA4863" w:rsidRPr="00252270" w:rsidRDefault="00BA4863" w:rsidP="00252270">
      <w:r w:rsidRPr="00252270">
        <w:tab/>
        <w:t>dy = b / n;</w:t>
      </w:r>
    </w:p>
    <w:p w:rsidR="00BA4863" w:rsidRPr="00252270" w:rsidRDefault="00BA4863" w:rsidP="00252270">
      <w:r w:rsidRPr="00252270">
        <w:tab/>
        <w:t>dt = T / L;</w:t>
      </w:r>
    </w:p>
    <w:p w:rsidR="00BA4863" w:rsidRPr="00252270" w:rsidRDefault="00BA4863" w:rsidP="00252270">
      <w:r w:rsidRPr="00252270">
        <w:tab/>
        <w:t>r1 = dt / (dx*dx);</w:t>
      </w:r>
    </w:p>
    <w:p w:rsidR="00BA4863" w:rsidRPr="00252270" w:rsidRDefault="00BA4863" w:rsidP="00252270">
      <w:r w:rsidRPr="00252270">
        <w:tab/>
        <w:t>r2 = dt / (dy*dy);</w:t>
      </w:r>
    </w:p>
    <w:p w:rsidR="00BA4863" w:rsidRPr="00252270" w:rsidRDefault="00BA4863" w:rsidP="00252270">
      <w:r w:rsidRPr="00252270">
        <w:tab/>
        <w:t>printf("m=%d, n=%d, L=%d\n", m, n, L);</w:t>
      </w:r>
    </w:p>
    <w:p w:rsidR="00BA4863" w:rsidRPr="00252270" w:rsidRDefault="00BA4863" w:rsidP="00252270">
      <w:r w:rsidRPr="00252270">
        <w:tab/>
        <w:t>printf("r1=%.4f,   r2=%.4f\n", r1, r2);</w:t>
      </w:r>
    </w:p>
    <w:p w:rsidR="00BA4863" w:rsidRPr="00252270" w:rsidRDefault="00BA4863" w:rsidP="00252270">
      <w:r w:rsidRPr="00252270">
        <w:tab/>
        <w:t>x = (double *)malloc(sizeof(double)*(m + 1));</w:t>
      </w:r>
    </w:p>
    <w:p w:rsidR="00BA4863" w:rsidRPr="00252270" w:rsidRDefault="00BA4863" w:rsidP="00252270">
      <w:r w:rsidRPr="00252270">
        <w:tab/>
        <w:t>for (i = 0; i &lt;= m; i++)</w:t>
      </w:r>
    </w:p>
    <w:p w:rsidR="00BA4863" w:rsidRPr="00252270" w:rsidRDefault="00BA4863" w:rsidP="00252270">
      <w:r w:rsidRPr="00252270">
        <w:tab/>
      </w:r>
      <w:r w:rsidRPr="00252270">
        <w:tab/>
        <w:t>x[i] = i*dx;</w:t>
      </w:r>
    </w:p>
    <w:p w:rsidR="00BA4863" w:rsidRPr="00252270" w:rsidRDefault="00BA4863" w:rsidP="00252270">
      <w:r w:rsidRPr="00252270">
        <w:tab/>
        <w:t>y = (double *)malloc(sizeof(double)*(n + 1));</w:t>
      </w:r>
    </w:p>
    <w:p w:rsidR="00BA4863" w:rsidRPr="00252270" w:rsidRDefault="00BA4863" w:rsidP="00252270">
      <w:r w:rsidRPr="00252270">
        <w:tab/>
        <w:t>for (j = 0; j &lt;= n; j++)</w:t>
      </w:r>
    </w:p>
    <w:p w:rsidR="00BA4863" w:rsidRPr="00252270" w:rsidRDefault="00BA4863" w:rsidP="00252270">
      <w:r w:rsidRPr="00252270">
        <w:tab/>
      </w:r>
      <w:r w:rsidRPr="00252270">
        <w:tab/>
        <w:t>y[j] = j*dy;</w:t>
      </w:r>
    </w:p>
    <w:p w:rsidR="00BA4863" w:rsidRPr="00252270" w:rsidRDefault="00BA4863" w:rsidP="00252270">
      <w:r w:rsidRPr="00252270">
        <w:tab/>
        <w:t>t = (double *)malloc(sizeof(double)*(L + 1));</w:t>
      </w:r>
    </w:p>
    <w:p w:rsidR="00BA4863" w:rsidRPr="00252270" w:rsidRDefault="00BA4863" w:rsidP="00252270">
      <w:r w:rsidRPr="00252270">
        <w:tab/>
        <w:t>for (k = 0; k &lt;= L; k++)</w:t>
      </w:r>
    </w:p>
    <w:p w:rsidR="00BA4863" w:rsidRPr="00252270" w:rsidRDefault="00BA4863" w:rsidP="00252270">
      <w:r w:rsidRPr="00252270">
        <w:tab/>
      </w:r>
      <w:r w:rsidRPr="00252270">
        <w:tab/>
        <w:t>t[k] = k*dt;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u = (double * * *)malloc(sizeof(double *)*((m + 1)*(n + 1)*(L + 1)));</w:t>
      </w:r>
    </w:p>
    <w:p w:rsidR="00BA4863" w:rsidRPr="00252270" w:rsidRDefault="00BA4863" w:rsidP="00252270">
      <w:r w:rsidRPr="00252270">
        <w:tab/>
        <w:t>for (i = 0; i &lt;= m; i++)</w:t>
      </w:r>
    </w:p>
    <w:p w:rsidR="00BA4863" w:rsidRPr="00252270" w:rsidRDefault="00BA4863" w:rsidP="00252270">
      <w:r w:rsidRPr="00252270">
        <w:tab/>
      </w:r>
      <w:r w:rsidRPr="00252270">
        <w:tab/>
        <w:t>u[i] = (double * *)malloc(sizeof(double *)*((n + 1)*(L + 1)));</w:t>
      </w:r>
    </w:p>
    <w:p w:rsidR="00BA4863" w:rsidRPr="00252270" w:rsidRDefault="00BA4863" w:rsidP="00252270">
      <w:r w:rsidRPr="00252270">
        <w:tab/>
        <w:t>for (i = 0; i &lt;= m; i++)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for (j = 0; j &lt;= n; j++)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u[i][j] = (double *)malloc(sizeof(double)*(L + 1));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v = (double * *)malloc(sizeof(double *)*(m + 1));</w:t>
      </w:r>
    </w:p>
    <w:p w:rsidR="00BA4863" w:rsidRPr="00252270" w:rsidRDefault="00BA4863" w:rsidP="00252270">
      <w:r w:rsidRPr="00252270">
        <w:tab/>
        <w:t>for (i = 0; i &lt;= m; i++)</w:t>
      </w:r>
    </w:p>
    <w:p w:rsidR="00BA4863" w:rsidRPr="00252270" w:rsidRDefault="00BA4863" w:rsidP="00252270">
      <w:r w:rsidRPr="00252270">
        <w:tab/>
      </w:r>
      <w:r w:rsidRPr="00252270">
        <w:tab/>
        <w:t>v[i] = (double *)malloc(sizeof(double)*(n + 1));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for (i = 0; i &lt;= m; i++)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for (j = 0; j &lt;= n; j++)</w:t>
      </w:r>
    </w:p>
    <w:p w:rsidR="00BA4863" w:rsidRPr="00252270" w:rsidRDefault="00BA4863" w:rsidP="00252270">
      <w:r w:rsidRPr="00252270">
        <w:tab/>
      </w:r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u[i][j][0] = phi(x[i], y[j]);  //</w:t>
      </w:r>
      <w:r w:rsidRPr="00252270">
        <w:rPr>
          <w:rFonts w:hint="eastAsia"/>
        </w:rPr>
        <w:t>初始条件</w:t>
      </w:r>
    </w:p>
    <w:p w:rsidR="00BA4863" w:rsidRPr="00252270" w:rsidRDefault="00BA4863" w:rsidP="00252270">
      <w:r w:rsidRPr="00252270">
        <w:tab/>
      </w:r>
      <w:r w:rsidRPr="00252270">
        <w:tab/>
        <w:t>}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for (k = 1; k &lt;= L; k++)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for (j = 0; j &lt;= n; j++)</w:t>
      </w:r>
    </w:p>
    <w:p w:rsidR="00BA4863" w:rsidRPr="00252270" w:rsidRDefault="00BA4863" w:rsidP="00252270">
      <w:r w:rsidRPr="00252270">
        <w:tab/>
      </w:r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u[0][j][k] = g1(y[j], t[k]);  //</w:t>
      </w:r>
      <w:r w:rsidRPr="00252270">
        <w:rPr>
          <w:rFonts w:hint="eastAsia"/>
        </w:rPr>
        <w:t>左边界条件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u[m][j][k] = g2(y[j], t[k]);  //</w:t>
      </w:r>
      <w:r w:rsidRPr="00252270">
        <w:rPr>
          <w:rFonts w:hint="eastAsia"/>
        </w:rPr>
        <w:t>右边界条件</w:t>
      </w:r>
    </w:p>
    <w:p w:rsidR="00BA4863" w:rsidRPr="00252270" w:rsidRDefault="00BA4863" w:rsidP="00252270">
      <w:r w:rsidRPr="00252270">
        <w:tab/>
      </w:r>
      <w:r w:rsidRPr="00252270">
        <w:tab/>
        <w:t>}</w:t>
      </w:r>
    </w:p>
    <w:p w:rsidR="00BA4863" w:rsidRPr="00252270" w:rsidRDefault="00BA4863" w:rsidP="00252270">
      <w:r w:rsidRPr="00252270">
        <w:tab/>
      </w:r>
      <w:r w:rsidRPr="00252270">
        <w:tab/>
        <w:t>for (i = 1; i &lt;= m - 1; i++)</w:t>
      </w:r>
    </w:p>
    <w:p w:rsidR="00BA4863" w:rsidRPr="00252270" w:rsidRDefault="00BA4863" w:rsidP="00252270">
      <w:r w:rsidRPr="00252270">
        <w:tab/>
      </w:r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u[i][0][k] = g3(x[i], t[k]);  //</w:t>
      </w:r>
      <w:r w:rsidRPr="00252270">
        <w:rPr>
          <w:rFonts w:hint="eastAsia"/>
        </w:rPr>
        <w:t>下边界条件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u[i][n][k] = g4(x[i], t[k]);  //</w:t>
      </w:r>
      <w:r w:rsidRPr="00252270">
        <w:rPr>
          <w:rFonts w:hint="eastAsia"/>
        </w:rPr>
        <w:t>上边界条件</w:t>
      </w:r>
    </w:p>
    <w:p w:rsidR="00BA4863" w:rsidRPr="00252270" w:rsidRDefault="00BA4863" w:rsidP="00252270">
      <w:r w:rsidRPr="00252270">
        <w:tab/>
      </w:r>
      <w:r w:rsidRPr="00252270">
        <w:tab/>
        <w:t>}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>
      <w:r w:rsidRPr="00252270">
        <w:tab/>
        <w:t xml:space="preserve">const11 = 1.0 / 12.0 - r1 / 2.0; </w:t>
      </w:r>
    </w:p>
    <w:p w:rsidR="00BA4863" w:rsidRPr="00252270" w:rsidRDefault="00BA4863" w:rsidP="00252270">
      <w:r w:rsidRPr="00252270">
        <w:tab/>
        <w:t>const12 = 10.0 / 12.0 + r1;</w:t>
      </w:r>
    </w:p>
    <w:p w:rsidR="00BA4863" w:rsidRPr="00252270" w:rsidRDefault="00BA4863" w:rsidP="00252270">
      <w:r w:rsidRPr="00252270">
        <w:tab/>
        <w:t>const21 = 1.0 / 12.0 - r2 / 2.0;</w:t>
      </w:r>
    </w:p>
    <w:p w:rsidR="00BA4863" w:rsidRPr="00252270" w:rsidRDefault="00BA4863" w:rsidP="00252270">
      <w:r w:rsidRPr="00252270">
        <w:tab/>
        <w:t>const22 = 10.0 / 12.0 + r2;</w:t>
      </w:r>
    </w:p>
    <w:p w:rsidR="00BA4863" w:rsidRPr="00252270" w:rsidRDefault="00BA4863" w:rsidP="00252270">
      <w:r w:rsidRPr="00252270">
        <w:tab/>
        <w:t>a1 = (double *)malloc(sizeof(double)*(m - 1));</w:t>
      </w:r>
    </w:p>
    <w:p w:rsidR="00BA4863" w:rsidRPr="00252270" w:rsidRDefault="00BA4863" w:rsidP="00252270">
      <w:r w:rsidRPr="00252270">
        <w:tab/>
        <w:t>b1 = (double *)malloc(sizeof(double)*(m - 1));</w:t>
      </w:r>
    </w:p>
    <w:p w:rsidR="00BA4863" w:rsidRPr="00252270" w:rsidRDefault="00BA4863" w:rsidP="00252270">
      <w:r w:rsidRPr="00252270">
        <w:tab/>
        <w:t>c1 = (double *)malloc(sizeof(double)*(m - 1));</w:t>
      </w:r>
    </w:p>
    <w:p w:rsidR="00BA4863" w:rsidRPr="00252270" w:rsidRDefault="00BA4863" w:rsidP="00252270">
      <w:r w:rsidRPr="00252270">
        <w:tab/>
        <w:t>d1 = (double *)malloc(sizeof(double)*(m - 1));</w:t>
      </w:r>
    </w:p>
    <w:p w:rsidR="00BA4863" w:rsidRPr="00252270" w:rsidRDefault="00BA4863" w:rsidP="00252270">
      <w:r w:rsidRPr="00252270">
        <w:tab/>
        <w:t>for (i = 0; i&lt; m - 1; i++)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a1[i] =const11;</w:t>
      </w:r>
    </w:p>
    <w:p w:rsidR="00BA4863" w:rsidRPr="00252270" w:rsidRDefault="00BA4863" w:rsidP="00252270">
      <w:r w:rsidRPr="00252270">
        <w:tab/>
      </w:r>
      <w:r w:rsidRPr="00252270">
        <w:tab/>
        <w:t>b1[i] =const12;</w:t>
      </w:r>
    </w:p>
    <w:p w:rsidR="00BA4863" w:rsidRPr="00252270" w:rsidRDefault="00BA4863" w:rsidP="00252270">
      <w:r w:rsidRPr="00252270">
        <w:tab/>
      </w:r>
      <w:r w:rsidRPr="00252270">
        <w:tab/>
        <w:t>c1[i] = a1[i];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a2 = (double *)malloc(sizeof(double)*(n - 1));</w:t>
      </w:r>
    </w:p>
    <w:p w:rsidR="00BA4863" w:rsidRPr="00252270" w:rsidRDefault="00BA4863" w:rsidP="00252270">
      <w:r w:rsidRPr="00252270">
        <w:tab/>
        <w:t>b2 = (double *)malloc(sizeof(double)*(n - 1));</w:t>
      </w:r>
    </w:p>
    <w:p w:rsidR="00BA4863" w:rsidRPr="00252270" w:rsidRDefault="00BA4863" w:rsidP="00252270">
      <w:r w:rsidRPr="00252270">
        <w:tab/>
        <w:t>c2 = (double *)malloc(sizeof(double)*(n - 1));</w:t>
      </w:r>
    </w:p>
    <w:p w:rsidR="00BA4863" w:rsidRPr="00252270" w:rsidRDefault="00BA4863" w:rsidP="00252270">
      <w:r w:rsidRPr="00252270">
        <w:tab/>
        <w:t>d2 = (double *)malloc(sizeof(double)*(n - 1));</w:t>
      </w:r>
    </w:p>
    <w:p w:rsidR="00BA4863" w:rsidRPr="00252270" w:rsidRDefault="00BA4863" w:rsidP="00252270">
      <w:r w:rsidRPr="00252270">
        <w:tab/>
        <w:t>for (j = 0; j &lt; n - 1; j++)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a2[j] = const21;</w:t>
      </w:r>
    </w:p>
    <w:p w:rsidR="00BA4863" w:rsidRPr="00252270" w:rsidRDefault="00BA4863" w:rsidP="00252270">
      <w:r w:rsidRPr="00252270">
        <w:tab/>
      </w:r>
      <w:r w:rsidRPr="00252270">
        <w:tab/>
        <w:t>b2[j] = const22;</w:t>
      </w:r>
    </w:p>
    <w:p w:rsidR="00BA4863" w:rsidRPr="00252270" w:rsidRDefault="00BA4863" w:rsidP="00252270">
      <w:r w:rsidRPr="00252270">
        <w:tab/>
      </w:r>
      <w:r w:rsidRPr="00252270">
        <w:tab/>
        <w:t>c2[j] = a2[j];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for (k = 0; k &lt; L; k++)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tmid = (t[k] + t[k + 1]) / 2.0;</w:t>
      </w:r>
    </w:p>
    <w:p w:rsidR="00BA4863" w:rsidRPr="00252270" w:rsidRDefault="00BA4863" w:rsidP="00252270">
      <w:r w:rsidRPr="00252270">
        <w:tab/>
      </w:r>
      <w:r w:rsidRPr="00252270">
        <w:tab/>
        <w:t>for (j = 1; j &lt;= n - 1; j++)//</w:t>
      </w:r>
      <w:r w:rsidRPr="00252270">
        <w:rPr>
          <w:rFonts w:hint="eastAsia"/>
        </w:rPr>
        <w:t>固定</w:t>
      </w:r>
      <w:r w:rsidRPr="00252270">
        <w:t>j</w:t>
      </w:r>
    </w:p>
    <w:p w:rsidR="00BA4863" w:rsidRPr="00252270" w:rsidRDefault="00BA4863" w:rsidP="00252270">
      <w:r w:rsidRPr="00252270">
        <w:tab/>
      </w:r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for (i = 1; i &lt;= m - 1; i++)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temp1 = u[i - 1][j - 1][k] - 2 * u[i][j - 1][k] + u[i + 1][j - 1][k];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temp1 = temp1 + u[i - 1][j + 1][k] - 2 * u[i][j + 1][k] + u[i + 1][j + 1][k];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temp1 = temp1 + 10 * (u[i - 1][j][k] - 2 * u[i][j][k] + u[i + 1][j][k]);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temp1 = r1*temp1 / 12.0;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temp2 = u[i - 1][j - 1][k] - 2 * u[i - 1][j][k] + u[i - 1][j + 1][k];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temp2 = temp2 + u[i + 1][j - 1][k] - 2 * u[i + 1][j][k] + u[i + 1][j + 1][k];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temp2 = temp2 + 10 * (u[i][j - 1][k] - 2 * u[i][j][k] + u[i][j + 1][k]);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temp2 = r2*temp2/12.0;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 = f(x[i - 1], y[j - 1], tmid) + 10 * f(x[i - 1], y[j], tmid) + f(x[i - 1], y[j + 1], tmid);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 = temp + f(x[i + 1], y[j - 1], tmid) + 10 * f(x[i + 1], y[j], tmid) + f(x[i + 1], y[j + 1], tmid);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 = temp + 10 * (f(x[i], y[j - 1], tmid) + 10 * f(x[i], y[j], tmid) + f(x[i], y[j + 1], tmid));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temp = dt*temp / 144.0;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d1[i - 1] = temp1+temp2 +temp;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}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v[0][j] = const21*(u[0][j - 1][k + 1] + u[0][j + 1][k + 1] - u[0][j - 1][k] - u[0][j + 1][k]) + const22*(u[0][j][k + 1] - u[0][j][k]);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v[m][j] = const21*(u[m][j - 1][k + 1] + u[m][j + 1][k + 1] - u[m][j - 1][k] - u[m][j + 1][k]) + const22*(u[m][j][k + 1] - u[m][j][k]);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d1[0] = d1[0] - const11*v[0][j];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d1[m - 2] = d1[m - 2] - const11*v[m][j];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ans = chase_algorithm(a1, b1, c1, m - 1, d1);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for (i = 1; i &lt;= m - 1; i++)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v[i][j] = ans[i - 1];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free(ans);</w:t>
      </w:r>
    </w:p>
    <w:p w:rsidR="00BA4863" w:rsidRPr="00252270" w:rsidRDefault="00BA4863" w:rsidP="00252270">
      <w:r w:rsidRPr="00252270">
        <w:tab/>
      </w:r>
      <w:r w:rsidRPr="00252270">
        <w:tab/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ab/>
      </w:r>
      <w:r w:rsidRPr="00252270">
        <w:tab/>
        <w:t>for (i = 1; i &lt;= m - 1; i++)//</w:t>
      </w:r>
      <w:r w:rsidRPr="00252270">
        <w:rPr>
          <w:rFonts w:hint="eastAsia"/>
        </w:rPr>
        <w:t>固定</w:t>
      </w:r>
      <w:r w:rsidRPr="00252270">
        <w:t>i</w:t>
      </w:r>
    </w:p>
    <w:p w:rsidR="00BA4863" w:rsidRPr="00252270" w:rsidRDefault="00BA4863" w:rsidP="00252270">
      <w:r w:rsidRPr="00252270">
        <w:tab/>
      </w:r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for (j = 1; j &lt;= n - 1; j++)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d2[j - 1] = const22*u[i][j][k]+const21*(u[i][j - 1][k] + u[i][j + 1][k])+ v[i][j];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d2[0] = d2[0] -const21*u[i][0][k + 1];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d2[n - 2] = d2[n - 2]-const21*u[i][n][k + 1];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ans = chase_algorithm(a2, b2, c2, n - 1, d2);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for (j = 1; j &lt;= n - 1; j++)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</w:r>
      <w:r w:rsidRPr="00252270">
        <w:tab/>
        <w:t>u[i][j][k + 1] = ans[j - 1];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free(ans);</w:t>
      </w:r>
    </w:p>
    <w:p w:rsidR="00BA4863" w:rsidRPr="00252270" w:rsidRDefault="00BA4863" w:rsidP="00252270">
      <w:r w:rsidRPr="00252270">
        <w:tab/>
      </w:r>
      <w:r w:rsidRPr="00252270">
        <w:tab/>
        <w:t>}</w:t>
      </w:r>
    </w:p>
    <w:p w:rsidR="00BA4863" w:rsidRPr="00252270" w:rsidRDefault="00BA4863" w:rsidP="00252270">
      <w:r w:rsidRPr="00252270">
        <w:tab/>
        <w:t>}//end for k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gap_i = m / 4;//</w:t>
      </w:r>
      <w:r w:rsidRPr="00252270">
        <w:rPr>
          <w:rFonts w:hint="eastAsia"/>
        </w:rPr>
        <w:t>用于确定</w:t>
      </w:r>
      <w:r w:rsidRPr="00252270">
        <w:t>x</w:t>
      </w:r>
      <w:r w:rsidRPr="00252270">
        <w:rPr>
          <w:rFonts w:hint="eastAsia"/>
        </w:rPr>
        <w:t>方向每隔多少个点打印结果</w:t>
      </w:r>
    </w:p>
    <w:p w:rsidR="00BA4863" w:rsidRPr="00252270" w:rsidRDefault="00BA4863" w:rsidP="00252270">
      <w:r w:rsidRPr="00252270">
        <w:tab/>
        <w:t>gap_j = n / 4;//</w:t>
      </w:r>
      <w:r w:rsidRPr="00252270">
        <w:rPr>
          <w:rFonts w:hint="eastAsia"/>
        </w:rPr>
        <w:t>用于确定</w:t>
      </w:r>
      <w:r w:rsidRPr="00252270">
        <w:t>y</w:t>
      </w:r>
      <w:r w:rsidRPr="00252270">
        <w:rPr>
          <w:rFonts w:hint="eastAsia"/>
        </w:rPr>
        <w:t>方向每隔多少个点打印结果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for (i = gap_i; i &lt;= m - 1; i = i + gap_i)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for (j = gap_j; j &lt;= n - 1; j = j + gap_j)</w:t>
      </w:r>
    </w:p>
    <w:p w:rsidR="00BA4863" w:rsidRPr="00252270" w:rsidRDefault="00BA4863" w:rsidP="00252270">
      <w:r w:rsidRPr="00252270">
        <w:tab/>
      </w:r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temp = fabs(exact(x[i], y[j], T / 2.0) - u[i][j][L / 2]);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printf("(%.2f, %.2f, 0.50)     numerical=%f,    err=%.4e\n", x[i], y[j], u[i][j][L / 2], temp);</w:t>
      </w:r>
    </w:p>
    <w:p w:rsidR="00BA4863" w:rsidRPr="00252270" w:rsidRDefault="00BA4863" w:rsidP="00252270">
      <w:r w:rsidRPr="00252270">
        <w:tab/>
      </w:r>
      <w:r w:rsidRPr="00252270">
        <w:tab/>
        <w:t>}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printf("\n");</w:t>
      </w:r>
    </w:p>
    <w:p w:rsidR="00BA4863" w:rsidRPr="00252270" w:rsidRDefault="00BA4863" w:rsidP="00252270">
      <w:r w:rsidRPr="00252270">
        <w:tab/>
        <w:t>printf("\n");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for (i = gap_i; i &lt;= m - 1; i = i + gap_i)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for (j = gap_j; j &lt;= n - 1; j = j + gap_j)</w:t>
      </w:r>
    </w:p>
    <w:p w:rsidR="00BA4863" w:rsidRPr="00252270" w:rsidRDefault="00BA4863" w:rsidP="00252270">
      <w:r w:rsidRPr="00252270">
        <w:tab/>
      </w:r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temp = fabs(exact(x[i], y[j], T) - u[i][j][L]);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printf("(%.2f, %.2f, 1.00)     numerical=%f,    err=%.4e\n", x[i], y[j], u[i][j][L], temp);</w:t>
      </w:r>
    </w:p>
    <w:p w:rsidR="00BA4863" w:rsidRPr="00252270" w:rsidRDefault="00BA4863" w:rsidP="00252270">
      <w:r w:rsidRPr="00252270">
        <w:tab/>
      </w:r>
      <w:r w:rsidRPr="00252270">
        <w:tab/>
        <w:t>}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/>
    <w:p w:rsidR="00BA4863" w:rsidRPr="00252270" w:rsidRDefault="00BA4863" w:rsidP="00252270"/>
    <w:p w:rsidR="00BA4863" w:rsidRPr="00252270" w:rsidRDefault="00BA4863" w:rsidP="00252270">
      <w:r w:rsidRPr="00252270">
        <w:tab/>
        <w:t>free(x); free(y); free(t);</w:t>
      </w:r>
    </w:p>
    <w:p w:rsidR="00BA4863" w:rsidRPr="00252270" w:rsidRDefault="00BA4863" w:rsidP="00252270">
      <w:r w:rsidRPr="00252270">
        <w:tab/>
        <w:t>free(a1); free(b1); free(c1); free(d1);</w:t>
      </w:r>
    </w:p>
    <w:p w:rsidR="00BA4863" w:rsidRPr="00252270" w:rsidRDefault="00BA4863" w:rsidP="00252270">
      <w:r w:rsidRPr="00252270">
        <w:tab/>
        <w:t>free(a2); free(b2); free(c2); free(d2);</w:t>
      </w:r>
    </w:p>
    <w:p w:rsidR="00BA4863" w:rsidRPr="00252270" w:rsidRDefault="00BA4863" w:rsidP="00252270">
      <w:r w:rsidRPr="00252270">
        <w:tab/>
        <w:t>for (i = 0; i &lt;= m; i++)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for (j = 0; j &lt;= n; j++)</w:t>
      </w:r>
    </w:p>
    <w:p w:rsidR="00BA4863" w:rsidRPr="00252270" w:rsidRDefault="00BA4863" w:rsidP="00252270">
      <w:r w:rsidRPr="00252270">
        <w:tab/>
      </w:r>
      <w:r w:rsidRPr="00252270">
        <w:tab/>
      </w:r>
      <w:r w:rsidRPr="00252270">
        <w:tab/>
        <w:t>free(u[i][j]);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>
      <w:r w:rsidRPr="00252270">
        <w:tab/>
        <w:t>for (i = 0; i &lt;= m; i++)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free(u[i]); free(v[i]);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>
      <w:r w:rsidRPr="00252270">
        <w:tab/>
        <w:t>free(u); free(v);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252270" w:rsidRDefault="00BA4863" w:rsidP="00252270"/>
    <w:p w:rsidR="00BA4863" w:rsidRPr="00252270" w:rsidRDefault="00BA4863" w:rsidP="00252270">
      <w:r w:rsidRPr="00252270">
        <w:t>double f(double x, double y, double t)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return -3.0 * exp((x + y) / 2.0 - t) / 2.0;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>double phi(double x, double y)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return exp((x + y) / 2.0);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>double g1(double y, double t)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return exp(y / 2.0 - t);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>double g2(double y, double t)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return exp((1.0 + y) / 2.0 - t);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>double g3(double x, double t)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return exp(x / 2.0 - t);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>double g4(double x, double t)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return exp((1.0 + x) / 2.0 - t);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>double * chase_algorithm(double *a, double *b, double *c, int n, double *d)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double * ans, *g, *w, p;</w:t>
      </w:r>
    </w:p>
    <w:p w:rsidR="00BA4863" w:rsidRPr="00252270" w:rsidRDefault="00BA4863" w:rsidP="00252270">
      <w:r w:rsidRPr="00252270">
        <w:tab/>
        <w:t>int i;</w:t>
      </w:r>
    </w:p>
    <w:p w:rsidR="00BA4863" w:rsidRPr="00252270" w:rsidRDefault="00BA4863" w:rsidP="00252270">
      <w:r w:rsidRPr="00252270">
        <w:tab/>
        <w:t>ans = (double *)malloc(sizeof(double)*n);</w:t>
      </w:r>
    </w:p>
    <w:p w:rsidR="00BA4863" w:rsidRPr="00252270" w:rsidRDefault="00BA4863" w:rsidP="00252270">
      <w:r w:rsidRPr="00252270">
        <w:tab/>
        <w:t>g = (double *)malloc(sizeof(double)*n);</w:t>
      </w:r>
    </w:p>
    <w:p w:rsidR="00BA4863" w:rsidRPr="00252270" w:rsidRDefault="00BA4863" w:rsidP="00252270">
      <w:r w:rsidRPr="00252270">
        <w:tab/>
        <w:t>w = (double *)malloc(sizeof(double)*n);</w:t>
      </w:r>
    </w:p>
    <w:p w:rsidR="00BA4863" w:rsidRPr="00252270" w:rsidRDefault="00BA4863" w:rsidP="00252270">
      <w:r w:rsidRPr="00252270">
        <w:tab/>
        <w:t>g[0] = d[0] / b[0];</w:t>
      </w:r>
    </w:p>
    <w:p w:rsidR="00BA4863" w:rsidRPr="00252270" w:rsidRDefault="00BA4863" w:rsidP="00252270">
      <w:r w:rsidRPr="00252270">
        <w:tab/>
        <w:t>w[0] = c[0] / b[0];</w:t>
      </w:r>
    </w:p>
    <w:p w:rsidR="00BA4863" w:rsidRPr="00252270" w:rsidRDefault="00BA4863" w:rsidP="00252270"/>
    <w:p w:rsidR="00BA4863" w:rsidRPr="00252270" w:rsidRDefault="00BA4863" w:rsidP="00252270">
      <w:r w:rsidRPr="00252270">
        <w:tab/>
        <w:t>for (i = 1; i&lt;n; i++)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p = b[i] - a[i] * w[i - 1];</w:t>
      </w:r>
    </w:p>
    <w:p w:rsidR="00BA4863" w:rsidRPr="00252270" w:rsidRDefault="00BA4863" w:rsidP="00252270">
      <w:r w:rsidRPr="00252270">
        <w:tab/>
      </w:r>
      <w:r w:rsidRPr="00252270">
        <w:tab/>
        <w:t>g[i] = (d[i] - a[i] * g[i - 1]) / p;</w:t>
      </w:r>
    </w:p>
    <w:p w:rsidR="00BA4863" w:rsidRPr="00252270" w:rsidRDefault="00BA4863" w:rsidP="00252270">
      <w:r w:rsidRPr="00252270">
        <w:tab/>
      </w:r>
      <w:r w:rsidRPr="00252270">
        <w:tab/>
        <w:t>w[i] = c[i] / p;</w:t>
      </w:r>
    </w:p>
    <w:p w:rsidR="00BA4863" w:rsidRPr="00252270" w:rsidRDefault="00BA4863" w:rsidP="00252270">
      <w:r w:rsidRPr="00252270">
        <w:tab/>
        <w:t>}</w:t>
      </w:r>
    </w:p>
    <w:p w:rsidR="00BA4863" w:rsidRPr="00252270" w:rsidRDefault="00BA4863" w:rsidP="00252270">
      <w:r w:rsidRPr="00252270">
        <w:tab/>
        <w:t>ans[n - 1] = g[n - 1];</w:t>
      </w:r>
    </w:p>
    <w:p w:rsidR="00BA4863" w:rsidRPr="00252270" w:rsidRDefault="00BA4863" w:rsidP="00252270">
      <w:r w:rsidRPr="00252270">
        <w:tab/>
        <w:t>i = n - 2;</w:t>
      </w:r>
    </w:p>
    <w:p w:rsidR="00BA4863" w:rsidRPr="00252270" w:rsidRDefault="00BA4863" w:rsidP="00252270">
      <w:r w:rsidRPr="00252270">
        <w:tab/>
        <w:t>do</w:t>
      </w:r>
    </w:p>
    <w:p w:rsidR="00BA4863" w:rsidRPr="00252270" w:rsidRDefault="00BA4863" w:rsidP="00252270">
      <w:r w:rsidRPr="00252270">
        <w:tab/>
        <w:t>{</w:t>
      </w:r>
    </w:p>
    <w:p w:rsidR="00BA4863" w:rsidRPr="00252270" w:rsidRDefault="00BA4863" w:rsidP="00252270">
      <w:r w:rsidRPr="00252270">
        <w:tab/>
      </w:r>
      <w:r w:rsidRPr="00252270">
        <w:tab/>
        <w:t>ans[i] = g[i] - w[i] * ans[i + 1];</w:t>
      </w:r>
    </w:p>
    <w:p w:rsidR="00BA4863" w:rsidRPr="00252270" w:rsidRDefault="00BA4863" w:rsidP="00252270">
      <w:r w:rsidRPr="00252270">
        <w:tab/>
      </w:r>
      <w:r w:rsidRPr="00252270">
        <w:tab/>
        <w:t>i = i - 1;</w:t>
      </w:r>
    </w:p>
    <w:p w:rsidR="00BA4863" w:rsidRPr="00252270" w:rsidRDefault="00BA4863" w:rsidP="00252270">
      <w:r w:rsidRPr="00252270">
        <w:tab/>
        <w:t>} while (i &gt;= 0);</w:t>
      </w:r>
    </w:p>
    <w:p w:rsidR="00BA4863" w:rsidRPr="00252270" w:rsidRDefault="00BA4863" w:rsidP="00252270">
      <w:r w:rsidRPr="00252270">
        <w:tab/>
        <w:t>free(g);</w:t>
      </w:r>
    </w:p>
    <w:p w:rsidR="00BA4863" w:rsidRPr="00252270" w:rsidRDefault="00BA4863" w:rsidP="00252270">
      <w:r w:rsidRPr="00252270">
        <w:tab/>
        <w:t>free(w);</w:t>
      </w:r>
    </w:p>
    <w:p w:rsidR="00BA4863" w:rsidRPr="00252270" w:rsidRDefault="00BA4863" w:rsidP="00252270">
      <w:r w:rsidRPr="00252270">
        <w:tab/>
        <w:t>return ans;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252270" w:rsidRDefault="00BA4863" w:rsidP="00252270">
      <w:r w:rsidRPr="00252270">
        <w:t>double exact(double x, double y, double t)</w:t>
      </w:r>
    </w:p>
    <w:p w:rsidR="00BA4863" w:rsidRPr="00252270" w:rsidRDefault="00BA4863" w:rsidP="00252270">
      <w:r w:rsidRPr="00252270">
        <w:t>{</w:t>
      </w:r>
    </w:p>
    <w:p w:rsidR="00BA4863" w:rsidRPr="00252270" w:rsidRDefault="00BA4863" w:rsidP="00252270">
      <w:r w:rsidRPr="00252270">
        <w:tab/>
        <w:t>return exp((x + y) / 2.0 - t);</w:t>
      </w:r>
    </w:p>
    <w:p w:rsidR="00BA4863" w:rsidRPr="00252270" w:rsidRDefault="00BA4863" w:rsidP="00252270">
      <w:r w:rsidRPr="00252270">
        <w:t>}</w:t>
      </w:r>
    </w:p>
    <w:p w:rsidR="00BA4863" w:rsidRPr="00252270" w:rsidRDefault="00BA4863" w:rsidP="00252270"/>
    <w:p w:rsidR="00BA4863" w:rsidRPr="00554FC7" w:rsidRDefault="00BA4863" w:rsidP="000C717C">
      <w:pPr>
        <w:pStyle w:val="Heading2"/>
      </w:pPr>
      <w:bookmarkStart w:id="35" w:name="_Toc418707531"/>
      <w:r>
        <w:rPr>
          <w:rFonts w:hint="eastAsia"/>
        </w:rPr>
        <w:t>第四章</w:t>
      </w:r>
      <w:bookmarkEnd w:id="35"/>
    </w:p>
    <w:p w:rsidR="00BA4863" w:rsidRDefault="00BA4863" w:rsidP="00D66A26">
      <w:pPr>
        <w:pStyle w:val="Title"/>
        <w:jc w:val="left"/>
      </w:pPr>
      <w:bookmarkStart w:id="36" w:name="_Toc418707532"/>
      <w:r>
        <w:t>Egch4_sec1_01.c</w:t>
      </w:r>
      <w:bookmarkEnd w:id="36"/>
    </w:p>
    <w:p w:rsidR="00BA4863" w:rsidRPr="0027175E" w:rsidRDefault="00BA4863" w:rsidP="00D66A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  <w:r w:rsidRPr="0027175E">
        <w:rPr>
          <w:rFonts w:ascii="NSimSun" w:hAnsi="NSimSun" w:cs="NSimSun"/>
          <w:kern w:val="0"/>
          <w:szCs w:val="21"/>
          <w:highlight w:val="white"/>
        </w:rPr>
        <w:t xml:space="preserve">// </w:t>
      </w:r>
      <w:r w:rsidRPr="0027175E">
        <w:rPr>
          <w:rFonts w:ascii="NSimSun" w:hAnsi="NSimSun" w:cs="NSimSun" w:hint="eastAsia"/>
          <w:kern w:val="0"/>
          <w:szCs w:val="21"/>
          <w:highlight w:val="white"/>
        </w:rPr>
        <w:t>这是用迎风格式求解对流方程，求解区间为</w:t>
      </w:r>
      <w:r w:rsidRPr="0027175E">
        <w:rPr>
          <w:rFonts w:ascii="NSimSun" w:hAnsi="NSimSun" w:cs="NSimSun"/>
          <w:kern w:val="0"/>
          <w:szCs w:val="21"/>
          <w:highlight w:val="white"/>
        </w:rPr>
        <w:t>x in [-1,2], t in [0,1]</w:t>
      </w:r>
    </w:p>
    <w:p w:rsidR="00BA4863" w:rsidRPr="0027175E" w:rsidRDefault="00BA4863" w:rsidP="00D66A2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  <w:r w:rsidRPr="0027175E">
        <w:rPr>
          <w:rFonts w:ascii="NSimSun" w:hAnsi="NSimSun" w:cs="NSimSun"/>
          <w:kern w:val="0"/>
          <w:szCs w:val="21"/>
          <w:highlight w:val="white"/>
        </w:rPr>
        <w:t>//</w:t>
      </w:r>
      <w:r w:rsidRPr="0027175E">
        <w:rPr>
          <w:rFonts w:ascii="NSimSun" w:hAnsi="NSimSun" w:cs="NSimSun" w:hint="eastAsia"/>
          <w:kern w:val="0"/>
          <w:szCs w:val="21"/>
          <w:highlight w:val="white"/>
        </w:rPr>
        <w:t>最后打印</w:t>
      </w:r>
      <w:r w:rsidRPr="0027175E">
        <w:rPr>
          <w:rFonts w:ascii="NSimSun" w:hAnsi="NSimSun" w:cs="NSimSun"/>
          <w:kern w:val="0"/>
          <w:szCs w:val="21"/>
          <w:highlight w:val="white"/>
        </w:rPr>
        <w:t>t=0.5</w:t>
      </w:r>
      <w:r w:rsidRPr="0027175E">
        <w:rPr>
          <w:rFonts w:ascii="NSimSun" w:hAnsi="NSimSun" w:cs="NSimSun" w:hint="eastAsia"/>
          <w:kern w:val="0"/>
          <w:szCs w:val="21"/>
          <w:highlight w:val="white"/>
        </w:rPr>
        <w:t>时，</w:t>
      </w:r>
      <w:r w:rsidRPr="0027175E">
        <w:rPr>
          <w:rFonts w:ascii="NSimSun" w:hAnsi="NSimSun" w:cs="NSimSun"/>
          <w:kern w:val="0"/>
          <w:szCs w:val="21"/>
          <w:highlight w:val="white"/>
        </w:rPr>
        <w:t>x in [0,1]</w:t>
      </w:r>
      <w:r w:rsidRPr="0027175E">
        <w:rPr>
          <w:rFonts w:ascii="NSimSun" w:hAnsi="NSimSun" w:cs="NSimSun" w:hint="eastAsia"/>
          <w:kern w:val="0"/>
          <w:szCs w:val="21"/>
          <w:highlight w:val="white"/>
        </w:rPr>
        <w:t>的数值解</w:t>
      </w:r>
    </w:p>
    <w:p w:rsidR="00BA4863" w:rsidRDefault="00BA4863" w:rsidP="00D66A2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#include "stdafx.h"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#include&lt;math.h&gt;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#include&lt;stdio.h&gt;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#include&lt;stdlib.h&gt;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void main()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{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double a, h, tau, r, *x, *t, * *u;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int j, k, m, n;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double phi(double x);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double exact(double x, double t);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FILE *fp;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m = 300;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n = 200;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h = 3.0 / m;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tau = 1.0 / n;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a = 1.0;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r = a*tau / h;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printf("r=%.4f\n", r);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if (r &gt; 1.0)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{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printf("stability condition is not satisfied!\n");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return;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}</w:t>
      </w:r>
      <w:r w:rsidRPr="00D66A26">
        <w:tab/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x = (double *)malloc(sizeof(double)*(m + 1));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t = (double *)malloc(sizeof(double)*(n + 1));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for (j = 0; j &lt;= m; j++)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x[j] = -1.0+j*h;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for (k = 0; k &lt;= n; k++)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t[k] = k*tau;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u = (double * *)malloc(sizeof(double *)*(m + 1));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for (j = 0; j &lt;= m; j++)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u[j] = (double *)malloc(sizeof(double)*(n + 1));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for (j = 0; j &lt;= m; j++)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u[j][0] = phi(x[j]);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for (k = 0; k &lt; n; k++)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{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for (j = k+1; j &lt;= m; j++)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</w:r>
      <w:r w:rsidRPr="00D66A26">
        <w:tab/>
        <w:t>u[j][k + 1] = r*u[j - 1][k] + (1.0 - r)*u[j][k];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}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if (fopen_s(&amp;fp, "upwind.dat", "w")!= 0)//</w:t>
      </w:r>
      <w:r w:rsidRPr="00D66A26">
        <w:rPr>
          <w:rFonts w:hint="eastAsia"/>
        </w:rPr>
        <w:t>写入数据文件，到时将此文件拷贝到</w:t>
      </w:r>
      <w:r w:rsidRPr="00D66A26">
        <w:t>Matlab</w:t>
      </w:r>
      <w:r w:rsidRPr="00D66A26">
        <w:rPr>
          <w:rFonts w:hint="eastAsia"/>
        </w:rPr>
        <w:t>的工作目录下可以直接画图。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{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printf("cannot open the file!\n");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return;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}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for (j = 100; j &lt;= 200; j++)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{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printf("x=%.2f, numerical=%.2f\n", x[j], u[j][n / 2]);//</w:t>
      </w:r>
      <w:r w:rsidRPr="00D66A26">
        <w:rPr>
          <w:rFonts w:hint="eastAsia"/>
        </w:rPr>
        <w:t>屏幕输出，也可以不用输出。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fprintf(fp, "%f, %f\n", x[j], u[j][n / 2]);  //</w:t>
      </w:r>
      <w:r w:rsidRPr="00D66A26">
        <w:rPr>
          <w:rFonts w:hint="eastAsia"/>
        </w:rPr>
        <w:t>写到</w:t>
      </w:r>
      <w:r w:rsidRPr="00D66A26">
        <w:t>dat</w:t>
      </w:r>
      <w:r w:rsidRPr="00D66A26">
        <w:rPr>
          <w:rFonts w:hint="eastAsia"/>
        </w:rPr>
        <w:t>文件中，第一列是</w:t>
      </w:r>
      <w:r w:rsidRPr="00D66A26">
        <w:t>x</w:t>
      </w:r>
      <w:r w:rsidRPr="00D66A26">
        <w:rPr>
          <w:rFonts w:hint="eastAsia"/>
        </w:rPr>
        <w:t>坐标，第二列是在相应</w:t>
      </w:r>
      <w:r w:rsidRPr="00D66A26">
        <w:t>x</w:t>
      </w:r>
      <w:r w:rsidRPr="00D66A26">
        <w:rPr>
          <w:rFonts w:hint="eastAsia"/>
        </w:rPr>
        <w:t>坐标处的</w:t>
      </w:r>
      <w:r w:rsidRPr="00D66A26">
        <w:t>u</w:t>
      </w:r>
      <w:r w:rsidRPr="00D66A26">
        <w:rPr>
          <w:rFonts w:hint="eastAsia"/>
        </w:rPr>
        <w:t>值。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//</w:t>
      </w:r>
      <w:r w:rsidRPr="00D66A26">
        <w:rPr>
          <w:rFonts w:hint="eastAsia"/>
        </w:rPr>
        <w:t>这样用</w:t>
      </w:r>
      <w:r w:rsidRPr="00D66A26">
        <w:t>matlab</w:t>
      </w:r>
      <w:r w:rsidRPr="00D66A26">
        <w:rPr>
          <w:rFonts w:hint="eastAsia"/>
        </w:rPr>
        <w:t>可以直接读取数据文件从而画出直观图来。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}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fclose(fp);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free(x); free(t);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for (j = 0; j &lt;= m; j++)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free(u[j]);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free(u);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}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double phi(double x)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{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if (x &lt;= 0)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return 0.0;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else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return 1.0;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}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double exact(double x, double t)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>{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if (x &lt;= t)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return 0.0;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  <w:t>else</w:t>
      </w:r>
    </w:p>
    <w:p w:rsidR="00BA4863" w:rsidRPr="00D66A26" w:rsidRDefault="00BA4863" w:rsidP="00D66A26">
      <w:pPr>
        <w:autoSpaceDE w:val="0"/>
        <w:autoSpaceDN w:val="0"/>
        <w:adjustRightInd w:val="0"/>
        <w:jc w:val="left"/>
      </w:pPr>
      <w:r w:rsidRPr="00D66A26">
        <w:tab/>
      </w:r>
      <w:r w:rsidRPr="00D66A26">
        <w:tab/>
        <w:t>return 1.0;</w:t>
      </w:r>
    </w:p>
    <w:p w:rsidR="00BA4863" w:rsidRPr="00D66A26" w:rsidRDefault="00BA4863" w:rsidP="00D66A26">
      <w:r w:rsidRPr="00D66A26">
        <w:t>}</w:t>
      </w:r>
    </w:p>
    <w:p w:rsidR="00BA4863" w:rsidRPr="00D66A26" w:rsidRDefault="00BA4863" w:rsidP="00D66A26">
      <w:pPr>
        <w:rPr>
          <w:rFonts w:ascii="宋体"/>
        </w:rPr>
      </w:pPr>
      <w:r w:rsidRPr="00D66A26">
        <w:rPr>
          <w:rFonts w:ascii="宋体" w:hAnsi="宋体" w:hint="eastAsia"/>
        </w:rPr>
        <w:t>程序运行后在当前目录下会有一个数据文件</w:t>
      </w:r>
      <w:r w:rsidRPr="00D66A26">
        <w:rPr>
          <w:rFonts w:ascii="宋体" w:hAnsi="宋体"/>
        </w:rPr>
        <w:t>upwind.dat</w:t>
      </w:r>
      <w:r w:rsidRPr="00D66A26">
        <w:rPr>
          <w:rFonts w:ascii="宋体" w:hAnsi="宋体" w:hint="eastAsia"/>
        </w:rPr>
        <w:t>，把数据文件</w:t>
      </w:r>
      <w:r w:rsidRPr="00D66A26">
        <w:rPr>
          <w:rFonts w:ascii="宋体" w:hAnsi="宋体"/>
        </w:rPr>
        <w:t>upwind.dat</w:t>
      </w:r>
      <w:r w:rsidRPr="00D66A26">
        <w:rPr>
          <w:rFonts w:ascii="宋体" w:hAnsi="宋体" w:hint="eastAsia"/>
        </w:rPr>
        <w:t>文件拷到</w:t>
      </w:r>
      <w:r w:rsidRPr="00D66A26">
        <w:rPr>
          <w:rFonts w:ascii="宋体" w:hAnsi="宋体"/>
        </w:rPr>
        <w:t>matlab</w:t>
      </w:r>
      <w:r w:rsidRPr="00D66A26">
        <w:rPr>
          <w:rFonts w:ascii="宋体" w:hAnsi="宋体" w:hint="eastAsia"/>
        </w:rPr>
        <w:t>软件的工作目录下，然后新建一个</w:t>
      </w:r>
      <w:r w:rsidRPr="00D66A26">
        <w:rPr>
          <w:rFonts w:ascii="宋体" w:hAnsi="宋体"/>
        </w:rPr>
        <w:t>m</w:t>
      </w:r>
      <w:r w:rsidRPr="00D66A26">
        <w:rPr>
          <w:rFonts w:ascii="宋体" w:hAnsi="宋体" w:hint="eastAsia"/>
        </w:rPr>
        <w:t>脚本文件，文件内容为：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>load upwind.dat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 xml:space="preserve"> x=upwind(:,1);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 xml:space="preserve"> u=upwind(:,2);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 xml:space="preserve"> axis([0 1 -0.5 1.5]);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 xml:space="preserve"> hold on;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 xml:space="preserve"> plot(x,u);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 xml:space="preserve"> xlabel('x');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 xml:space="preserve"> ylabel('u');</w:t>
      </w:r>
    </w:p>
    <w:p w:rsidR="00BA4863" w:rsidRPr="00D056C9" w:rsidRDefault="00BA4863" w:rsidP="00D66A26">
      <w:pPr>
        <w:autoSpaceDE w:val="0"/>
        <w:autoSpaceDN w:val="0"/>
        <w:adjustRightInd w:val="0"/>
        <w:jc w:val="left"/>
      </w:pPr>
      <w:r w:rsidRPr="00D056C9">
        <w:t xml:space="preserve"> title('upwind scheme at t=0.5');</w:t>
      </w:r>
    </w:p>
    <w:p w:rsidR="00BA4863" w:rsidRPr="00D66A26" w:rsidRDefault="00BA4863" w:rsidP="00D66A26">
      <w:r>
        <w:rPr>
          <w:rFonts w:hint="eastAsia"/>
        </w:rPr>
        <w:t>运行此</w:t>
      </w:r>
      <w:r>
        <w:t>m</w:t>
      </w:r>
      <w:r>
        <w:rPr>
          <w:rFonts w:hint="eastAsia"/>
        </w:rPr>
        <w:t>文件即可作出迎风格式数值解的图。</w:t>
      </w:r>
    </w:p>
    <w:p w:rsidR="00BA4863" w:rsidRDefault="00BA4863" w:rsidP="0099047D">
      <w:pPr>
        <w:pStyle w:val="Title"/>
        <w:jc w:val="left"/>
      </w:pPr>
      <w:bookmarkStart w:id="37" w:name="_Toc418707533"/>
      <w:r>
        <w:t>Egch4_sec1_02.c</w:t>
      </w:r>
      <w:bookmarkEnd w:id="37"/>
    </w:p>
    <w:p w:rsidR="00BA4863" w:rsidRPr="001474E3" w:rsidRDefault="00BA4863" w:rsidP="001474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  <w:r w:rsidRPr="001474E3">
        <w:rPr>
          <w:rFonts w:ascii="NSimSun" w:hAnsi="NSimSun" w:cs="NSimSun"/>
          <w:kern w:val="0"/>
          <w:szCs w:val="21"/>
          <w:highlight w:val="white"/>
        </w:rPr>
        <w:t xml:space="preserve">// </w:t>
      </w:r>
      <w:r w:rsidRPr="001474E3">
        <w:rPr>
          <w:rFonts w:ascii="NSimSun" w:hAnsi="NSimSun" w:cs="NSimSun" w:hint="eastAsia"/>
          <w:kern w:val="0"/>
          <w:szCs w:val="21"/>
          <w:highlight w:val="white"/>
        </w:rPr>
        <w:t>这是用</w:t>
      </w:r>
      <w:r w:rsidRPr="001474E3">
        <w:rPr>
          <w:rFonts w:ascii="NSimSun" w:hAnsi="NSimSun" w:cs="NSimSun"/>
          <w:kern w:val="0"/>
          <w:szCs w:val="21"/>
          <w:highlight w:val="white"/>
        </w:rPr>
        <w:t>Lax-Friedrichs</w:t>
      </w:r>
      <w:r w:rsidRPr="001474E3">
        <w:rPr>
          <w:rFonts w:ascii="NSimSun" w:hAnsi="NSimSun" w:cs="NSimSun" w:hint="eastAsia"/>
          <w:kern w:val="0"/>
          <w:szCs w:val="21"/>
          <w:highlight w:val="white"/>
        </w:rPr>
        <w:t>格式求解对流方程，求解区间为</w:t>
      </w:r>
      <w:r w:rsidRPr="001474E3">
        <w:rPr>
          <w:rFonts w:ascii="NSimSun" w:hAnsi="NSimSun" w:cs="NSimSun"/>
          <w:kern w:val="0"/>
          <w:szCs w:val="21"/>
          <w:highlight w:val="white"/>
        </w:rPr>
        <w:t>x in [-1,2], t in [0,1]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  <w:r w:rsidRPr="001474E3">
        <w:rPr>
          <w:rFonts w:ascii="NSimSun" w:hAnsi="NSimSun" w:cs="NSimSun"/>
          <w:kern w:val="0"/>
          <w:szCs w:val="21"/>
          <w:highlight w:val="white"/>
        </w:rPr>
        <w:t>//</w:t>
      </w:r>
      <w:r w:rsidRPr="001474E3">
        <w:rPr>
          <w:rFonts w:ascii="NSimSun" w:hAnsi="NSimSun" w:cs="NSimSun" w:hint="eastAsia"/>
          <w:kern w:val="0"/>
          <w:szCs w:val="21"/>
          <w:highlight w:val="white"/>
        </w:rPr>
        <w:t>最后打印</w:t>
      </w:r>
      <w:r w:rsidRPr="001474E3">
        <w:rPr>
          <w:rFonts w:ascii="NSimSun" w:hAnsi="NSimSun" w:cs="NSimSun"/>
          <w:kern w:val="0"/>
          <w:szCs w:val="21"/>
          <w:highlight w:val="white"/>
        </w:rPr>
        <w:t>t=0.5</w:t>
      </w:r>
      <w:r w:rsidRPr="001474E3">
        <w:rPr>
          <w:rFonts w:ascii="NSimSun" w:hAnsi="NSimSun" w:cs="NSimSun" w:hint="eastAsia"/>
          <w:kern w:val="0"/>
          <w:szCs w:val="21"/>
          <w:highlight w:val="white"/>
        </w:rPr>
        <w:t>时，</w:t>
      </w:r>
      <w:r w:rsidRPr="001474E3">
        <w:rPr>
          <w:rFonts w:ascii="NSimSun" w:hAnsi="NSimSun" w:cs="NSimSun"/>
          <w:kern w:val="0"/>
          <w:szCs w:val="21"/>
          <w:highlight w:val="white"/>
        </w:rPr>
        <w:t>x in [0,1]</w:t>
      </w:r>
      <w:r w:rsidRPr="001474E3">
        <w:rPr>
          <w:rFonts w:ascii="NSimSun" w:hAnsi="NSimSun" w:cs="NSimSun" w:hint="eastAsia"/>
          <w:kern w:val="0"/>
          <w:szCs w:val="21"/>
          <w:highlight w:val="white"/>
        </w:rPr>
        <w:t>的数值解</w:t>
      </w:r>
    </w:p>
    <w:p w:rsidR="00BA4863" w:rsidRDefault="00BA4863" w:rsidP="00147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#include "stdafx.h"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#include&lt;math.h&gt;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#include&lt;stdio.h&gt;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#include&lt;stdlib.h&gt;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void main()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{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double a, h, tau, r, *x, *t, **u;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int j, k, m, n;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double phi(double x);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double exact(double x, double t);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FILE *fp;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m = 300;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n = 200;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h = 3.0 / m;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tau = 1.0 / n;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a = 1.0;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r = a*tau / h;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printf("r=%.4f\n", r);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if (r &gt; 1.0)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{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printf("stability condition is not satisfied!\n");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return;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}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x = (double *)malloc(sizeof(double)*(m + 1));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t = (double *)malloc(sizeof(double)*(n + 1));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for (j = 0; j &lt;= m; j++)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x[j] = -1.0 + j*h;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for (k = 0; k &lt;= n; k++)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t[k] = k*tau;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u = (double * *)malloc(sizeof(double *)*(m + 1));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for (j = 0; j &lt;= m; j++)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u[j] = (double *)malloc(sizeof(double)*(n + 1));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for (j = 0; j &lt;= m; j++)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u[j][0] = phi(x[j]);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for (k = 0; k &lt; n; k++)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{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for (j = k + 1; j &lt;= m-(k+1); j++)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</w:r>
      <w:r w:rsidRPr="001474E3">
        <w:tab/>
        <w:t>u[j][k + 1] = (1.0+r)*u[j - 1][k]/2.0 + (1.0 - r)*u[j+1][k]/2;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}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if (fopen_s(&amp;fp, "Lax-Friedrichs.dat", "w") != 0)//</w:t>
      </w:r>
      <w:r w:rsidRPr="001474E3">
        <w:rPr>
          <w:rFonts w:hint="eastAsia"/>
        </w:rPr>
        <w:t>写入数据文件，到时将此文件拷贝到</w:t>
      </w:r>
      <w:r w:rsidRPr="001474E3">
        <w:t>Matlab</w:t>
      </w:r>
      <w:r w:rsidRPr="001474E3">
        <w:rPr>
          <w:rFonts w:hint="eastAsia"/>
        </w:rPr>
        <w:t>的工作目录下可以直接画图。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{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printf("cannot open the file!\n");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return;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}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for (j = 100; j &lt;= 200; j++)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{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printf("x=%.2f, numerical=%.2f\n", x[j], u[j][n / 2]);//</w:t>
      </w:r>
      <w:r w:rsidRPr="001474E3">
        <w:rPr>
          <w:rFonts w:hint="eastAsia"/>
        </w:rPr>
        <w:t>屏幕输出，也可以不用输出。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fprintf(fp, "%f, %f\n", x[j], u[j][n / 2]);  //</w:t>
      </w:r>
      <w:r w:rsidRPr="001474E3">
        <w:rPr>
          <w:rFonts w:hint="eastAsia"/>
        </w:rPr>
        <w:t>写到</w:t>
      </w:r>
      <w:r w:rsidRPr="001474E3">
        <w:t>dat</w:t>
      </w:r>
      <w:r w:rsidRPr="001474E3">
        <w:rPr>
          <w:rFonts w:hint="eastAsia"/>
        </w:rPr>
        <w:t>文件中，第一列是</w:t>
      </w:r>
      <w:r w:rsidRPr="001474E3">
        <w:t>x</w:t>
      </w:r>
      <w:r w:rsidRPr="001474E3">
        <w:rPr>
          <w:rFonts w:hint="eastAsia"/>
        </w:rPr>
        <w:t>坐标，第二列是在相应</w:t>
      </w:r>
      <w:r w:rsidRPr="001474E3">
        <w:t>x</w:t>
      </w:r>
      <w:r w:rsidRPr="001474E3">
        <w:rPr>
          <w:rFonts w:hint="eastAsia"/>
        </w:rPr>
        <w:t>坐标处的</w:t>
      </w:r>
      <w:r w:rsidRPr="001474E3">
        <w:t>u</w:t>
      </w:r>
      <w:r w:rsidRPr="001474E3">
        <w:rPr>
          <w:rFonts w:hint="eastAsia"/>
        </w:rPr>
        <w:t>值。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//</w:t>
      </w:r>
      <w:r w:rsidRPr="001474E3">
        <w:rPr>
          <w:rFonts w:hint="eastAsia"/>
        </w:rPr>
        <w:t>这样用</w:t>
      </w:r>
      <w:r w:rsidRPr="001474E3">
        <w:t>matlab</w:t>
      </w:r>
      <w:r w:rsidRPr="001474E3">
        <w:rPr>
          <w:rFonts w:hint="eastAsia"/>
        </w:rPr>
        <w:t>可以直接读取数据文件从而画出直观图来。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}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fclose(fp);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free(x); free(t);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for (j = 0; j &lt;= m; j++)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free(u[j]);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free(u);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}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double phi(double x)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{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if (x &lt;= 0)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return 0.0;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else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return 1.0;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}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double exact(double x, double t)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{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if (x &lt;= t)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return 0.0;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  <w:t>else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ab/>
      </w:r>
      <w:r w:rsidRPr="001474E3">
        <w:tab/>
        <w:t>return 1.0;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</w:pPr>
      <w:r w:rsidRPr="001474E3">
        <w:t>}</w:t>
      </w:r>
    </w:p>
    <w:p w:rsidR="00BA4863" w:rsidRPr="001474E3" w:rsidRDefault="00BA4863" w:rsidP="001474E3">
      <w:pPr>
        <w:rPr>
          <w:rFonts w:ascii="宋体"/>
        </w:rPr>
      </w:pPr>
      <w:r w:rsidRPr="00D66A26">
        <w:rPr>
          <w:rFonts w:ascii="宋体" w:hAnsi="宋体" w:hint="eastAsia"/>
        </w:rPr>
        <w:t>程序运行后在当前目录下会有一个数据文件</w:t>
      </w:r>
      <w:r>
        <w:rPr>
          <w:rFonts w:ascii="宋体" w:hAnsi="宋体"/>
        </w:rPr>
        <w:t>Lax_Friedrichs</w:t>
      </w:r>
      <w:r w:rsidRPr="00D66A26">
        <w:rPr>
          <w:rFonts w:ascii="宋体" w:hAnsi="宋体"/>
        </w:rPr>
        <w:t>.dat</w:t>
      </w:r>
      <w:r w:rsidRPr="00D66A26">
        <w:rPr>
          <w:rFonts w:ascii="宋体" w:hAnsi="宋体" w:hint="eastAsia"/>
        </w:rPr>
        <w:t>，把数据文件</w:t>
      </w:r>
      <w:r>
        <w:rPr>
          <w:rFonts w:ascii="宋体" w:hAnsi="宋体"/>
        </w:rPr>
        <w:t>Lax_Friedrichs</w:t>
      </w:r>
      <w:r w:rsidRPr="00D66A26">
        <w:rPr>
          <w:rFonts w:ascii="宋体" w:hAnsi="宋体"/>
        </w:rPr>
        <w:t>.dat</w:t>
      </w:r>
      <w:r w:rsidRPr="00D66A26">
        <w:rPr>
          <w:rFonts w:ascii="宋体" w:hAnsi="宋体" w:hint="eastAsia"/>
        </w:rPr>
        <w:t>文件拷到</w:t>
      </w:r>
      <w:r w:rsidRPr="00D66A26">
        <w:rPr>
          <w:rFonts w:ascii="宋体" w:hAnsi="宋体"/>
        </w:rPr>
        <w:t>matlab</w:t>
      </w:r>
      <w:r w:rsidRPr="00D66A26">
        <w:rPr>
          <w:rFonts w:ascii="宋体" w:hAnsi="宋体" w:hint="eastAsia"/>
        </w:rPr>
        <w:t>软件的工作目录下，然后新建一个</w:t>
      </w:r>
      <w:r w:rsidRPr="00D66A26">
        <w:rPr>
          <w:rFonts w:ascii="宋体" w:hAnsi="宋体"/>
        </w:rPr>
        <w:t>m</w:t>
      </w:r>
      <w:r w:rsidRPr="00D66A26">
        <w:rPr>
          <w:rFonts w:ascii="宋体" w:hAnsi="宋体" w:hint="eastAsia"/>
        </w:rPr>
        <w:t>脚本文件，文件内容为：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>load Lax_Friedrichs.dat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 xml:space="preserve"> x=Lax_Friedrichs(:,1);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 xml:space="preserve"> u=Lax_Friedrichs(:,2);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 xml:space="preserve"> axis([0 1 -0.5 1.5]);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 xml:space="preserve"> hold on;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 xml:space="preserve"> plot(x,u);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 xml:space="preserve"> xlabel('x');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 xml:space="preserve"> ylabel('u');</w:t>
      </w:r>
    </w:p>
    <w:p w:rsidR="00BA4863" w:rsidRPr="00D056C9" w:rsidRDefault="00BA4863" w:rsidP="001474E3">
      <w:pPr>
        <w:autoSpaceDE w:val="0"/>
        <w:autoSpaceDN w:val="0"/>
        <w:adjustRightInd w:val="0"/>
        <w:jc w:val="left"/>
      </w:pPr>
      <w:r w:rsidRPr="00D056C9">
        <w:t xml:space="preserve"> title('Lax-Friedrichs scheme at t=0.5');</w:t>
      </w:r>
    </w:p>
    <w:p w:rsidR="00BA4863" w:rsidRPr="00D66A26" w:rsidRDefault="00BA4863" w:rsidP="001474E3">
      <w:r>
        <w:rPr>
          <w:rFonts w:hint="eastAsia"/>
        </w:rPr>
        <w:t>运行此</w:t>
      </w:r>
      <w:r>
        <w:t>m</w:t>
      </w:r>
      <w:r>
        <w:rPr>
          <w:rFonts w:hint="eastAsia"/>
        </w:rPr>
        <w:t>文件即可作出</w:t>
      </w:r>
      <w:r>
        <w:rPr>
          <w:rFonts w:ascii="宋体" w:hAnsi="宋体"/>
        </w:rPr>
        <w:t>Lax-Friedrichs</w:t>
      </w:r>
      <w:r>
        <w:rPr>
          <w:rFonts w:hint="eastAsia"/>
        </w:rPr>
        <w:t>格式数值解的图。</w:t>
      </w:r>
    </w:p>
    <w:p w:rsidR="00BA4863" w:rsidRPr="001474E3" w:rsidRDefault="00BA4863" w:rsidP="001474E3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Default="00BA4863" w:rsidP="00BC4705">
      <w:pPr>
        <w:pStyle w:val="Title"/>
        <w:jc w:val="left"/>
      </w:pPr>
      <w:bookmarkStart w:id="38" w:name="_Toc418707534"/>
      <w:r>
        <w:t>Egch4_sec1_03.c</w:t>
      </w:r>
      <w:bookmarkEnd w:id="38"/>
    </w:p>
    <w:p w:rsidR="00BA4863" w:rsidRPr="00D056C9" w:rsidRDefault="00BA4863" w:rsidP="00D056C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  <w:r w:rsidRPr="00D056C9">
        <w:rPr>
          <w:rFonts w:ascii="NSimSun" w:hAnsi="NSimSun" w:cs="NSimSun"/>
          <w:kern w:val="0"/>
          <w:szCs w:val="21"/>
          <w:highlight w:val="white"/>
        </w:rPr>
        <w:t xml:space="preserve">// </w:t>
      </w:r>
      <w:r w:rsidRPr="00D056C9">
        <w:rPr>
          <w:rFonts w:ascii="NSimSun" w:hAnsi="NSimSun" w:cs="NSimSun" w:hint="eastAsia"/>
          <w:kern w:val="0"/>
          <w:szCs w:val="21"/>
          <w:highlight w:val="white"/>
        </w:rPr>
        <w:t>这是用</w:t>
      </w:r>
      <w:r w:rsidRPr="00D056C9">
        <w:rPr>
          <w:rFonts w:ascii="NSimSun" w:hAnsi="NSimSun" w:cs="NSimSun"/>
          <w:kern w:val="0"/>
          <w:szCs w:val="21"/>
          <w:highlight w:val="white"/>
        </w:rPr>
        <w:t>Lax-Wendroff</w:t>
      </w:r>
      <w:r w:rsidRPr="00D056C9">
        <w:rPr>
          <w:rFonts w:ascii="NSimSun" w:hAnsi="NSimSun" w:cs="NSimSun" w:hint="eastAsia"/>
          <w:kern w:val="0"/>
          <w:szCs w:val="21"/>
          <w:highlight w:val="white"/>
        </w:rPr>
        <w:t>格式求解对流方程，求解区间为</w:t>
      </w:r>
      <w:r w:rsidRPr="00D056C9">
        <w:rPr>
          <w:rFonts w:ascii="NSimSun" w:hAnsi="NSimSun" w:cs="NSimSun"/>
          <w:kern w:val="0"/>
          <w:szCs w:val="21"/>
          <w:highlight w:val="white"/>
        </w:rPr>
        <w:t>x in [-1,2], t in [0,1]</w:t>
      </w:r>
    </w:p>
    <w:p w:rsidR="00BA4863" w:rsidRPr="00D056C9" w:rsidRDefault="00BA4863" w:rsidP="00D056C9">
      <w:pPr>
        <w:tabs>
          <w:tab w:val="left" w:pos="3615"/>
        </w:tabs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  <w:r w:rsidRPr="00D056C9">
        <w:rPr>
          <w:rFonts w:ascii="NSimSun" w:hAnsi="NSimSun" w:cs="NSimSun"/>
          <w:kern w:val="0"/>
          <w:szCs w:val="21"/>
          <w:highlight w:val="white"/>
        </w:rPr>
        <w:t>//</w:t>
      </w:r>
      <w:r w:rsidRPr="00D056C9">
        <w:rPr>
          <w:rFonts w:ascii="NSimSun" w:hAnsi="NSimSun" w:cs="NSimSun" w:hint="eastAsia"/>
          <w:kern w:val="0"/>
          <w:szCs w:val="21"/>
          <w:highlight w:val="white"/>
        </w:rPr>
        <w:t>最后打印</w:t>
      </w:r>
      <w:r w:rsidRPr="00D056C9">
        <w:rPr>
          <w:rFonts w:ascii="NSimSun" w:hAnsi="NSimSun" w:cs="NSimSun"/>
          <w:kern w:val="0"/>
          <w:szCs w:val="21"/>
          <w:highlight w:val="white"/>
        </w:rPr>
        <w:t>t=0.5</w:t>
      </w:r>
      <w:r w:rsidRPr="00D056C9">
        <w:rPr>
          <w:rFonts w:ascii="NSimSun" w:hAnsi="NSimSun" w:cs="NSimSun" w:hint="eastAsia"/>
          <w:kern w:val="0"/>
          <w:szCs w:val="21"/>
          <w:highlight w:val="white"/>
        </w:rPr>
        <w:t>时，</w:t>
      </w:r>
      <w:r w:rsidRPr="00D056C9">
        <w:rPr>
          <w:rFonts w:ascii="NSimSun" w:hAnsi="NSimSun" w:cs="NSimSun"/>
          <w:kern w:val="0"/>
          <w:szCs w:val="21"/>
          <w:highlight w:val="white"/>
        </w:rPr>
        <w:t>x in [0,1]</w:t>
      </w:r>
      <w:r w:rsidRPr="00D056C9">
        <w:rPr>
          <w:rFonts w:ascii="NSimSun" w:hAnsi="NSimSun" w:cs="NSimSun" w:hint="eastAsia"/>
          <w:kern w:val="0"/>
          <w:szCs w:val="21"/>
          <w:highlight w:val="white"/>
        </w:rPr>
        <w:t>的数值解</w:t>
      </w:r>
      <w:r w:rsidRPr="00D056C9">
        <w:rPr>
          <w:rFonts w:ascii="NSimSun" w:hAnsi="NSimSun" w:cs="NSimSun"/>
          <w:kern w:val="0"/>
          <w:szCs w:val="21"/>
          <w:highlight w:val="white"/>
        </w:rPr>
        <w:tab/>
      </w:r>
    </w:p>
    <w:p w:rsidR="00BA4863" w:rsidRDefault="00BA4863" w:rsidP="00D056C9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#include "stdafx.h"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#include&lt;math.h&gt;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#include&lt;stdio.h&gt;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#include&lt;stdlib.h&gt;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void main()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{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double a, h, tau, r, *x, *t, **u;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int j, k, m, n;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double phi(double x);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double exact(double x, double t);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FILE *fp;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m = 300;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n = 200;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h = 3.0 / m;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tau = 1.0 / n;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a = 1.0;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r = a*tau / h;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printf("r=%.4f\n", r);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if (r &gt; 1.0)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{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printf("stability condition is not satisfied!\n");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return;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}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x = (double *)malloc(sizeof(double)*(m + 1));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t = (double *)malloc(sizeof(double)*(n + 1));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for (j = 0; j &lt;= m; j++)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x[j] = -1.0 + j*h;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for (k = 0; k &lt;= n; k++)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t[k] = k*tau;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u = (double * *)malloc(sizeof(double *)*(m + 1));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for (j = 0; j &lt;= m; j++)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u[j] = (double *)malloc(sizeof(double)*(n + 1));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for (j = 0; j &lt;= m; j++)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u[j][0] = phi(x[j]);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for (k = 0; k &lt; n; k++)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{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for (j = k + 1; j &lt;= m - (k + 1); j++)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</w:r>
      <w:r w:rsidRPr="00D056C9">
        <w:tab/>
        <w:t>u[j][k + 1] = (1.0 + r)*r*u[j - 1][k] / 2.0 +(1.0-r*r)*u[j][k]+ r*(r-1.0)*u[j + 1][k] / 2;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}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if (fopen_s(&amp;fp, "Lax_Wendroff.dat", "w") != 0)//</w:t>
      </w:r>
      <w:r w:rsidRPr="00D056C9">
        <w:rPr>
          <w:rFonts w:hint="eastAsia"/>
        </w:rPr>
        <w:t>写入数据文件，到时将此文件拷贝到</w:t>
      </w:r>
      <w:r w:rsidRPr="00D056C9">
        <w:t>Matlab</w:t>
      </w:r>
      <w:r w:rsidRPr="00D056C9">
        <w:rPr>
          <w:rFonts w:hint="eastAsia"/>
        </w:rPr>
        <w:t>的工作目录下可以直接画图。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{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printf("cannot open the file!\n");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return;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}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for (j = 100; j &lt;= 200; j++)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{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printf("x=%.2f, numerical=%.2f\n", x[j], u[j][n / 2]);//</w:t>
      </w:r>
      <w:r w:rsidRPr="00D056C9">
        <w:rPr>
          <w:rFonts w:hint="eastAsia"/>
        </w:rPr>
        <w:t>屏幕输出，也可以不用输出。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fprintf(fp, "%f, %f\n", x[j], u[j][n / 2]);  //</w:t>
      </w:r>
      <w:r w:rsidRPr="00D056C9">
        <w:rPr>
          <w:rFonts w:hint="eastAsia"/>
        </w:rPr>
        <w:t>写到</w:t>
      </w:r>
      <w:r w:rsidRPr="00D056C9">
        <w:t>dat</w:t>
      </w:r>
      <w:r w:rsidRPr="00D056C9">
        <w:rPr>
          <w:rFonts w:hint="eastAsia"/>
        </w:rPr>
        <w:t>文件中，第一列是</w:t>
      </w:r>
      <w:r w:rsidRPr="00D056C9">
        <w:t>x</w:t>
      </w:r>
      <w:r w:rsidRPr="00D056C9">
        <w:rPr>
          <w:rFonts w:hint="eastAsia"/>
        </w:rPr>
        <w:t>坐标，第二列是在相应</w:t>
      </w:r>
      <w:r w:rsidRPr="00D056C9">
        <w:t>x</w:t>
      </w:r>
      <w:r w:rsidRPr="00D056C9">
        <w:rPr>
          <w:rFonts w:hint="eastAsia"/>
        </w:rPr>
        <w:t>坐标处的</w:t>
      </w:r>
      <w:r w:rsidRPr="00D056C9">
        <w:t>u</w:t>
      </w:r>
      <w:r w:rsidRPr="00D056C9">
        <w:rPr>
          <w:rFonts w:hint="eastAsia"/>
        </w:rPr>
        <w:t>值。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//</w:t>
      </w:r>
      <w:r w:rsidRPr="00D056C9">
        <w:rPr>
          <w:rFonts w:hint="eastAsia"/>
        </w:rPr>
        <w:t>这样用</w:t>
      </w:r>
      <w:r w:rsidRPr="00D056C9">
        <w:t>matlab</w:t>
      </w:r>
      <w:r w:rsidRPr="00D056C9">
        <w:rPr>
          <w:rFonts w:hint="eastAsia"/>
        </w:rPr>
        <w:t>可以直接读取数据文件从而画出直观图来。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}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fclose(fp);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free(x); free(t);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for (j = 0; j &lt;= m; j++)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free(u[j]);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free(u);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}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double phi(double x)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{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if (x &lt;= 0)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return 0.0;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else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return 1.0;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}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double exact(double x, double t)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{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if (x &lt;= t)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return 0.0;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  <w:t>else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ab/>
      </w:r>
      <w:r w:rsidRPr="00D056C9">
        <w:tab/>
        <w:t>return 1.0;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}</w:t>
      </w:r>
    </w:p>
    <w:p w:rsidR="00BA4863" w:rsidRPr="001474E3" w:rsidRDefault="00BA4863" w:rsidP="00D056C9">
      <w:pPr>
        <w:rPr>
          <w:rFonts w:ascii="宋体"/>
        </w:rPr>
      </w:pPr>
      <w:r w:rsidRPr="00D66A26">
        <w:rPr>
          <w:rFonts w:ascii="宋体" w:hAnsi="宋体" w:hint="eastAsia"/>
        </w:rPr>
        <w:t>程序运行后在当前目录下会有一个数据文件</w:t>
      </w:r>
      <w:r>
        <w:rPr>
          <w:rFonts w:ascii="宋体" w:hAnsi="宋体"/>
        </w:rPr>
        <w:t>Lax_Wendroff</w:t>
      </w:r>
      <w:r w:rsidRPr="00D66A26">
        <w:rPr>
          <w:rFonts w:ascii="宋体" w:hAnsi="宋体"/>
        </w:rPr>
        <w:t>.dat</w:t>
      </w:r>
      <w:r w:rsidRPr="00D66A26">
        <w:rPr>
          <w:rFonts w:ascii="宋体" w:hAnsi="宋体" w:hint="eastAsia"/>
        </w:rPr>
        <w:t>，把数据文件</w:t>
      </w:r>
      <w:r>
        <w:rPr>
          <w:rFonts w:ascii="宋体" w:hAnsi="宋体"/>
        </w:rPr>
        <w:t>Lax_Wendroff</w:t>
      </w:r>
      <w:r w:rsidRPr="00D66A26">
        <w:rPr>
          <w:rFonts w:ascii="宋体" w:hAnsi="宋体"/>
        </w:rPr>
        <w:t>.dat</w:t>
      </w:r>
      <w:r w:rsidRPr="00D66A26">
        <w:rPr>
          <w:rFonts w:ascii="宋体" w:hAnsi="宋体" w:hint="eastAsia"/>
        </w:rPr>
        <w:t>文件拷到</w:t>
      </w:r>
      <w:r w:rsidRPr="00D66A26">
        <w:rPr>
          <w:rFonts w:ascii="宋体" w:hAnsi="宋体"/>
        </w:rPr>
        <w:t>matlab</w:t>
      </w:r>
      <w:r w:rsidRPr="00D66A26">
        <w:rPr>
          <w:rFonts w:ascii="宋体" w:hAnsi="宋体" w:hint="eastAsia"/>
        </w:rPr>
        <w:t>软件的工作目录下，然后新建一个</w:t>
      </w:r>
      <w:r w:rsidRPr="00D66A26">
        <w:rPr>
          <w:rFonts w:ascii="宋体" w:hAnsi="宋体"/>
        </w:rPr>
        <w:t>m</w:t>
      </w:r>
      <w:r w:rsidRPr="00D66A26">
        <w:rPr>
          <w:rFonts w:ascii="宋体" w:hAnsi="宋体" w:hint="eastAsia"/>
        </w:rPr>
        <w:t>脚本文件，文件内容为：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>load Lax_Wendroff.dat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 xml:space="preserve"> x=Lax_Wendroff(:,1);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 xml:space="preserve"> u=Lax_Wendroff(:,2);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 xml:space="preserve"> axis([0 1 -0.5 1.5]);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 xml:space="preserve"> hold on; 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 xml:space="preserve"> plot(x,u); 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 xml:space="preserve"> xlabel('x');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 xml:space="preserve"> ylabel('u');</w:t>
      </w:r>
    </w:p>
    <w:p w:rsidR="00BA4863" w:rsidRPr="00D056C9" w:rsidRDefault="00BA4863" w:rsidP="00D056C9">
      <w:pPr>
        <w:autoSpaceDE w:val="0"/>
        <w:autoSpaceDN w:val="0"/>
        <w:adjustRightInd w:val="0"/>
        <w:jc w:val="left"/>
      </w:pPr>
      <w:r w:rsidRPr="00D056C9">
        <w:t xml:space="preserve"> title('Lax-Wendroff scheme at t=0.5');</w:t>
      </w:r>
    </w:p>
    <w:p w:rsidR="00BA4863" w:rsidRPr="00D66A26" w:rsidRDefault="00BA4863" w:rsidP="00D056C9">
      <w:r>
        <w:rPr>
          <w:rFonts w:hint="eastAsia"/>
        </w:rPr>
        <w:t>运行此</w:t>
      </w:r>
      <w:r>
        <w:t>m</w:t>
      </w:r>
      <w:r>
        <w:rPr>
          <w:rFonts w:hint="eastAsia"/>
        </w:rPr>
        <w:t>文件即可作出</w:t>
      </w:r>
      <w:r>
        <w:rPr>
          <w:rFonts w:ascii="宋体" w:hAnsi="宋体"/>
        </w:rPr>
        <w:t>Lax-Wendroff</w:t>
      </w:r>
      <w:r>
        <w:rPr>
          <w:rFonts w:hint="eastAsia"/>
        </w:rPr>
        <w:t>格式数值解的图。</w:t>
      </w:r>
    </w:p>
    <w:p w:rsidR="00BA4863" w:rsidRPr="00D056C9" w:rsidRDefault="00BA4863" w:rsidP="00D056C9">
      <w:pPr>
        <w:rPr>
          <w:b/>
        </w:rPr>
      </w:pPr>
    </w:p>
    <w:p w:rsidR="00BA4863" w:rsidRPr="00D056C9" w:rsidRDefault="00BA4863" w:rsidP="00D056C9"/>
    <w:p w:rsidR="00BA4863" w:rsidRDefault="00BA4863" w:rsidP="00BC4705">
      <w:pPr>
        <w:pStyle w:val="Title"/>
        <w:jc w:val="left"/>
      </w:pPr>
      <w:bookmarkStart w:id="39" w:name="_Toc418707535"/>
      <w:r>
        <w:t>Egch4_sec1_04.c</w:t>
      </w:r>
      <w:bookmarkEnd w:id="39"/>
    </w:p>
    <w:p w:rsidR="00BA4863" w:rsidRPr="004D74E6" w:rsidRDefault="00BA4863" w:rsidP="004D74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  <w:r w:rsidRPr="004D74E6">
        <w:rPr>
          <w:rFonts w:ascii="NSimSun" w:hAnsi="NSimSun" w:cs="NSimSun"/>
          <w:kern w:val="0"/>
          <w:szCs w:val="21"/>
          <w:highlight w:val="white"/>
        </w:rPr>
        <w:t xml:space="preserve">// </w:t>
      </w:r>
      <w:r w:rsidRPr="004D74E6">
        <w:rPr>
          <w:rFonts w:ascii="NSimSun" w:hAnsi="NSimSun" w:cs="NSimSun" w:hint="eastAsia"/>
          <w:kern w:val="0"/>
          <w:szCs w:val="21"/>
          <w:highlight w:val="white"/>
        </w:rPr>
        <w:t>这是用</w:t>
      </w:r>
      <w:r w:rsidRPr="004D74E6">
        <w:rPr>
          <w:rFonts w:ascii="NSimSun" w:hAnsi="NSimSun" w:cs="NSimSun"/>
          <w:kern w:val="0"/>
          <w:szCs w:val="21"/>
          <w:highlight w:val="white"/>
        </w:rPr>
        <w:t>Beam-Warming</w:t>
      </w:r>
      <w:r w:rsidRPr="004D74E6">
        <w:rPr>
          <w:rFonts w:ascii="NSimSun" w:hAnsi="NSimSun" w:cs="NSimSun" w:hint="eastAsia"/>
          <w:kern w:val="0"/>
          <w:szCs w:val="21"/>
          <w:highlight w:val="white"/>
        </w:rPr>
        <w:t>格式求解对流方程，求解区间为</w:t>
      </w:r>
      <w:r w:rsidRPr="004D74E6">
        <w:rPr>
          <w:rFonts w:ascii="NSimSun" w:hAnsi="NSimSun" w:cs="NSimSun"/>
          <w:kern w:val="0"/>
          <w:szCs w:val="21"/>
          <w:highlight w:val="white"/>
        </w:rPr>
        <w:t>x in [-2,2], t in [0,1]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  <w:r w:rsidRPr="004D74E6">
        <w:rPr>
          <w:rFonts w:ascii="NSimSun" w:hAnsi="NSimSun" w:cs="NSimSun"/>
          <w:kern w:val="0"/>
          <w:szCs w:val="21"/>
          <w:highlight w:val="white"/>
        </w:rPr>
        <w:t>//</w:t>
      </w:r>
      <w:r w:rsidRPr="004D74E6">
        <w:rPr>
          <w:rFonts w:ascii="NSimSun" w:hAnsi="NSimSun" w:cs="NSimSun" w:hint="eastAsia"/>
          <w:kern w:val="0"/>
          <w:szCs w:val="21"/>
          <w:highlight w:val="white"/>
        </w:rPr>
        <w:t>最后打印</w:t>
      </w:r>
      <w:r w:rsidRPr="004D74E6">
        <w:rPr>
          <w:rFonts w:ascii="NSimSun" w:hAnsi="NSimSun" w:cs="NSimSun"/>
          <w:kern w:val="0"/>
          <w:szCs w:val="21"/>
          <w:highlight w:val="white"/>
        </w:rPr>
        <w:t>t=0.5</w:t>
      </w:r>
      <w:r w:rsidRPr="004D74E6">
        <w:rPr>
          <w:rFonts w:ascii="NSimSun" w:hAnsi="NSimSun" w:cs="NSimSun" w:hint="eastAsia"/>
          <w:kern w:val="0"/>
          <w:szCs w:val="21"/>
          <w:highlight w:val="white"/>
        </w:rPr>
        <w:t>时，</w:t>
      </w:r>
      <w:r w:rsidRPr="004D74E6">
        <w:rPr>
          <w:rFonts w:ascii="NSimSun" w:hAnsi="NSimSun" w:cs="NSimSun"/>
          <w:kern w:val="0"/>
          <w:szCs w:val="21"/>
          <w:highlight w:val="white"/>
        </w:rPr>
        <w:t>x in [0,1]</w:t>
      </w:r>
      <w:r w:rsidRPr="004D74E6">
        <w:rPr>
          <w:rFonts w:ascii="NSimSun" w:hAnsi="NSimSun" w:cs="NSimSun" w:hint="eastAsia"/>
          <w:kern w:val="0"/>
          <w:szCs w:val="21"/>
          <w:highlight w:val="white"/>
        </w:rPr>
        <w:t>的数值解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  <w:highlight w:val="white"/>
        </w:rPr>
      </w:pP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#include "stdafx.h"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#include&lt;math.h&gt;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#include&lt;stdio.h&gt;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#include&lt;stdlib.h&gt;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void main()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{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double a, h, tau, r, *x, *t, **u;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int j, k, m, n;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double phi(double x);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double exact(double x, double t);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FILE *fp;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m = 400;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n = 200;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h = 4.0 / m;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tau = 1.0 / n;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a = 1.0;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r = a*tau / h;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printf("r=%.4f\n", r);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if (r &gt; 2.0)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{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printf("stability condition is not satisfied!\n");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return;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}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x = (double *)malloc(sizeof(double)*(m + 1));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t = (double *)malloc(sizeof(double)*(n + 1));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for (j = 0; j &lt;= m; j++)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x[j] = -2.0 + j*h;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for (k = 0; k &lt;= n; k++)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t[k] = k*tau;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u = (double * *)malloc(sizeof(double *)*(m + 1));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for (j = 0; j &lt;= m; j++)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u[j] = (double *)malloc(sizeof(double)*(n + 1));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for (j = 0; j &lt;= m; j++)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u[j][0] = phi(x[j]);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for (k = 0; k &lt; n; k++)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{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for (j = (k+1)*2; j &lt;= m; j++)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</w:r>
      <w:r w:rsidRPr="004D74E6">
        <w:tab/>
        <w:t>u[j][k + 1] = -r*(1.0 - r)*u[j - 2][k] / 2.0+ (2.0 - r)*r*u[j - 1][k] + (1.0 - r)*(2.0 - r)*u[j][k] / 2.0;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}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if (fopen_s(&amp;fp, "Beam_Warming.dat", "w") != 0)//</w:t>
      </w:r>
      <w:r w:rsidRPr="004D74E6">
        <w:rPr>
          <w:rFonts w:hint="eastAsia"/>
        </w:rPr>
        <w:t>写入数据文件，到时将此文件拷贝到</w:t>
      </w:r>
      <w:r w:rsidRPr="004D74E6">
        <w:t>Matlab</w:t>
      </w:r>
      <w:r w:rsidRPr="004D74E6">
        <w:rPr>
          <w:rFonts w:hint="eastAsia"/>
        </w:rPr>
        <w:t>的工作目录下可以直接画图。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{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printf("cannot open the file!\n");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return;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}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for (j = 200; j &lt;= 300; j++)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{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printf("x=%.2f, numerical=%.2f\n", x[j], u[j][n / 2]);//</w:t>
      </w:r>
      <w:r w:rsidRPr="004D74E6">
        <w:rPr>
          <w:rFonts w:hint="eastAsia"/>
        </w:rPr>
        <w:t>屏幕输出，也可以不用输出。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fprintf(fp, "%f, %f\n", x[j], u[j][n / 2]);  //</w:t>
      </w:r>
      <w:r w:rsidRPr="004D74E6">
        <w:rPr>
          <w:rFonts w:hint="eastAsia"/>
        </w:rPr>
        <w:t>写到</w:t>
      </w:r>
      <w:r w:rsidRPr="004D74E6">
        <w:t>dat</w:t>
      </w:r>
      <w:r w:rsidRPr="004D74E6">
        <w:rPr>
          <w:rFonts w:hint="eastAsia"/>
        </w:rPr>
        <w:t>文件中，第一列是</w:t>
      </w:r>
      <w:r w:rsidRPr="004D74E6">
        <w:t>x</w:t>
      </w:r>
      <w:r w:rsidRPr="004D74E6">
        <w:rPr>
          <w:rFonts w:hint="eastAsia"/>
        </w:rPr>
        <w:t>坐标，第二列是在相应</w:t>
      </w:r>
      <w:r w:rsidRPr="004D74E6">
        <w:t>x</w:t>
      </w:r>
      <w:r w:rsidRPr="004D74E6">
        <w:rPr>
          <w:rFonts w:hint="eastAsia"/>
        </w:rPr>
        <w:t>坐标处的</w:t>
      </w:r>
      <w:r w:rsidRPr="004D74E6">
        <w:t>u</w:t>
      </w:r>
      <w:r w:rsidRPr="004D74E6">
        <w:rPr>
          <w:rFonts w:hint="eastAsia"/>
        </w:rPr>
        <w:t>值。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//</w:t>
      </w:r>
      <w:r w:rsidRPr="004D74E6">
        <w:rPr>
          <w:rFonts w:hint="eastAsia"/>
        </w:rPr>
        <w:t>这样用</w:t>
      </w:r>
      <w:r w:rsidRPr="004D74E6">
        <w:t>matlab</w:t>
      </w:r>
      <w:r w:rsidRPr="004D74E6">
        <w:rPr>
          <w:rFonts w:hint="eastAsia"/>
        </w:rPr>
        <w:t>可以直接读取数据文件从而画出直观图来。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}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fclose(fp);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free(x); free(t);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for (j = 0; j &lt;= m; j++)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free(u[j]);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free(u);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}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double phi(double x)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{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if (x &lt;= 0)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return 0.0;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else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return 1.0;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}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double exact(double x, double t)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{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if (x &lt;= t)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return 0.0;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  <w:t>else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ab/>
      </w:r>
      <w:r w:rsidRPr="004D74E6">
        <w:tab/>
        <w:t>return 1.0;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}</w:t>
      </w:r>
    </w:p>
    <w:p w:rsidR="00BA4863" w:rsidRPr="004D74E6" w:rsidRDefault="00BA4863" w:rsidP="004D74E6">
      <w:pPr>
        <w:rPr>
          <w:rFonts w:ascii="宋体"/>
        </w:rPr>
      </w:pPr>
      <w:r w:rsidRPr="00D66A26">
        <w:rPr>
          <w:rFonts w:ascii="宋体" w:hAnsi="宋体" w:hint="eastAsia"/>
        </w:rPr>
        <w:t>程序运行后在当前目录下会有一个数据文件</w:t>
      </w:r>
      <w:r>
        <w:rPr>
          <w:rFonts w:ascii="宋体" w:hAnsi="宋体"/>
        </w:rPr>
        <w:t>Beam_Warming</w:t>
      </w:r>
      <w:r w:rsidRPr="00D66A26">
        <w:rPr>
          <w:rFonts w:ascii="宋体" w:hAnsi="宋体"/>
        </w:rPr>
        <w:t>.dat</w:t>
      </w:r>
      <w:r w:rsidRPr="00D66A26">
        <w:rPr>
          <w:rFonts w:ascii="宋体" w:hAnsi="宋体" w:hint="eastAsia"/>
        </w:rPr>
        <w:t>，把数据文件</w:t>
      </w:r>
      <w:r>
        <w:rPr>
          <w:rFonts w:ascii="宋体" w:hAnsi="宋体"/>
        </w:rPr>
        <w:t>Beam_Warming</w:t>
      </w:r>
      <w:r w:rsidRPr="00D66A26">
        <w:rPr>
          <w:rFonts w:ascii="宋体" w:hAnsi="宋体"/>
        </w:rPr>
        <w:t>.dat</w:t>
      </w:r>
      <w:r w:rsidRPr="00D66A26">
        <w:rPr>
          <w:rFonts w:ascii="宋体" w:hAnsi="宋体" w:hint="eastAsia"/>
        </w:rPr>
        <w:t>文件拷到</w:t>
      </w:r>
      <w:r w:rsidRPr="00D66A26">
        <w:rPr>
          <w:rFonts w:ascii="宋体" w:hAnsi="宋体"/>
        </w:rPr>
        <w:t>matlab</w:t>
      </w:r>
      <w:r w:rsidRPr="00D66A26">
        <w:rPr>
          <w:rFonts w:ascii="宋体" w:hAnsi="宋体" w:hint="eastAsia"/>
        </w:rPr>
        <w:t>软件的工作目录下，然后新建一个</w:t>
      </w:r>
      <w:r w:rsidRPr="00D66A26">
        <w:rPr>
          <w:rFonts w:ascii="宋体" w:hAnsi="宋体"/>
        </w:rPr>
        <w:t>m</w:t>
      </w:r>
      <w:r w:rsidRPr="00D66A26">
        <w:rPr>
          <w:rFonts w:ascii="宋体" w:hAnsi="宋体" w:hint="eastAsia"/>
        </w:rPr>
        <w:t>脚本文件，文件内容为：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>load Beam_Warming.dat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 xml:space="preserve"> x=Beam_Warming(:,1);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 xml:space="preserve"> u=Beam_Warming(:,2);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 xml:space="preserve"> axis([0 1 -0.5 1.5]);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 xml:space="preserve"> hold on;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 xml:space="preserve"> plot(x,u);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 xml:space="preserve"> xlabel('x');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 xml:space="preserve"> ylabel('u');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  <w:r w:rsidRPr="004D74E6">
        <w:t xml:space="preserve"> title('Beam-Warming scheme at t=0.5');</w:t>
      </w:r>
    </w:p>
    <w:p w:rsidR="00BA4863" w:rsidRPr="00D66A26" w:rsidRDefault="00BA4863" w:rsidP="004D74E6">
      <w:r>
        <w:rPr>
          <w:rFonts w:hint="eastAsia"/>
        </w:rPr>
        <w:t>运行此</w:t>
      </w:r>
      <w:r>
        <w:t>m</w:t>
      </w:r>
      <w:r>
        <w:rPr>
          <w:rFonts w:hint="eastAsia"/>
        </w:rPr>
        <w:t>文件即可作出</w:t>
      </w:r>
      <w:r>
        <w:rPr>
          <w:rFonts w:ascii="宋体" w:hAnsi="宋体"/>
        </w:rPr>
        <w:t>Beam-Warming</w:t>
      </w:r>
      <w:r>
        <w:rPr>
          <w:rFonts w:hint="eastAsia"/>
        </w:rPr>
        <w:t>格式数值解的图。</w:t>
      </w:r>
    </w:p>
    <w:p w:rsidR="00BA4863" w:rsidRPr="004D74E6" w:rsidRDefault="00BA4863" w:rsidP="004D74E6">
      <w:pPr>
        <w:autoSpaceDE w:val="0"/>
        <w:autoSpaceDN w:val="0"/>
        <w:adjustRightInd w:val="0"/>
        <w:jc w:val="left"/>
      </w:pPr>
    </w:p>
    <w:p w:rsidR="00BA4863" w:rsidRDefault="00BA4863" w:rsidP="00850D82">
      <w:pPr>
        <w:pStyle w:val="Title"/>
        <w:jc w:val="left"/>
      </w:pPr>
      <w:bookmarkStart w:id="40" w:name="_Toc418707536"/>
      <w:r>
        <w:t>Egch4_sec2_01.c</w:t>
      </w:r>
      <w:bookmarkEnd w:id="40"/>
    </w:p>
    <w:p w:rsidR="00BA4863" w:rsidRPr="00180E48" w:rsidRDefault="00BA4863" w:rsidP="00180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180E48">
        <w:rPr>
          <w:rFonts w:ascii="NSimSun" w:hAnsi="NSimSun" w:cs="NSimSun"/>
          <w:kern w:val="0"/>
          <w:szCs w:val="21"/>
        </w:rPr>
        <w:t>//</w:t>
      </w:r>
      <w:r w:rsidRPr="00180E48">
        <w:rPr>
          <w:rFonts w:ascii="NSimSun" w:hAnsi="NSimSun" w:cs="NSimSun" w:hint="eastAsia"/>
          <w:kern w:val="0"/>
          <w:szCs w:val="21"/>
        </w:rPr>
        <w:t>这是一个波动方程初边值问题的显格式程序，一阶收敛。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#include "stdafx.h"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#include&lt;math.h&gt;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#include&lt;stdio.h&gt;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#include&lt;stdlib.h&gt;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void main( 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int m,n,i,j,k;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pi,a,h,tau,r,*x,*t,* *u;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phi(double x);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psi(double x);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alpha(double 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beta(double 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f(double x, double 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exact(double x, double 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pi=3.14159265359;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m=100;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n=50;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a=1.0;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h=pi/m;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tau=1.0/n;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r=a*tau/h;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r=r*r;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printf("r=%.4f\n",r);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x=(double *)malloc(sizeof(double)*(m+1));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for(i=0;i&lt;=m;i++)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x[i]=i*h;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t=(double *)malloc(sizeof(double)*(n+1));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for(k=0;k&lt;=n;k++)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t[k]=k*tau;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u=(double * *)malloc(sizeof(double *)*(m+1));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for(i=0;i&lt;=m;i++)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u[i]=(double *)malloc(sizeof(double)*(n+1));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for(i=0;i&lt;=m;i++)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u[i][0]=phi(x[i]);   //initial condition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u[i][1]=phi(x[i])+tau*psi(x[i]);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for(k=1;k&lt;=n;k++)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u[0][k]=alpha(t[k]);    //boundary condition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u[m][k]=beta(t[k]);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for(k=1;k&lt;n;k++)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for(i=1;i&lt;m;i++)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{</w:t>
      </w: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</w:r>
      <w:r w:rsidRPr="00180E48">
        <w:tab/>
        <w:t>u[i][k+1]=r*u[i-1][k]+2*(1-r)*u[i][k]+r*u[i+1][k]-u[i][k-1]+tau*tau*f(x[i],t[k]);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</w: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 xml:space="preserve">k=4*n/5;  // </w:t>
      </w:r>
      <w:r w:rsidRPr="00180E48">
        <w:rPr>
          <w:rFonts w:hint="eastAsia"/>
        </w:rPr>
        <w:t>确定需要打印的时间层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j=m/10;  //x</w:t>
      </w:r>
      <w:r w:rsidRPr="00180E48">
        <w:rPr>
          <w:rFonts w:hint="eastAsia"/>
        </w:rPr>
        <w:t>方向每隔</w:t>
      </w:r>
      <w:r w:rsidRPr="00180E48">
        <w:t>j</w:t>
      </w:r>
      <w:r w:rsidRPr="00180E48">
        <w:rPr>
          <w:rFonts w:hint="eastAsia"/>
        </w:rPr>
        <w:t>个打印一下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for(i=j;i&lt;m;i=i+j)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 xml:space="preserve">   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printf("(x,t)=(%.2f,%.2f), numerical=%f, error=%.4e\n",x[i],t[k],u[i][k], fabs(u[i][k]-exact(x[i],t[k])));</w:t>
      </w:r>
      <w:r w:rsidRPr="00180E48">
        <w:tab/>
      </w: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phi(double x)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sin(x);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psi(double x)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sin(x);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alpha(double t)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0.0;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beta(double t)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0.0;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f(double x,double t)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2*sin(x)*exp(t);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exact(double x, double t)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sin(x)*exp(t);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Default="00BA4863" w:rsidP="00180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A4863" w:rsidRPr="00180E48" w:rsidRDefault="00BA4863" w:rsidP="00180E48">
      <w:pPr>
        <w:pStyle w:val="Title"/>
        <w:jc w:val="left"/>
      </w:pPr>
      <w:bookmarkStart w:id="41" w:name="_Toc418707537"/>
      <w:r>
        <w:t>Egch4_sec2_02.c</w:t>
      </w:r>
      <w:bookmarkEnd w:id="41"/>
    </w:p>
    <w:p w:rsidR="00BA4863" w:rsidRPr="00180E48" w:rsidRDefault="00BA4863" w:rsidP="00180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180E48">
        <w:rPr>
          <w:rFonts w:ascii="NSimSun" w:hAnsi="NSimSun" w:cs="NSimSun"/>
          <w:kern w:val="0"/>
          <w:szCs w:val="21"/>
        </w:rPr>
        <w:t>//</w:t>
      </w:r>
      <w:r w:rsidRPr="00180E48">
        <w:rPr>
          <w:rFonts w:ascii="NSimSun" w:hAnsi="NSimSun" w:cs="NSimSun" w:hint="eastAsia"/>
          <w:kern w:val="0"/>
          <w:szCs w:val="21"/>
        </w:rPr>
        <w:t>这是一个波动方程初边值问题的三层显格式，二阶收敛。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#include "stdafx.h"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#include&lt;math.h&gt;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#include&lt;stdio.h&gt;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#include&lt;stdlib.h&gt;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void main( 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int m,n,i,j,k;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pi,a,h,tau,r,*x,*t,* *u;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phi(double x);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psi(double x);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alpha(double 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beta(double 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f(double x, double 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double exact(double x, double 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pi=3.14159265359;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m=100;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n=50;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a=1.0;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h=pi/m;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tau=1.0/n;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r=a*tau/h;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r=r*r;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printf("r=%.4f\n",r);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x=(double *)malloc(sizeof(double)*(m+1));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for(i=0;i&lt;=m;i++)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x[i]=i*h;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t=(double *)malloc(sizeof(double)*(n+1));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for(k=0;k&lt;=n;k++)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t[k]=k*tau;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u=(double * *)malloc(sizeof(double *)*(m+1));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for(i=0;i&lt;=m;i++)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u[i]=(double *)malloc(sizeof(double)*(n+1));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for(i=0;i&lt;=m;i++)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u[i][0]=phi(x[i]);   //</w:t>
      </w:r>
      <w:r w:rsidRPr="00180E48">
        <w:rPr>
          <w:rFonts w:hint="eastAsia"/>
        </w:rPr>
        <w:t>第</w:t>
      </w:r>
      <w:r w:rsidRPr="00180E48">
        <w:t>0</w:t>
      </w:r>
      <w:r w:rsidRPr="00180E48">
        <w:rPr>
          <w:rFonts w:hint="eastAsia"/>
        </w:rPr>
        <w:t>层时间层初始信息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for(k=1;k&lt;=n;k++)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u[0][k]=alpha(t[k]);    //boundary condition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u[m][k]=beta(t[k]);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for(i=1;i&lt;m;i++)   //</w:t>
      </w:r>
      <w:r w:rsidRPr="00180E48">
        <w:rPr>
          <w:rFonts w:hint="eastAsia"/>
        </w:rPr>
        <w:t>第</w:t>
      </w:r>
      <w:r w:rsidRPr="00180E48">
        <w:t>1</w:t>
      </w:r>
      <w:r w:rsidRPr="00180E48">
        <w:rPr>
          <w:rFonts w:hint="eastAsia"/>
        </w:rPr>
        <w:t>层时间层上的信息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u[i][1]=(r*u[i-1][0]+2*(1-r)*u[i][0]+r*u[i+1][0]+tau*tau*f(x[i],t[0])+2*tau*psi(x[i]))/2.0;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for(k=1;k&lt;n;k++)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for(i=1;i&lt;m;i++)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{</w:t>
      </w: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</w:r>
      <w:r w:rsidRPr="00180E48">
        <w:tab/>
        <w:t>u[i][k+1]=r*u[i-1][k]+2*(1-r)*u[i][k]+r*u[i+1][k]-u[i][k-1]+tau*tau*f(x[i],t[k]);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</w: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k=4*n/5;  //</w:t>
      </w:r>
      <w:r w:rsidRPr="00180E48">
        <w:rPr>
          <w:rFonts w:hint="eastAsia"/>
        </w:rPr>
        <w:t>确定要打印的时间层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j=m/10;  //x</w:t>
      </w:r>
      <w:r w:rsidRPr="00180E48">
        <w:rPr>
          <w:rFonts w:hint="eastAsia"/>
        </w:rPr>
        <w:t>方向每隔</w:t>
      </w:r>
      <w:r w:rsidRPr="00180E48">
        <w:t>j</w:t>
      </w:r>
      <w:r w:rsidRPr="00180E48">
        <w:rPr>
          <w:rFonts w:hint="eastAsia"/>
        </w:rPr>
        <w:t>个打印一下。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for(i=j;i&lt;m;i=i+j)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 xml:space="preserve">   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</w:r>
      <w:r w:rsidRPr="00180E48">
        <w:tab/>
        <w:t>printf("(x,t)=(%.2f,%.2f), numerical=%f, error=%.4e\n",x[i],t[k],u[i][k], fabs(u[i][k]-exact(x[i],t[k])));</w:t>
      </w:r>
      <w:r w:rsidRPr="00180E48">
        <w:tab/>
      </w:r>
      <w:r w:rsidRPr="00180E48">
        <w:tab/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phi(double x)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sin(x);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psi(double x)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sin(x);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alpha(double t)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0.0;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beta(double t)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0.0;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f(double x,double t)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2*sin(x)*exp(t);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double exact(double x, double t)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{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ab/>
        <w:t>return sin(x)*exp(t);</w:t>
      </w:r>
    </w:p>
    <w:p w:rsidR="00BA4863" w:rsidRPr="00180E48" w:rsidRDefault="00BA4863" w:rsidP="00180E48">
      <w:pPr>
        <w:autoSpaceDE w:val="0"/>
        <w:autoSpaceDN w:val="0"/>
        <w:adjustRightInd w:val="0"/>
        <w:jc w:val="left"/>
      </w:pPr>
      <w:r w:rsidRPr="00180E48">
        <w:t>}</w:t>
      </w:r>
    </w:p>
    <w:p w:rsidR="00BA4863" w:rsidRDefault="00BA4863" w:rsidP="00850D82">
      <w:pPr>
        <w:pStyle w:val="Title"/>
        <w:jc w:val="left"/>
      </w:pPr>
      <w:bookmarkStart w:id="42" w:name="_Toc418707538"/>
      <w:r>
        <w:t>Egch4_sec3_01.c</w:t>
      </w:r>
      <w:bookmarkEnd w:id="42"/>
    </w:p>
    <w:p w:rsidR="00BA4863" w:rsidRDefault="00BA4863" w:rsidP="00180E48">
      <w:r>
        <w:t>//</w:t>
      </w:r>
      <w:r>
        <w:rPr>
          <w:rFonts w:hint="eastAsia"/>
        </w:rPr>
        <w:t>这是一个波动方程初边值问题的隐格式程序，二阶收敛。</w:t>
      </w:r>
    </w:p>
    <w:p w:rsidR="00BA4863" w:rsidRDefault="00BA4863" w:rsidP="00180E48">
      <w:r>
        <w:t>#include "stdafx.h"</w:t>
      </w:r>
    </w:p>
    <w:p w:rsidR="00BA4863" w:rsidRDefault="00BA4863" w:rsidP="00180E48">
      <w:r>
        <w:t>#include&lt;math.h&gt;</w:t>
      </w:r>
    </w:p>
    <w:p w:rsidR="00BA4863" w:rsidRDefault="00BA4863" w:rsidP="00180E48">
      <w:r>
        <w:t>#include&lt;stdio.h&gt;</w:t>
      </w:r>
    </w:p>
    <w:p w:rsidR="00BA4863" w:rsidRDefault="00BA4863" w:rsidP="00180E48">
      <w:r>
        <w:t>#include&lt;stdlib.h&gt;</w:t>
      </w:r>
    </w:p>
    <w:p w:rsidR="00BA4863" w:rsidRDefault="00BA4863" w:rsidP="00180E48"/>
    <w:p w:rsidR="00BA4863" w:rsidRDefault="00BA4863" w:rsidP="00180E48">
      <w:r>
        <w:t>void main( )</w:t>
      </w:r>
    </w:p>
    <w:p w:rsidR="00BA4863" w:rsidRDefault="00BA4863" w:rsidP="00180E48">
      <w:r>
        <w:t>{</w:t>
      </w:r>
    </w:p>
    <w:p w:rsidR="00BA4863" w:rsidRDefault="00BA4863" w:rsidP="00180E48">
      <w:r>
        <w:tab/>
        <w:t>int m,n,i,j,k;</w:t>
      </w:r>
    </w:p>
    <w:p w:rsidR="00BA4863" w:rsidRDefault="00BA4863" w:rsidP="00180E48">
      <w:r>
        <w:tab/>
        <w:t>double a,pi,h,tau,r,*x,*t,* *u,*a1,*b,*c,*d,*ans;</w:t>
      </w:r>
    </w:p>
    <w:p w:rsidR="00BA4863" w:rsidRDefault="00BA4863" w:rsidP="00180E48">
      <w:r>
        <w:tab/>
        <w:t>double phi(double x);</w:t>
      </w:r>
    </w:p>
    <w:p w:rsidR="00BA4863" w:rsidRDefault="00BA4863" w:rsidP="00180E48">
      <w:r>
        <w:tab/>
        <w:t>double ddphi(double x);</w:t>
      </w:r>
    </w:p>
    <w:p w:rsidR="00BA4863" w:rsidRDefault="00BA4863" w:rsidP="00180E48">
      <w:r>
        <w:tab/>
        <w:t>double psi(double x);</w:t>
      </w:r>
    </w:p>
    <w:p w:rsidR="00BA4863" w:rsidRDefault="00BA4863" w:rsidP="00180E48">
      <w:r>
        <w:tab/>
        <w:t>double alpha(double t);</w:t>
      </w:r>
    </w:p>
    <w:p w:rsidR="00BA4863" w:rsidRDefault="00BA4863" w:rsidP="00180E48">
      <w:r>
        <w:tab/>
        <w:t>double beta(double t);</w:t>
      </w:r>
    </w:p>
    <w:p w:rsidR="00BA4863" w:rsidRDefault="00BA4863" w:rsidP="00180E48">
      <w:r>
        <w:tab/>
        <w:t>double f(double x, double t);</w:t>
      </w:r>
    </w:p>
    <w:p w:rsidR="00BA4863" w:rsidRDefault="00BA4863" w:rsidP="00180E48">
      <w:r>
        <w:tab/>
        <w:t>double exact(double x, double t);</w:t>
      </w:r>
    </w:p>
    <w:p w:rsidR="00BA4863" w:rsidRDefault="00BA4863" w:rsidP="00180E48">
      <w:r>
        <w:tab/>
        <w:t>double * chase_algorithm(double *a, double *b, double *c, int n, double *d);</w:t>
      </w:r>
    </w:p>
    <w:p w:rsidR="00BA4863" w:rsidRDefault="00BA4863" w:rsidP="00180E48"/>
    <w:p w:rsidR="00BA4863" w:rsidRDefault="00BA4863" w:rsidP="00180E48">
      <w:r>
        <w:tab/>
        <w:t>m=400;</w:t>
      </w:r>
    </w:p>
    <w:p w:rsidR="00BA4863" w:rsidRDefault="00BA4863" w:rsidP="00180E48">
      <w:r>
        <w:tab/>
        <w:t>n=100;</w:t>
      </w:r>
    </w:p>
    <w:p w:rsidR="00BA4863" w:rsidRDefault="00BA4863" w:rsidP="00180E48">
      <w:r>
        <w:tab/>
        <w:t>a=1.0;</w:t>
      </w:r>
    </w:p>
    <w:p w:rsidR="00BA4863" w:rsidRDefault="00BA4863" w:rsidP="00180E48">
      <w:r>
        <w:tab/>
        <w:t>pi=3.14159265359;</w:t>
      </w:r>
    </w:p>
    <w:p w:rsidR="00BA4863" w:rsidRDefault="00BA4863" w:rsidP="00180E48">
      <w:r>
        <w:tab/>
        <w:t>h=pi/m;</w:t>
      </w:r>
    </w:p>
    <w:p w:rsidR="00BA4863" w:rsidRDefault="00BA4863" w:rsidP="00180E48">
      <w:r>
        <w:tab/>
        <w:t>tau=1.0/n;</w:t>
      </w:r>
    </w:p>
    <w:p w:rsidR="00BA4863" w:rsidRDefault="00BA4863" w:rsidP="00180E48">
      <w:r>
        <w:tab/>
        <w:t>r=a*tau/h;</w:t>
      </w:r>
    </w:p>
    <w:p w:rsidR="00BA4863" w:rsidRDefault="00BA4863" w:rsidP="00180E48">
      <w:r>
        <w:tab/>
        <w:t>r=r*r;</w:t>
      </w:r>
    </w:p>
    <w:p w:rsidR="00BA4863" w:rsidRDefault="00BA4863" w:rsidP="00180E48">
      <w:r>
        <w:tab/>
        <w:t>printf("r=%.4f\n",r);</w:t>
      </w:r>
    </w:p>
    <w:p w:rsidR="00BA4863" w:rsidRDefault="00BA4863" w:rsidP="00180E48"/>
    <w:p w:rsidR="00BA4863" w:rsidRDefault="00BA4863" w:rsidP="00180E48">
      <w:r>
        <w:tab/>
        <w:t>x=(double *)malloc(sizeof(double)*(m+1));</w:t>
      </w:r>
    </w:p>
    <w:p w:rsidR="00BA4863" w:rsidRDefault="00BA4863" w:rsidP="00180E48">
      <w:r>
        <w:tab/>
        <w:t>for(i=0;i&lt;=m;i++)</w:t>
      </w:r>
    </w:p>
    <w:p w:rsidR="00BA4863" w:rsidRDefault="00BA4863" w:rsidP="00180E48">
      <w:r>
        <w:tab/>
      </w:r>
      <w:r>
        <w:tab/>
        <w:t>x[i]=i*h;</w:t>
      </w:r>
    </w:p>
    <w:p w:rsidR="00BA4863" w:rsidRDefault="00BA4863" w:rsidP="00180E48">
      <w:r>
        <w:tab/>
      </w:r>
      <w:r>
        <w:tab/>
      </w:r>
    </w:p>
    <w:p w:rsidR="00BA4863" w:rsidRDefault="00BA4863" w:rsidP="00180E48">
      <w:r>
        <w:tab/>
        <w:t>t=(double *)malloc(sizeof(double)*(n+1));</w:t>
      </w:r>
    </w:p>
    <w:p w:rsidR="00BA4863" w:rsidRDefault="00BA4863" w:rsidP="00180E48">
      <w:r>
        <w:tab/>
        <w:t>for(k=0;k&lt;=n;k++)</w:t>
      </w:r>
    </w:p>
    <w:p w:rsidR="00BA4863" w:rsidRDefault="00BA4863" w:rsidP="00180E48">
      <w:r>
        <w:tab/>
      </w:r>
      <w:r>
        <w:tab/>
        <w:t>t[k]=k*tau;</w:t>
      </w:r>
    </w:p>
    <w:p w:rsidR="00BA4863" w:rsidRDefault="00BA4863" w:rsidP="00180E48"/>
    <w:p w:rsidR="00BA4863" w:rsidRDefault="00BA4863" w:rsidP="00180E48">
      <w:r>
        <w:tab/>
        <w:t>u=(double * *)malloc(sizeof(double *)*(m+1));</w:t>
      </w:r>
    </w:p>
    <w:p w:rsidR="00BA4863" w:rsidRDefault="00BA4863" w:rsidP="00180E48">
      <w:r>
        <w:tab/>
        <w:t>for(i=0;i&lt;=m;i++)</w:t>
      </w:r>
    </w:p>
    <w:p w:rsidR="00BA4863" w:rsidRDefault="00BA4863" w:rsidP="00180E48">
      <w:r>
        <w:tab/>
      </w:r>
      <w:r>
        <w:tab/>
        <w:t>u[i]=(double *)malloc(sizeof(double)*(n+1));</w:t>
      </w:r>
    </w:p>
    <w:p w:rsidR="00BA4863" w:rsidRDefault="00BA4863" w:rsidP="00180E48">
      <w:r>
        <w:tab/>
      </w:r>
    </w:p>
    <w:p w:rsidR="00BA4863" w:rsidRDefault="00BA4863" w:rsidP="00180E48">
      <w:r>
        <w:tab/>
        <w:t>for(i=0;i&lt;=m;i++)</w:t>
      </w:r>
    </w:p>
    <w:p w:rsidR="00BA4863" w:rsidRDefault="00BA4863" w:rsidP="00180E48">
      <w:r>
        <w:tab/>
        <w:t>{</w:t>
      </w:r>
    </w:p>
    <w:p w:rsidR="00BA4863" w:rsidRDefault="00BA4863" w:rsidP="00180E48">
      <w:r>
        <w:tab/>
      </w:r>
      <w:r>
        <w:tab/>
        <w:t>u[i][0]=phi(x[i]);   //initial condition</w:t>
      </w:r>
    </w:p>
    <w:p w:rsidR="00BA4863" w:rsidRDefault="00BA4863" w:rsidP="00180E48">
      <w:r>
        <w:tab/>
        <w:t>}</w:t>
      </w:r>
    </w:p>
    <w:p w:rsidR="00BA4863" w:rsidRDefault="00BA4863" w:rsidP="00180E48">
      <w:r>
        <w:tab/>
      </w:r>
    </w:p>
    <w:p w:rsidR="00BA4863" w:rsidRDefault="00BA4863" w:rsidP="00180E48">
      <w:r>
        <w:tab/>
        <w:t>for(k=1;k&lt;=n;k++)</w:t>
      </w:r>
    </w:p>
    <w:p w:rsidR="00BA4863" w:rsidRDefault="00BA4863" w:rsidP="00180E48">
      <w:r>
        <w:tab/>
        <w:t>{</w:t>
      </w:r>
    </w:p>
    <w:p w:rsidR="00BA4863" w:rsidRDefault="00BA4863" w:rsidP="00180E48">
      <w:r>
        <w:tab/>
      </w:r>
      <w:r>
        <w:tab/>
        <w:t>u[0][k]=alpha(t[k]);    //boundary condition</w:t>
      </w:r>
    </w:p>
    <w:p w:rsidR="00BA4863" w:rsidRDefault="00BA4863" w:rsidP="00180E48">
      <w:r>
        <w:tab/>
      </w:r>
      <w:r>
        <w:tab/>
        <w:t>u[m][k]=beta(t[k]);</w:t>
      </w:r>
    </w:p>
    <w:p w:rsidR="00BA4863" w:rsidRDefault="00BA4863" w:rsidP="00180E48">
      <w:r>
        <w:tab/>
        <w:t>}</w:t>
      </w:r>
    </w:p>
    <w:p w:rsidR="00BA4863" w:rsidRDefault="00BA4863" w:rsidP="00180E48"/>
    <w:p w:rsidR="00BA4863" w:rsidRDefault="00BA4863" w:rsidP="00180E48">
      <w:r>
        <w:tab/>
        <w:t>for(i=1;i&lt;m;i++)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层时间层上的信息</w:t>
      </w:r>
    </w:p>
    <w:p w:rsidR="00BA4863" w:rsidRDefault="00BA4863" w:rsidP="00180E48">
      <w:r>
        <w:tab/>
      </w:r>
      <w:r>
        <w:tab/>
        <w:t>u[i][1]=(r*u[i-1][0]+2*(1-r)*u[i][0]+r*u[i+1][0]+tau*tau*f(x[i],t[0])+2*tau*psi(x[i]))/2.0;</w:t>
      </w:r>
    </w:p>
    <w:p w:rsidR="00BA4863" w:rsidRDefault="00BA4863" w:rsidP="00180E48"/>
    <w:p w:rsidR="00BA4863" w:rsidRDefault="00BA4863" w:rsidP="00180E48">
      <w:r>
        <w:tab/>
      </w:r>
    </w:p>
    <w:p w:rsidR="00BA4863" w:rsidRDefault="00BA4863" w:rsidP="00180E48">
      <w:r>
        <w:tab/>
        <w:t>a1=(double *)malloc(sizeof(double)*(m-1));</w:t>
      </w:r>
    </w:p>
    <w:p w:rsidR="00BA4863" w:rsidRDefault="00BA4863" w:rsidP="00180E48">
      <w:r>
        <w:t xml:space="preserve">    b=(double *)malloc(sizeof(double)*(m-1));</w:t>
      </w:r>
    </w:p>
    <w:p w:rsidR="00BA4863" w:rsidRDefault="00BA4863" w:rsidP="00180E48">
      <w:r>
        <w:t xml:space="preserve">    c=(double *)malloc(sizeof(double)*(m-1));</w:t>
      </w:r>
    </w:p>
    <w:p w:rsidR="00BA4863" w:rsidRDefault="00BA4863" w:rsidP="00180E48">
      <w:r>
        <w:t xml:space="preserve">    d=(double *)malloc(sizeof(double)*(m-1));</w:t>
      </w:r>
    </w:p>
    <w:p w:rsidR="00BA4863" w:rsidRDefault="00BA4863" w:rsidP="00180E48">
      <w:r>
        <w:t xml:space="preserve">    ans=(double *)malloc(sizeof(double)*(m-1));</w:t>
      </w:r>
    </w:p>
    <w:p w:rsidR="00BA4863" w:rsidRDefault="00BA4863" w:rsidP="00180E48">
      <w:r>
        <w:tab/>
        <w:t>for(k=1;k&lt;n;k++)</w:t>
      </w:r>
    </w:p>
    <w:p w:rsidR="00BA4863" w:rsidRDefault="00BA4863" w:rsidP="00180E48">
      <w:r>
        <w:tab/>
        <w:t>{</w:t>
      </w:r>
    </w:p>
    <w:p w:rsidR="00BA4863" w:rsidRDefault="00BA4863" w:rsidP="00180E48">
      <w:r>
        <w:tab/>
      </w:r>
      <w:r>
        <w:tab/>
        <w:t>for(i=1;i&lt;m;i++)</w:t>
      </w:r>
    </w:p>
    <w:p w:rsidR="00BA4863" w:rsidRDefault="00BA4863" w:rsidP="00180E48">
      <w:r>
        <w:tab/>
      </w:r>
      <w:r>
        <w:tab/>
        <w:t>{</w:t>
      </w:r>
      <w:r>
        <w:tab/>
      </w:r>
    </w:p>
    <w:p w:rsidR="00BA4863" w:rsidRDefault="00BA4863" w:rsidP="00180E48">
      <w:r>
        <w:tab/>
      </w:r>
      <w:r>
        <w:tab/>
      </w:r>
      <w:r>
        <w:tab/>
        <w:t>d[i-1]=r*(u[i-1][k-1]+u[i+1][k-1])/2.0-(1+r)*u[i][k-1]+2*u[i][k]+tau*tau*f(x[i],t[k]);</w:t>
      </w:r>
    </w:p>
    <w:p w:rsidR="00BA4863" w:rsidRDefault="00BA4863" w:rsidP="00180E48">
      <w:r>
        <w:tab/>
      </w:r>
      <w:r>
        <w:tab/>
      </w:r>
      <w:r>
        <w:tab/>
        <w:t>a1[i-1]=-0.5*r;</w:t>
      </w:r>
    </w:p>
    <w:p w:rsidR="00BA4863" w:rsidRDefault="00BA4863" w:rsidP="00180E48">
      <w:r>
        <w:tab/>
        <w:t xml:space="preserve">        b[i-1]=1.0+r;</w:t>
      </w:r>
    </w:p>
    <w:p w:rsidR="00BA4863" w:rsidRDefault="00BA4863" w:rsidP="00180E48">
      <w:r>
        <w:tab/>
        <w:t xml:space="preserve">        c[i-1]=a1[i-1];</w:t>
      </w:r>
    </w:p>
    <w:p w:rsidR="00BA4863" w:rsidRDefault="00BA4863" w:rsidP="00180E48">
      <w:r>
        <w:tab/>
      </w:r>
      <w:r>
        <w:tab/>
        <w:t>}</w:t>
      </w:r>
    </w:p>
    <w:p w:rsidR="00BA4863" w:rsidRDefault="00BA4863" w:rsidP="00180E48">
      <w:r>
        <w:tab/>
      </w:r>
      <w:r>
        <w:tab/>
        <w:t>d[0]=d[0]+0.5*r*u[0][k+1];</w:t>
      </w:r>
    </w:p>
    <w:p w:rsidR="00BA4863" w:rsidRDefault="00BA4863" w:rsidP="00180E48">
      <w:r>
        <w:tab/>
      </w:r>
      <w:r>
        <w:tab/>
        <w:t>d[m-2]=d[m-2]+0.5*r*u[m][k+1];</w:t>
      </w:r>
    </w:p>
    <w:p w:rsidR="00BA4863" w:rsidRDefault="00BA4863" w:rsidP="00180E48">
      <w:r>
        <w:t xml:space="preserve">        ans=chase_algorithm(a1,b,c,m-1,d);</w:t>
      </w:r>
    </w:p>
    <w:p w:rsidR="00BA4863" w:rsidRDefault="00BA4863" w:rsidP="00180E48">
      <w:r>
        <w:tab/>
      </w:r>
      <w:r>
        <w:tab/>
        <w:t>for(i=0;i&lt;m-1;i++)</w:t>
      </w:r>
    </w:p>
    <w:p w:rsidR="00BA4863" w:rsidRDefault="00BA4863" w:rsidP="00180E48">
      <w:r>
        <w:tab/>
      </w:r>
      <w:r>
        <w:tab/>
      </w:r>
      <w:r>
        <w:tab/>
        <w:t>u[i+1][k+1]=ans[i];</w:t>
      </w:r>
      <w:r>
        <w:tab/>
      </w:r>
      <w:r>
        <w:tab/>
      </w:r>
      <w:r>
        <w:tab/>
      </w:r>
      <w:r>
        <w:tab/>
      </w:r>
    </w:p>
    <w:p w:rsidR="00BA4863" w:rsidRDefault="00BA4863" w:rsidP="00180E48">
      <w:r>
        <w:tab/>
        <w:t>}</w:t>
      </w:r>
    </w:p>
    <w:p w:rsidR="00BA4863" w:rsidRDefault="00BA4863" w:rsidP="00180E48">
      <w:r>
        <w:tab/>
        <w:t>free(ans);</w:t>
      </w:r>
    </w:p>
    <w:p w:rsidR="00BA4863" w:rsidRDefault="00BA4863" w:rsidP="00180E48">
      <w:r>
        <w:tab/>
        <w:t>k=4*n/5;  //</w:t>
      </w:r>
      <w:r>
        <w:rPr>
          <w:rFonts w:hint="eastAsia"/>
        </w:rPr>
        <w:t>确定要打印的时间层</w:t>
      </w:r>
    </w:p>
    <w:p w:rsidR="00BA4863" w:rsidRDefault="00BA4863" w:rsidP="00180E48">
      <w:r>
        <w:tab/>
        <w:t>j=m/10;  //x</w:t>
      </w:r>
      <w:r>
        <w:rPr>
          <w:rFonts w:hint="eastAsia"/>
        </w:rPr>
        <w:t>方向每隔</w:t>
      </w:r>
      <w:r>
        <w:t>j</w:t>
      </w:r>
      <w:r>
        <w:rPr>
          <w:rFonts w:hint="eastAsia"/>
        </w:rPr>
        <w:t>个打印一下。</w:t>
      </w:r>
    </w:p>
    <w:p w:rsidR="00BA4863" w:rsidRDefault="00BA4863" w:rsidP="00180E48">
      <w:r>
        <w:tab/>
        <w:t>for(i=j;i&lt;m;i=i+j)</w:t>
      </w:r>
    </w:p>
    <w:p w:rsidR="00BA4863" w:rsidRDefault="00BA4863" w:rsidP="00180E48">
      <w:r>
        <w:t xml:space="preserve">   {</w:t>
      </w:r>
    </w:p>
    <w:p w:rsidR="00BA4863" w:rsidRDefault="00BA4863" w:rsidP="00180E48">
      <w:r>
        <w:tab/>
      </w:r>
      <w:r>
        <w:tab/>
        <w:t>printf("(x,t)=(%.2f,%.2f), numerical=%f, error=%.4e\n",x[i],t[k],u[i][k], fabs(u[i][k]-exact(x[i],t[k])));</w:t>
      </w:r>
      <w:r>
        <w:tab/>
      </w:r>
      <w:r>
        <w:tab/>
      </w:r>
    </w:p>
    <w:p w:rsidR="00BA4863" w:rsidRDefault="00BA4863" w:rsidP="00180E48">
      <w:r>
        <w:tab/>
        <w:t>}</w:t>
      </w:r>
    </w:p>
    <w:p w:rsidR="00BA4863" w:rsidRDefault="00BA4863" w:rsidP="00180E48">
      <w:r>
        <w:tab/>
        <w:t>free(a1); free(b); free(c); free(d); free(x); free(t);</w:t>
      </w:r>
    </w:p>
    <w:p w:rsidR="00BA4863" w:rsidRDefault="00BA4863" w:rsidP="00180E48">
      <w:r>
        <w:t>}</w:t>
      </w:r>
    </w:p>
    <w:p w:rsidR="00BA4863" w:rsidRDefault="00BA4863" w:rsidP="00180E48"/>
    <w:p w:rsidR="00BA4863" w:rsidRDefault="00BA4863" w:rsidP="00180E48">
      <w:r>
        <w:t>double phi(double x)</w:t>
      </w:r>
    </w:p>
    <w:p w:rsidR="00BA4863" w:rsidRDefault="00BA4863" w:rsidP="00180E48">
      <w:r>
        <w:t>{</w:t>
      </w:r>
    </w:p>
    <w:p w:rsidR="00BA4863" w:rsidRDefault="00BA4863" w:rsidP="00180E48">
      <w:r>
        <w:tab/>
        <w:t>return sin(x);</w:t>
      </w:r>
    </w:p>
    <w:p w:rsidR="00BA4863" w:rsidRDefault="00BA4863" w:rsidP="00180E48">
      <w:r>
        <w:t>}</w:t>
      </w:r>
    </w:p>
    <w:p w:rsidR="00BA4863" w:rsidRDefault="00BA4863" w:rsidP="00180E48"/>
    <w:p w:rsidR="00BA4863" w:rsidRDefault="00BA4863" w:rsidP="00180E48"/>
    <w:p w:rsidR="00BA4863" w:rsidRDefault="00BA4863" w:rsidP="00180E48">
      <w:r>
        <w:t>double psi(double x)</w:t>
      </w:r>
    </w:p>
    <w:p w:rsidR="00BA4863" w:rsidRDefault="00BA4863" w:rsidP="00180E48">
      <w:r>
        <w:t>{</w:t>
      </w:r>
    </w:p>
    <w:p w:rsidR="00BA4863" w:rsidRDefault="00BA4863" w:rsidP="00180E48">
      <w:r>
        <w:tab/>
        <w:t>return sin(x);</w:t>
      </w:r>
    </w:p>
    <w:p w:rsidR="00BA4863" w:rsidRDefault="00BA4863" w:rsidP="00180E48">
      <w:r>
        <w:t>}</w:t>
      </w:r>
    </w:p>
    <w:p w:rsidR="00BA4863" w:rsidRDefault="00BA4863" w:rsidP="00180E48"/>
    <w:p w:rsidR="00BA4863" w:rsidRDefault="00BA4863" w:rsidP="00180E48">
      <w:r>
        <w:t>double alpha(double t)</w:t>
      </w:r>
    </w:p>
    <w:p w:rsidR="00BA4863" w:rsidRDefault="00BA4863" w:rsidP="00180E48">
      <w:r>
        <w:t>{</w:t>
      </w:r>
    </w:p>
    <w:p w:rsidR="00BA4863" w:rsidRDefault="00BA4863" w:rsidP="00180E48">
      <w:r>
        <w:tab/>
        <w:t>return 0.0;</w:t>
      </w:r>
    </w:p>
    <w:p w:rsidR="00BA4863" w:rsidRDefault="00BA4863" w:rsidP="00180E48">
      <w:r>
        <w:t>}</w:t>
      </w:r>
    </w:p>
    <w:p w:rsidR="00BA4863" w:rsidRDefault="00BA4863" w:rsidP="00180E48"/>
    <w:p w:rsidR="00BA4863" w:rsidRDefault="00BA4863" w:rsidP="00180E48">
      <w:r>
        <w:t>double beta(double t)</w:t>
      </w:r>
    </w:p>
    <w:p w:rsidR="00BA4863" w:rsidRDefault="00BA4863" w:rsidP="00180E48">
      <w:r>
        <w:t>{</w:t>
      </w:r>
    </w:p>
    <w:p w:rsidR="00BA4863" w:rsidRDefault="00BA4863" w:rsidP="00180E48">
      <w:r>
        <w:tab/>
        <w:t>return 0.0;</w:t>
      </w:r>
    </w:p>
    <w:p w:rsidR="00BA4863" w:rsidRDefault="00BA4863" w:rsidP="00180E48">
      <w:r>
        <w:t>}</w:t>
      </w:r>
    </w:p>
    <w:p w:rsidR="00BA4863" w:rsidRDefault="00BA4863" w:rsidP="00180E48"/>
    <w:p w:rsidR="00BA4863" w:rsidRDefault="00BA4863" w:rsidP="00180E48">
      <w:r>
        <w:t>double f(double x,double t)</w:t>
      </w:r>
    </w:p>
    <w:p w:rsidR="00BA4863" w:rsidRDefault="00BA4863" w:rsidP="00180E48">
      <w:r>
        <w:t>{</w:t>
      </w:r>
    </w:p>
    <w:p w:rsidR="00BA4863" w:rsidRDefault="00BA4863" w:rsidP="00180E48">
      <w:r>
        <w:tab/>
        <w:t>return 2*sin(x)*exp(t);</w:t>
      </w:r>
    </w:p>
    <w:p w:rsidR="00BA4863" w:rsidRDefault="00BA4863" w:rsidP="00180E48">
      <w:r>
        <w:t>}</w:t>
      </w:r>
    </w:p>
    <w:p w:rsidR="00BA4863" w:rsidRDefault="00BA4863" w:rsidP="00180E48"/>
    <w:p w:rsidR="00BA4863" w:rsidRDefault="00BA4863" w:rsidP="00180E48">
      <w:r>
        <w:t>double exact(double x, double t)</w:t>
      </w:r>
    </w:p>
    <w:p w:rsidR="00BA4863" w:rsidRDefault="00BA4863" w:rsidP="00180E48">
      <w:r>
        <w:t>{</w:t>
      </w:r>
    </w:p>
    <w:p w:rsidR="00BA4863" w:rsidRDefault="00BA4863" w:rsidP="00180E48">
      <w:r>
        <w:tab/>
        <w:t>return sin(x)*exp(t);</w:t>
      </w:r>
    </w:p>
    <w:p w:rsidR="00BA4863" w:rsidRDefault="00BA4863" w:rsidP="00180E48">
      <w:r>
        <w:t>}</w:t>
      </w:r>
    </w:p>
    <w:p w:rsidR="00BA4863" w:rsidRDefault="00BA4863" w:rsidP="00180E48"/>
    <w:p w:rsidR="00BA4863" w:rsidRDefault="00BA4863" w:rsidP="00180E48"/>
    <w:p w:rsidR="00BA4863" w:rsidRDefault="00BA4863" w:rsidP="00180E48">
      <w:r>
        <w:t>double * chase_algorithm(double *a, double *b, double *c, int n, double *d)</w:t>
      </w:r>
    </w:p>
    <w:p w:rsidR="00BA4863" w:rsidRDefault="00BA4863" w:rsidP="00180E48">
      <w:r>
        <w:t>{</w:t>
      </w:r>
    </w:p>
    <w:p w:rsidR="00BA4863" w:rsidRDefault="00BA4863" w:rsidP="00180E48">
      <w:r>
        <w:t xml:space="preserve">  double * ans,*g,*w,p;</w:t>
      </w:r>
    </w:p>
    <w:p w:rsidR="00BA4863" w:rsidRDefault="00BA4863" w:rsidP="00180E48">
      <w:r>
        <w:t xml:space="preserve">  int i;</w:t>
      </w:r>
    </w:p>
    <w:p w:rsidR="00BA4863" w:rsidRDefault="00BA4863" w:rsidP="00180E48">
      <w:r>
        <w:t xml:space="preserve">  ans=(double *)malloc(sizeof(double)*n);</w:t>
      </w:r>
    </w:p>
    <w:p w:rsidR="00BA4863" w:rsidRDefault="00BA4863" w:rsidP="00180E48">
      <w:r>
        <w:t xml:space="preserve">  g=(double *)malloc(sizeof(double)*n);</w:t>
      </w:r>
    </w:p>
    <w:p w:rsidR="00BA4863" w:rsidRDefault="00BA4863" w:rsidP="00180E48">
      <w:r>
        <w:t xml:space="preserve">  w=(double *)malloc(sizeof(double)*n);</w:t>
      </w:r>
    </w:p>
    <w:p w:rsidR="00BA4863" w:rsidRDefault="00BA4863" w:rsidP="00180E48">
      <w:r>
        <w:t xml:space="preserve">  g[0]=d[0]/b[0];</w:t>
      </w:r>
    </w:p>
    <w:p w:rsidR="00BA4863" w:rsidRDefault="00BA4863" w:rsidP="00180E48">
      <w:r>
        <w:t xml:space="preserve">  w[0]=c[0]/b[0];</w:t>
      </w:r>
    </w:p>
    <w:p w:rsidR="00BA4863" w:rsidRDefault="00BA4863" w:rsidP="00180E48">
      <w:r>
        <w:t xml:space="preserve">  </w:t>
      </w:r>
    </w:p>
    <w:p w:rsidR="00BA4863" w:rsidRDefault="00BA4863" w:rsidP="00180E48">
      <w:r>
        <w:t xml:space="preserve">  for(i=1;i&lt;n;i++)</w:t>
      </w:r>
    </w:p>
    <w:p w:rsidR="00BA4863" w:rsidRDefault="00BA4863" w:rsidP="00180E48">
      <w:r>
        <w:t xml:space="preserve">  {</w:t>
      </w:r>
    </w:p>
    <w:p w:rsidR="00BA4863" w:rsidRDefault="00BA4863" w:rsidP="00180E48">
      <w:r>
        <w:tab/>
        <w:t xml:space="preserve">  p=b[i]-a[i]*w[i-1];</w:t>
      </w:r>
    </w:p>
    <w:p w:rsidR="00BA4863" w:rsidRDefault="00BA4863" w:rsidP="00180E48">
      <w:r>
        <w:tab/>
        <w:t xml:space="preserve">  g[i]=(d[i]-a[i]*g[i-1])/p;</w:t>
      </w:r>
    </w:p>
    <w:p w:rsidR="00BA4863" w:rsidRDefault="00BA4863" w:rsidP="00180E48">
      <w:r>
        <w:tab/>
        <w:t xml:space="preserve">  w[i]=c[i]/p;</w:t>
      </w:r>
    </w:p>
    <w:p w:rsidR="00BA4863" w:rsidRDefault="00BA4863" w:rsidP="00180E48">
      <w:r>
        <w:t xml:space="preserve">  }</w:t>
      </w:r>
    </w:p>
    <w:p w:rsidR="00BA4863" w:rsidRDefault="00BA4863" w:rsidP="00180E48">
      <w:r>
        <w:t xml:space="preserve">  ans[n-1]=g[n-1];</w:t>
      </w:r>
    </w:p>
    <w:p w:rsidR="00BA4863" w:rsidRDefault="00BA4863" w:rsidP="00180E48">
      <w:r>
        <w:t xml:space="preserve">  i=n-2;</w:t>
      </w:r>
    </w:p>
    <w:p w:rsidR="00BA4863" w:rsidRDefault="00BA4863" w:rsidP="00180E48">
      <w:r>
        <w:t xml:space="preserve">   do</w:t>
      </w:r>
    </w:p>
    <w:p w:rsidR="00BA4863" w:rsidRDefault="00BA4863" w:rsidP="00180E48">
      <w:r>
        <w:tab/>
        <w:t xml:space="preserve"> {</w:t>
      </w:r>
    </w:p>
    <w:p w:rsidR="00BA4863" w:rsidRDefault="00BA4863" w:rsidP="00180E48">
      <w:r>
        <w:tab/>
      </w:r>
      <w:r>
        <w:tab/>
        <w:t>ans[i]=g[i]-w[i]*ans[i+1];</w:t>
      </w:r>
    </w:p>
    <w:p w:rsidR="00BA4863" w:rsidRDefault="00BA4863" w:rsidP="00180E48">
      <w:r>
        <w:tab/>
      </w:r>
      <w:r>
        <w:tab/>
        <w:t>i=i-1;</w:t>
      </w:r>
    </w:p>
    <w:p w:rsidR="00BA4863" w:rsidRDefault="00BA4863" w:rsidP="00180E48">
      <w:r>
        <w:tab/>
      </w:r>
      <w:r>
        <w:tab/>
        <w:t>//printf("i=%d, Now it's OK!\n",i);</w:t>
      </w:r>
    </w:p>
    <w:p w:rsidR="00BA4863" w:rsidRDefault="00BA4863" w:rsidP="00180E48">
      <w:r>
        <w:tab/>
        <w:t xml:space="preserve"> }</w:t>
      </w:r>
    </w:p>
    <w:p w:rsidR="00BA4863" w:rsidRDefault="00BA4863" w:rsidP="00180E48">
      <w:r>
        <w:t xml:space="preserve">  while(i&gt;=0);</w:t>
      </w:r>
    </w:p>
    <w:p w:rsidR="00BA4863" w:rsidRDefault="00BA4863" w:rsidP="00180E48">
      <w:r>
        <w:t xml:space="preserve">  free(g);</w:t>
      </w:r>
    </w:p>
    <w:p w:rsidR="00BA4863" w:rsidRDefault="00BA4863" w:rsidP="00180E48">
      <w:r>
        <w:t xml:space="preserve">  free(w);</w:t>
      </w:r>
    </w:p>
    <w:p w:rsidR="00BA4863" w:rsidRDefault="00BA4863" w:rsidP="00180E48">
      <w:r>
        <w:t xml:space="preserve">  return ans;</w:t>
      </w:r>
    </w:p>
    <w:p w:rsidR="00BA4863" w:rsidRDefault="00BA4863" w:rsidP="00180E48">
      <w:r>
        <w:t>}</w:t>
      </w:r>
    </w:p>
    <w:p w:rsidR="00BA4863" w:rsidRPr="00180E48" w:rsidRDefault="00BA4863" w:rsidP="00180E48"/>
    <w:p w:rsidR="00BA4863" w:rsidRDefault="00BA4863" w:rsidP="00180E48">
      <w:pPr>
        <w:pStyle w:val="Title"/>
        <w:jc w:val="left"/>
      </w:pPr>
      <w:bookmarkStart w:id="43" w:name="_Toc418707539"/>
      <w:r>
        <w:t>Egch4_sec4_01.c</w:t>
      </w:r>
      <w:bookmarkEnd w:id="43"/>
    </w:p>
    <w:p w:rsidR="00BA4863" w:rsidRDefault="00BA4863" w:rsidP="004C0834">
      <w:r>
        <w:t>//</w:t>
      </w:r>
      <w:r>
        <w:rPr>
          <w:rFonts w:hint="eastAsia"/>
        </w:rPr>
        <w:t>这是二阶双曲型方程的紧差分格式，关于时间二阶收敛，关于空间四阶收敛。</w:t>
      </w:r>
    </w:p>
    <w:p w:rsidR="00BA4863" w:rsidRDefault="00BA4863" w:rsidP="004C0834">
      <w:r>
        <w:t>#include "stdafx.h"</w:t>
      </w:r>
    </w:p>
    <w:p w:rsidR="00BA4863" w:rsidRDefault="00BA4863" w:rsidP="004C0834">
      <w:r>
        <w:t>#include&lt;math.h&gt;</w:t>
      </w:r>
    </w:p>
    <w:p w:rsidR="00BA4863" w:rsidRDefault="00BA4863" w:rsidP="004C0834">
      <w:r>
        <w:t>#include&lt;stdio.h&gt;</w:t>
      </w:r>
    </w:p>
    <w:p w:rsidR="00BA4863" w:rsidRDefault="00BA4863" w:rsidP="004C0834">
      <w:r>
        <w:t>#include&lt;stdlib.h&gt;</w:t>
      </w:r>
    </w:p>
    <w:p w:rsidR="00BA4863" w:rsidRDefault="00BA4863" w:rsidP="004C0834"/>
    <w:p w:rsidR="00BA4863" w:rsidRDefault="00BA4863" w:rsidP="004C0834">
      <w:r>
        <w:t>void main( )</w:t>
      </w:r>
    </w:p>
    <w:p w:rsidR="00BA4863" w:rsidRDefault="00BA4863" w:rsidP="004C0834">
      <w:r>
        <w:t>{</w:t>
      </w:r>
    </w:p>
    <w:p w:rsidR="00BA4863" w:rsidRDefault="00BA4863" w:rsidP="004C0834">
      <w:r>
        <w:tab/>
        <w:t>int m,n,i,j,k;</w:t>
      </w:r>
    </w:p>
    <w:p w:rsidR="00BA4863" w:rsidRDefault="00BA4863" w:rsidP="004C0834">
      <w:r>
        <w:tab/>
        <w:t>double a,pi,h,tau,r,*x,*t,* *u,*a1,*b,*c,*d,*ans,c1,c2;</w:t>
      </w:r>
    </w:p>
    <w:p w:rsidR="00BA4863" w:rsidRDefault="00BA4863" w:rsidP="004C0834">
      <w:r>
        <w:tab/>
        <w:t>double phi(double x);</w:t>
      </w:r>
    </w:p>
    <w:p w:rsidR="00BA4863" w:rsidRDefault="00BA4863" w:rsidP="004C0834">
      <w:r>
        <w:tab/>
        <w:t>double ddphi(double x);</w:t>
      </w:r>
    </w:p>
    <w:p w:rsidR="00BA4863" w:rsidRDefault="00BA4863" w:rsidP="004C0834">
      <w:r>
        <w:tab/>
        <w:t>double psi(double x);</w:t>
      </w:r>
    </w:p>
    <w:p w:rsidR="00BA4863" w:rsidRDefault="00BA4863" w:rsidP="004C0834">
      <w:r>
        <w:tab/>
        <w:t>double alpha(double t);</w:t>
      </w:r>
    </w:p>
    <w:p w:rsidR="00BA4863" w:rsidRDefault="00BA4863" w:rsidP="004C0834">
      <w:r>
        <w:tab/>
        <w:t>double beta(double t);</w:t>
      </w:r>
    </w:p>
    <w:p w:rsidR="00BA4863" w:rsidRDefault="00BA4863" w:rsidP="004C0834">
      <w:r>
        <w:tab/>
        <w:t>double f(double x, double t);</w:t>
      </w:r>
    </w:p>
    <w:p w:rsidR="00BA4863" w:rsidRDefault="00BA4863" w:rsidP="004C0834">
      <w:r>
        <w:tab/>
        <w:t>double exact(double x, double t);</w:t>
      </w:r>
    </w:p>
    <w:p w:rsidR="00BA4863" w:rsidRDefault="00BA4863" w:rsidP="004C0834">
      <w:r>
        <w:tab/>
        <w:t>double * chase_algorithm(double *a, double *b, double *c, int n, double *d);</w:t>
      </w:r>
    </w:p>
    <w:p w:rsidR="00BA4863" w:rsidRDefault="00BA4863" w:rsidP="004C0834"/>
    <w:p w:rsidR="00BA4863" w:rsidRDefault="00BA4863" w:rsidP="004C0834">
      <w:r>
        <w:tab/>
        <w:t>m=200;</w:t>
      </w:r>
    </w:p>
    <w:p w:rsidR="00BA4863" w:rsidRDefault="00BA4863" w:rsidP="004C0834">
      <w:r>
        <w:tab/>
        <w:t>n=50;</w:t>
      </w:r>
    </w:p>
    <w:p w:rsidR="00BA4863" w:rsidRDefault="00BA4863" w:rsidP="004C0834">
      <w:r>
        <w:tab/>
        <w:t>a=1.0;</w:t>
      </w:r>
    </w:p>
    <w:p w:rsidR="00BA4863" w:rsidRDefault="00BA4863" w:rsidP="004C0834">
      <w:r>
        <w:tab/>
        <w:t>pi=3.14159265359;</w:t>
      </w:r>
    </w:p>
    <w:p w:rsidR="00BA4863" w:rsidRDefault="00BA4863" w:rsidP="004C0834">
      <w:r>
        <w:tab/>
        <w:t>h=pi/m;</w:t>
      </w:r>
    </w:p>
    <w:p w:rsidR="00BA4863" w:rsidRDefault="00BA4863" w:rsidP="004C0834">
      <w:r>
        <w:tab/>
        <w:t>tau=1.0/n;</w:t>
      </w:r>
    </w:p>
    <w:p w:rsidR="00BA4863" w:rsidRDefault="00BA4863" w:rsidP="004C0834">
      <w:r>
        <w:tab/>
        <w:t>r=a*tau/h;</w:t>
      </w:r>
    </w:p>
    <w:p w:rsidR="00BA4863" w:rsidRDefault="00BA4863" w:rsidP="004C0834">
      <w:r>
        <w:tab/>
        <w:t>r=r*r;</w:t>
      </w:r>
    </w:p>
    <w:p w:rsidR="00BA4863" w:rsidRDefault="00BA4863" w:rsidP="004C0834">
      <w:r>
        <w:tab/>
        <w:t>printf("r=%.4f\n",r);</w:t>
      </w:r>
    </w:p>
    <w:p w:rsidR="00BA4863" w:rsidRDefault="00BA4863" w:rsidP="004C0834"/>
    <w:p w:rsidR="00BA4863" w:rsidRDefault="00BA4863" w:rsidP="004C0834">
      <w:r>
        <w:tab/>
        <w:t>x=(double *)malloc(sizeof(double)*(m+1));</w:t>
      </w:r>
    </w:p>
    <w:p w:rsidR="00BA4863" w:rsidRDefault="00BA4863" w:rsidP="004C0834">
      <w:r>
        <w:tab/>
        <w:t>for(i=0;i&lt;=m;i++)</w:t>
      </w:r>
    </w:p>
    <w:p w:rsidR="00BA4863" w:rsidRDefault="00BA4863" w:rsidP="004C0834">
      <w:r>
        <w:tab/>
      </w:r>
      <w:r>
        <w:tab/>
        <w:t>x[i]=i*h;</w:t>
      </w:r>
    </w:p>
    <w:p w:rsidR="00BA4863" w:rsidRDefault="00BA4863" w:rsidP="004C0834">
      <w:r>
        <w:tab/>
      </w:r>
      <w:r>
        <w:tab/>
      </w:r>
    </w:p>
    <w:p w:rsidR="00BA4863" w:rsidRDefault="00BA4863" w:rsidP="004C0834">
      <w:r>
        <w:tab/>
        <w:t>t=(double *)malloc(sizeof(double)*(n+1));</w:t>
      </w:r>
    </w:p>
    <w:p w:rsidR="00BA4863" w:rsidRDefault="00BA4863" w:rsidP="004C0834">
      <w:r>
        <w:tab/>
        <w:t>for(k=0;k&lt;=n;k++)</w:t>
      </w:r>
    </w:p>
    <w:p w:rsidR="00BA4863" w:rsidRDefault="00BA4863" w:rsidP="004C0834">
      <w:r>
        <w:tab/>
      </w:r>
      <w:r>
        <w:tab/>
        <w:t>t[k]=k*tau;</w:t>
      </w:r>
    </w:p>
    <w:p w:rsidR="00BA4863" w:rsidRDefault="00BA4863" w:rsidP="004C0834"/>
    <w:p w:rsidR="00BA4863" w:rsidRDefault="00BA4863" w:rsidP="004C0834">
      <w:r>
        <w:tab/>
        <w:t>u=(double * *)malloc(sizeof(double *)*(m+1));</w:t>
      </w:r>
    </w:p>
    <w:p w:rsidR="00BA4863" w:rsidRDefault="00BA4863" w:rsidP="004C0834">
      <w:r>
        <w:tab/>
        <w:t>for(i=0;i&lt;=m;i++)</w:t>
      </w:r>
    </w:p>
    <w:p w:rsidR="00BA4863" w:rsidRDefault="00BA4863" w:rsidP="004C0834">
      <w:r>
        <w:tab/>
      </w:r>
      <w:r>
        <w:tab/>
        <w:t>u[i]=(double *)malloc(sizeof(double)*(n+1));</w:t>
      </w:r>
    </w:p>
    <w:p w:rsidR="00BA4863" w:rsidRDefault="00BA4863" w:rsidP="004C0834">
      <w:r>
        <w:tab/>
      </w:r>
    </w:p>
    <w:p w:rsidR="00BA4863" w:rsidRDefault="00BA4863" w:rsidP="004C0834">
      <w:r>
        <w:tab/>
        <w:t>for(i=0;i&lt;=m;i++)</w:t>
      </w:r>
    </w:p>
    <w:p w:rsidR="00BA4863" w:rsidRDefault="00BA4863" w:rsidP="004C0834">
      <w:r>
        <w:tab/>
        <w:t>{</w:t>
      </w:r>
    </w:p>
    <w:p w:rsidR="00BA4863" w:rsidRDefault="00BA4863" w:rsidP="004C0834">
      <w:r>
        <w:tab/>
      </w:r>
      <w:r>
        <w:tab/>
        <w:t>u[i][0]=phi(x[i]);   //initial condition</w:t>
      </w:r>
    </w:p>
    <w:p w:rsidR="00BA4863" w:rsidRDefault="00BA4863" w:rsidP="004C0834">
      <w:r>
        <w:tab/>
        <w:t>}</w:t>
      </w:r>
    </w:p>
    <w:p w:rsidR="00BA4863" w:rsidRDefault="00BA4863" w:rsidP="004C0834">
      <w:r>
        <w:tab/>
      </w:r>
    </w:p>
    <w:p w:rsidR="00BA4863" w:rsidRDefault="00BA4863" w:rsidP="004C0834">
      <w:r>
        <w:tab/>
        <w:t>for(k=1;k&lt;=n;k++)</w:t>
      </w:r>
    </w:p>
    <w:p w:rsidR="00BA4863" w:rsidRDefault="00BA4863" w:rsidP="004C0834">
      <w:r>
        <w:tab/>
        <w:t>{</w:t>
      </w:r>
    </w:p>
    <w:p w:rsidR="00BA4863" w:rsidRDefault="00BA4863" w:rsidP="004C0834">
      <w:r>
        <w:tab/>
      </w:r>
      <w:r>
        <w:tab/>
        <w:t>u[0][k]=alpha(t[k]);    //boundary condition</w:t>
      </w:r>
    </w:p>
    <w:p w:rsidR="00BA4863" w:rsidRDefault="00BA4863" w:rsidP="004C0834">
      <w:r>
        <w:tab/>
      </w:r>
      <w:r>
        <w:tab/>
        <w:t>u[m][k]=beta(t[k]);</w:t>
      </w:r>
    </w:p>
    <w:p w:rsidR="00BA4863" w:rsidRDefault="00BA4863" w:rsidP="004C0834">
      <w:r>
        <w:tab/>
        <w:t>}</w:t>
      </w:r>
    </w:p>
    <w:p w:rsidR="00BA4863" w:rsidRDefault="00BA4863" w:rsidP="004C0834"/>
    <w:p w:rsidR="00BA4863" w:rsidRDefault="00BA4863" w:rsidP="004C0834">
      <w:r>
        <w:tab/>
        <w:t>for(i=1;i&lt;m;i++)   //</w:t>
      </w:r>
      <w:r>
        <w:rPr>
          <w:rFonts w:hint="eastAsia"/>
        </w:rPr>
        <w:t>第</w:t>
      </w:r>
      <w:r>
        <w:t>1</w:t>
      </w:r>
      <w:r>
        <w:rPr>
          <w:rFonts w:hint="eastAsia"/>
        </w:rPr>
        <w:t>层时间层上的信息</w:t>
      </w:r>
    </w:p>
    <w:p w:rsidR="00BA4863" w:rsidRPr="00A93117" w:rsidRDefault="00BA4863" w:rsidP="004C0834">
      <w:r>
        <w:tab/>
      </w:r>
      <w:r>
        <w:tab/>
        <w:t>u[i][1]=(r*u[i-1][0]+2*(1-r)*u[i][0]+r*u[i+1][0]+tau*tau*f(x[i],t[0])+2*tau*psi(x[i]))/2.0;</w:t>
      </w:r>
    </w:p>
    <w:p w:rsidR="00BA4863" w:rsidRDefault="00BA4863" w:rsidP="004C0834">
      <w:r>
        <w:tab/>
      </w:r>
    </w:p>
    <w:p w:rsidR="00BA4863" w:rsidRDefault="00BA4863" w:rsidP="004C0834">
      <w:r>
        <w:tab/>
        <w:t>a1=(double *)malloc(sizeof(double)*(m-1));</w:t>
      </w:r>
    </w:p>
    <w:p w:rsidR="00BA4863" w:rsidRDefault="00BA4863" w:rsidP="004C0834">
      <w:r>
        <w:t xml:space="preserve">    b=(double *)malloc(sizeof(double)*(m-1));</w:t>
      </w:r>
    </w:p>
    <w:p w:rsidR="00BA4863" w:rsidRDefault="00BA4863" w:rsidP="004C0834">
      <w:r>
        <w:t xml:space="preserve">    c=(double *)malloc(sizeof(double)*(m-1));</w:t>
      </w:r>
    </w:p>
    <w:p w:rsidR="00BA4863" w:rsidRDefault="00BA4863" w:rsidP="004C0834">
      <w:r>
        <w:t xml:space="preserve">    d=(double *)malloc(sizeof(double)*(m-1));</w:t>
      </w:r>
    </w:p>
    <w:p w:rsidR="00BA4863" w:rsidRDefault="00BA4863" w:rsidP="004C0834">
      <w:r>
        <w:t xml:space="preserve">    ans=(double *)malloc(sizeof(double)*(m-1));</w:t>
      </w:r>
    </w:p>
    <w:p w:rsidR="00BA4863" w:rsidRDefault="00BA4863" w:rsidP="004C0834">
      <w:r>
        <w:tab/>
        <w:t>c1=1.0-6*r;</w:t>
      </w:r>
    </w:p>
    <w:p w:rsidR="00BA4863" w:rsidRDefault="00BA4863" w:rsidP="004C0834">
      <w:r>
        <w:tab/>
        <w:t>c2=10.0+12*r;</w:t>
      </w:r>
    </w:p>
    <w:p w:rsidR="00BA4863" w:rsidRDefault="00BA4863" w:rsidP="004C0834">
      <w:r>
        <w:tab/>
        <w:t>for(k=1;k&lt;n;k++)</w:t>
      </w:r>
    </w:p>
    <w:p w:rsidR="00BA4863" w:rsidRDefault="00BA4863" w:rsidP="004C0834">
      <w:r>
        <w:tab/>
        <w:t>{</w:t>
      </w:r>
    </w:p>
    <w:p w:rsidR="00BA4863" w:rsidRDefault="00BA4863" w:rsidP="004C0834">
      <w:r>
        <w:tab/>
      </w:r>
      <w:r>
        <w:tab/>
        <w:t>for(i=1;i&lt;m;i++)</w:t>
      </w:r>
    </w:p>
    <w:p w:rsidR="00BA4863" w:rsidRDefault="00BA4863" w:rsidP="004C0834">
      <w:r>
        <w:tab/>
      </w:r>
      <w:r>
        <w:tab/>
        <w:t>{</w:t>
      </w:r>
      <w:r>
        <w:tab/>
      </w:r>
    </w:p>
    <w:p w:rsidR="00BA4863" w:rsidRDefault="00BA4863" w:rsidP="004C0834">
      <w:r>
        <w:tab/>
      </w:r>
      <w:r>
        <w:tab/>
      </w:r>
      <w:r>
        <w:tab/>
        <w:t>d[i-1]=(-c1)*(u[i-1][k-1]+u[i+1][k-1])-c2*u[i][k-1]+2*(u[i-1][k]+10*u[i][k]+u[i+1][k])+tau*tau*(f(x[i-1],t[k])+10*f(x[i],t[k])+f(x[i+1],t[k]));</w:t>
      </w:r>
    </w:p>
    <w:p w:rsidR="00BA4863" w:rsidRDefault="00BA4863" w:rsidP="004C0834">
      <w:r>
        <w:tab/>
      </w:r>
      <w:r>
        <w:tab/>
      </w:r>
      <w:r>
        <w:tab/>
        <w:t>a1[i-1]=c1;</w:t>
      </w:r>
    </w:p>
    <w:p w:rsidR="00BA4863" w:rsidRDefault="00BA4863" w:rsidP="004C0834">
      <w:r>
        <w:tab/>
        <w:t xml:space="preserve">        b[i-1]=c2;</w:t>
      </w:r>
    </w:p>
    <w:p w:rsidR="00BA4863" w:rsidRDefault="00BA4863" w:rsidP="004C0834">
      <w:r>
        <w:tab/>
        <w:t xml:space="preserve">        c[i-1]=a1[i-1];</w:t>
      </w:r>
    </w:p>
    <w:p w:rsidR="00BA4863" w:rsidRDefault="00BA4863" w:rsidP="004C0834">
      <w:r>
        <w:tab/>
      </w:r>
      <w:r>
        <w:tab/>
        <w:t>}</w:t>
      </w:r>
    </w:p>
    <w:p w:rsidR="00BA4863" w:rsidRDefault="00BA4863" w:rsidP="004C0834">
      <w:r>
        <w:tab/>
      </w:r>
      <w:r>
        <w:tab/>
        <w:t>d[0]=d[0]-c1*u[0][k+1];</w:t>
      </w:r>
    </w:p>
    <w:p w:rsidR="00BA4863" w:rsidRDefault="00BA4863" w:rsidP="004C0834">
      <w:r>
        <w:tab/>
      </w:r>
      <w:r>
        <w:tab/>
        <w:t>d[m-2]=d[m-2]-c1*u[m][k+1];</w:t>
      </w:r>
    </w:p>
    <w:p w:rsidR="00BA4863" w:rsidRDefault="00BA4863" w:rsidP="004C0834">
      <w:r>
        <w:t xml:space="preserve">        ans=chase_algorithm(a1,b,c,m-1,d);</w:t>
      </w:r>
    </w:p>
    <w:p w:rsidR="00BA4863" w:rsidRDefault="00BA4863" w:rsidP="004C0834">
      <w:r>
        <w:tab/>
      </w:r>
      <w:r>
        <w:tab/>
        <w:t>for(i=0;i&lt;m-1;i++)</w:t>
      </w:r>
    </w:p>
    <w:p w:rsidR="00BA4863" w:rsidRDefault="00BA4863" w:rsidP="004C0834">
      <w:r>
        <w:tab/>
      </w:r>
      <w:r>
        <w:tab/>
      </w:r>
      <w:r>
        <w:tab/>
        <w:t>u[i+1][k+1]=ans[i];</w:t>
      </w:r>
      <w:r>
        <w:tab/>
      </w:r>
      <w:r>
        <w:tab/>
      </w:r>
      <w:r>
        <w:tab/>
      </w:r>
      <w:r>
        <w:tab/>
      </w:r>
    </w:p>
    <w:p w:rsidR="00BA4863" w:rsidRDefault="00BA4863" w:rsidP="004C0834">
      <w:r>
        <w:tab/>
        <w:t>}</w:t>
      </w:r>
    </w:p>
    <w:p w:rsidR="00BA4863" w:rsidRDefault="00BA4863" w:rsidP="004C0834">
      <w:r>
        <w:tab/>
        <w:t>free(ans);</w:t>
      </w:r>
    </w:p>
    <w:p w:rsidR="00BA4863" w:rsidRDefault="00BA4863" w:rsidP="004C0834">
      <w:r>
        <w:tab/>
        <w:t>k=4*n/5;  //</w:t>
      </w:r>
      <w:r>
        <w:rPr>
          <w:rFonts w:hint="eastAsia"/>
        </w:rPr>
        <w:t>确定要打印的时间层</w:t>
      </w:r>
    </w:p>
    <w:p w:rsidR="00BA4863" w:rsidRDefault="00BA4863" w:rsidP="004C0834">
      <w:r>
        <w:tab/>
        <w:t>j=m/10;  //x</w:t>
      </w:r>
      <w:r>
        <w:rPr>
          <w:rFonts w:hint="eastAsia"/>
        </w:rPr>
        <w:t>方向每隔</w:t>
      </w:r>
      <w:r>
        <w:t>j</w:t>
      </w:r>
      <w:r>
        <w:rPr>
          <w:rFonts w:hint="eastAsia"/>
        </w:rPr>
        <w:t>个打印一下。</w:t>
      </w:r>
    </w:p>
    <w:p w:rsidR="00BA4863" w:rsidRDefault="00BA4863" w:rsidP="004C0834">
      <w:r>
        <w:tab/>
        <w:t>for(i=j;i&lt;=m/2;i=i+j)</w:t>
      </w:r>
    </w:p>
    <w:p w:rsidR="00BA4863" w:rsidRDefault="00BA4863" w:rsidP="004C0834">
      <w:r>
        <w:t xml:space="preserve">   {</w:t>
      </w:r>
    </w:p>
    <w:p w:rsidR="00BA4863" w:rsidRDefault="00BA4863" w:rsidP="004C0834">
      <w:r>
        <w:tab/>
      </w:r>
      <w:r>
        <w:tab/>
        <w:t>printf("(x,t)=(%.2f,%.2f), numerical=%f, error=%.4e\n",x[i],t[k],u[i][k], fabs(u[i][k]-exact(x[i],t[k])));</w:t>
      </w:r>
      <w:r>
        <w:tab/>
      </w:r>
      <w:r>
        <w:tab/>
      </w:r>
    </w:p>
    <w:p w:rsidR="00BA4863" w:rsidRDefault="00BA4863" w:rsidP="004C0834">
      <w:r>
        <w:tab/>
        <w:t>}</w:t>
      </w:r>
    </w:p>
    <w:p w:rsidR="00BA4863" w:rsidRDefault="00BA4863" w:rsidP="004C0834">
      <w:r>
        <w:tab/>
        <w:t>free(a1); free(b); free(c); free(d); free(x); free(t);</w:t>
      </w:r>
    </w:p>
    <w:p w:rsidR="00BA4863" w:rsidRDefault="00BA4863" w:rsidP="004C0834">
      <w:r>
        <w:t>}</w:t>
      </w:r>
    </w:p>
    <w:p w:rsidR="00BA4863" w:rsidRDefault="00BA4863" w:rsidP="004C0834"/>
    <w:p w:rsidR="00BA4863" w:rsidRDefault="00BA4863" w:rsidP="004C0834">
      <w:r>
        <w:t>double phi(double x)</w:t>
      </w:r>
    </w:p>
    <w:p w:rsidR="00BA4863" w:rsidRDefault="00BA4863" w:rsidP="004C0834">
      <w:r>
        <w:t>{</w:t>
      </w:r>
    </w:p>
    <w:p w:rsidR="00BA4863" w:rsidRDefault="00BA4863" w:rsidP="004C0834">
      <w:r>
        <w:tab/>
        <w:t>return sin(x);</w:t>
      </w:r>
    </w:p>
    <w:p w:rsidR="00BA4863" w:rsidRDefault="00BA4863" w:rsidP="004C0834">
      <w:r>
        <w:t>}</w:t>
      </w:r>
    </w:p>
    <w:p w:rsidR="00BA4863" w:rsidRDefault="00BA4863" w:rsidP="004C0834"/>
    <w:p w:rsidR="00BA4863" w:rsidRDefault="00BA4863" w:rsidP="004C0834">
      <w:r>
        <w:t>double psi(double x)</w:t>
      </w:r>
    </w:p>
    <w:p w:rsidR="00BA4863" w:rsidRDefault="00BA4863" w:rsidP="004C0834">
      <w:r>
        <w:t>{</w:t>
      </w:r>
    </w:p>
    <w:p w:rsidR="00BA4863" w:rsidRDefault="00BA4863" w:rsidP="004C0834">
      <w:r>
        <w:tab/>
        <w:t>return sin(x);</w:t>
      </w:r>
    </w:p>
    <w:p w:rsidR="00BA4863" w:rsidRDefault="00BA4863" w:rsidP="004C0834">
      <w:r>
        <w:t>}</w:t>
      </w:r>
    </w:p>
    <w:p w:rsidR="00BA4863" w:rsidRDefault="00BA4863" w:rsidP="004C0834"/>
    <w:p w:rsidR="00BA4863" w:rsidRDefault="00BA4863" w:rsidP="004C0834">
      <w:r>
        <w:t>double alpha(double t)</w:t>
      </w:r>
    </w:p>
    <w:p w:rsidR="00BA4863" w:rsidRDefault="00BA4863" w:rsidP="004C0834">
      <w:r>
        <w:t>{</w:t>
      </w:r>
    </w:p>
    <w:p w:rsidR="00BA4863" w:rsidRDefault="00BA4863" w:rsidP="004C0834">
      <w:r>
        <w:tab/>
        <w:t>return 0.0;</w:t>
      </w:r>
    </w:p>
    <w:p w:rsidR="00BA4863" w:rsidRDefault="00BA4863" w:rsidP="004C0834">
      <w:r>
        <w:t>}</w:t>
      </w:r>
    </w:p>
    <w:p w:rsidR="00BA4863" w:rsidRDefault="00BA4863" w:rsidP="004C0834"/>
    <w:p w:rsidR="00BA4863" w:rsidRDefault="00BA4863" w:rsidP="004C0834">
      <w:r>
        <w:t>double beta(double t)</w:t>
      </w:r>
    </w:p>
    <w:p w:rsidR="00BA4863" w:rsidRDefault="00BA4863" w:rsidP="004C0834">
      <w:r>
        <w:t>{</w:t>
      </w:r>
    </w:p>
    <w:p w:rsidR="00BA4863" w:rsidRDefault="00BA4863" w:rsidP="004C0834">
      <w:r>
        <w:tab/>
        <w:t>return 0.0;</w:t>
      </w:r>
    </w:p>
    <w:p w:rsidR="00BA4863" w:rsidRDefault="00BA4863" w:rsidP="004C0834">
      <w:r>
        <w:t>}</w:t>
      </w:r>
    </w:p>
    <w:p w:rsidR="00BA4863" w:rsidRDefault="00BA4863" w:rsidP="004C0834"/>
    <w:p w:rsidR="00BA4863" w:rsidRDefault="00BA4863" w:rsidP="004C0834">
      <w:r>
        <w:t>double f(double x,double t)</w:t>
      </w:r>
    </w:p>
    <w:p w:rsidR="00BA4863" w:rsidRDefault="00BA4863" w:rsidP="004C0834">
      <w:r>
        <w:t>{</w:t>
      </w:r>
    </w:p>
    <w:p w:rsidR="00BA4863" w:rsidRDefault="00BA4863" w:rsidP="004C0834">
      <w:r>
        <w:tab/>
        <w:t>return 2*sin(x)*exp(t);</w:t>
      </w:r>
    </w:p>
    <w:p w:rsidR="00BA4863" w:rsidRDefault="00BA4863" w:rsidP="004C0834">
      <w:r>
        <w:t>}</w:t>
      </w:r>
    </w:p>
    <w:p w:rsidR="00BA4863" w:rsidRDefault="00BA4863" w:rsidP="004C0834"/>
    <w:p w:rsidR="00BA4863" w:rsidRDefault="00BA4863" w:rsidP="004C0834">
      <w:r>
        <w:t>double exact(double x, double t)</w:t>
      </w:r>
    </w:p>
    <w:p w:rsidR="00BA4863" w:rsidRDefault="00BA4863" w:rsidP="004C0834">
      <w:r>
        <w:t>{</w:t>
      </w:r>
    </w:p>
    <w:p w:rsidR="00BA4863" w:rsidRDefault="00BA4863" w:rsidP="004C0834">
      <w:r>
        <w:tab/>
        <w:t>return sin(x)*exp(t);</w:t>
      </w:r>
    </w:p>
    <w:p w:rsidR="00BA4863" w:rsidRDefault="00BA4863" w:rsidP="004C0834">
      <w:r>
        <w:t>}</w:t>
      </w:r>
    </w:p>
    <w:p w:rsidR="00BA4863" w:rsidRDefault="00BA4863" w:rsidP="004C0834"/>
    <w:p w:rsidR="00BA4863" w:rsidRDefault="00BA4863" w:rsidP="004C0834">
      <w:r>
        <w:t>double * chase_algorithm(double *a, double *b, double *c, int n, double *d)</w:t>
      </w:r>
    </w:p>
    <w:p w:rsidR="00BA4863" w:rsidRDefault="00BA4863" w:rsidP="004C0834">
      <w:r>
        <w:t>{</w:t>
      </w:r>
    </w:p>
    <w:p w:rsidR="00BA4863" w:rsidRDefault="00BA4863" w:rsidP="004C0834">
      <w:r>
        <w:t xml:space="preserve">  double * ans,*g,*w,p;</w:t>
      </w:r>
    </w:p>
    <w:p w:rsidR="00BA4863" w:rsidRDefault="00BA4863" w:rsidP="004C0834">
      <w:r>
        <w:t xml:space="preserve">  int i;</w:t>
      </w:r>
    </w:p>
    <w:p w:rsidR="00BA4863" w:rsidRDefault="00BA4863" w:rsidP="004C0834">
      <w:r>
        <w:t xml:space="preserve">  ans=(double *)malloc(sizeof(double)*n);</w:t>
      </w:r>
    </w:p>
    <w:p w:rsidR="00BA4863" w:rsidRDefault="00BA4863" w:rsidP="004C0834">
      <w:r>
        <w:t xml:space="preserve">  g=(double *)malloc(sizeof(double)*n);</w:t>
      </w:r>
    </w:p>
    <w:p w:rsidR="00BA4863" w:rsidRDefault="00BA4863" w:rsidP="004C0834">
      <w:r>
        <w:t xml:space="preserve">  w=(double *)malloc(sizeof(double)*n);</w:t>
      </w:r>
    </w:p>
    <w:p w:rsidR="00BA4863" w:rsidRDefault="00BA4863" w:rsidP="004C0834">
      <w:r>
        <w:t xml:space="preserve">  g[0]=d[0]/b[0];</w:t>
      </w:r>
    </w:p>
    <w:p w:rsidR="00BA4863" w:rsidRDefault="00BA4863" w:rsidP="004C0834">
      <w:r>
        <w:t xml:space="preserve">  w[0]=c[0]/b[0];</w:t>
      </w:r>
    </w:p>
    <w:p w:rsidR="00BA4863" w:rsidRDefault="00BA4863" w:rsidP="004C0834">
      <w:r>
        <w:t xml:space="preserve">  </w:t>
      </w:r>
    </w:p>
    <w:p w:rsidR="00BA4863" w:rsidRDefault="00BA4863" w:rsidP="004C0834">
      <w:r>
        <w:t xml:space="preserve">  for(i=1;i&lt;n;i++)</w:t>
      </w:r>
    </w:p>
    <w:p w:rsidR="00BA4863" w:rsidRDefault="00BA4863" w:rsidP="004C0834">
      <w:r>
        <w:t xml:space="preserve">  {</w:t>
      </w:r>
    </w:p>
    <w:p w:rsidR="00BA4863" w:rsidRDefault="00BA4863" w:rsidP="004C0834">
      <w:r>
        <w:tab/>
        <w:t xml:space="preserve">  p=b[i]-a[i]*w[i-1];</w:t>
      </w:r>
    </w:p>
    <w:p w:rsidR="00BA4863" w:rsidRDefault="00BA4863" w:rsidP="004C0834">
      <w:r>
        <w:tab/>
        <w:t xml:space="preserve">  g[i]=(d[i]-a[i]*g[i-1])/p;</w:t>
      </w:r>
    </w:p>
    <w:p w:rsidR="00BA4863" w:rsidRDefault="00BA4863" w:rsidP="004C0834">
      <w:r>
        <w:tab/>
        <w:t xml:space="preserve">  w[i]=c[i]/p;</w:t>
      </w:r>
    </w:p>
    <w:p w:rsidR="00BA4863" w:rsidRDefault="00BA4863" w:rsidP="004C0834">
      <w:r>
        <w:t xml:space="preserve">  }</w:t>
      </w:r>
    </w:p>
    <w:p w:rsidR="00BA4863" w:rsidRDefault="00BA4863" w:rsidP="004C0834">
      <w:r>
        <w:t xml:space="preserve">  ans[n-1]=g[n-1];</w:t>
      </w:r>
    </w:p>
    <w:p w:rsidR="00BA4863" w:rsidRDefault="00BA4863" w:rsidP="004C0834">
      <w:r>
        <w:t xml:space="preserve">  i=n-2;</w:t>
      </w:r>
    </w:p>
    <w:p w:rsidR="00BA4863" w:rsidRDefault="00BA4863" w:rsidP="004C0834">
      <w:r>
        <w:t xml:space="preserve">   do</w:t>
      </w:r>
    </w:p>
    <w:p w:rsidR="00BA4863" w:rsidRDefault="00BA4863" w:rsidP="004C0834">
      <w:r>
        <w:tab/>
        <w:t xml:space="preserve"> {</w:t>
      </w:r>
    </w:p>
    <w:p w:rsidR="00BA4863" w:rsidRDefault="00BA4863" w:rsidP="004C0834">
      <w:r>
        <w:tab/>
      </w:r>
      <w:r>
        <w:tab/>
        <w:t>ans[i]=g[i]-w[i]*ans[i+1];</w:t>
      </w:r>
    </w:p>
    <w:p w:rsidR="00BA4863" w:rsidRDefault="00BA4863" w:rsidP="004C0834">
      <w:r>
        <w:tab/>
      </w:r>
      <w:r>
        <w:tab/>
        <w:t>i=i-1;</w:t>
      </w:r>
    </w:p>
    <w:p w:rsidR="00BA4863" w:rsidRDefault="00BA4863" w:rsidP="004C0834">
      <w:r>
        <w:tab/>
      </w:r>
      <w:r>
        <w:tab/>
        <w:t>//printf("i=%d, Now it's OK!\n",i);</w:t>
      </w:r>
    </w:p>
    <w:p w:rsidR="00BA4863" w:rsidRDefault="00BA4863" w:rsidP="004C0834">
      <w:r>
        <w:tab/>
        <w:t xml:space="preserve"> }</w:t>
      </w:r>
    </w:p>
    <w:p w:rsidR="00BA4863" w:rsidRDefault="00BA4863" w:rsidP="004C0834">
      <w:r>
        <w:t xml:space="preserve">  while(i&gt;=0);</w:t>
      </w:r>
    </w:p>
    <w:p w:rsidR="00BA4863" w:rsidRDefault="00BA4863" w:rsidP="004C0834">
      <w:r>
        <w:t xml:space="preserve">  free(g);</w:t>
      </w:r>
    </w:p>
    <w:p w:rsidR="00BA4863" w:rsidRDefault="00BA4863" w:rsidP="004C0834">
      <w:r>
        <w:t xml:space="preserve">  free(w);</w:t>
      </w:r>
    </w:p>
    <w:p w:rsidR="00BA4863" w:rsidRDefault="00BA4863" w:rsidP="004C0834">
      <w:r>
        <w:t xml:space="preserve">  return ans;</w:t>
      </w:r>
    </w:p>
    <w:p w:rsidR="00BA4863" w:rsidRPr="004C0834" w:rsidRDefault="00BA4863" w:rsidP="004C0834">
      <w:r>
        <w:t>}</w:t>
      </w:r>
    </w:p>
    <w:p w:rsidR="00BA4863" w:rsidRDefault="00BA4863" w:rsidP="00180E48">
      <w:pPr>
        <w:pStyle w:val="Title"/>
        <w:jc w:val="left"/>
      </w:pPr>
      <w:bookmarkStart w:id="44" w:name="_Toc418707540"/>
      <w:r>
        <w:t>Egch4_sec5_01.c</w:t>
      </w:r>
      <w:bookmarkEnd w:id="44"/>
    </w:p>
    <w:p w:rsidR="00BA4863" w:rsidRPr="00346C2C" w:rsidRDefault="00BA4863" w:rsidP="00A970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highlight w:val="white"/>
        </w:rPr>
      </w:pPr>
      <w:r w:rsidRPr="00346C2C">
        <w:rPr>
          <w:rFonts w:ascii="NSimSun" w:hAnsi="NSimSun" w:cs="NSimSun"/>
          <w:kern w:val="0"/>
          <w:sz w:val="19"/>
          <w:szCs w:val="19"/>
          <w:highlight w:val="white"/>
        </w:rPr>
        <w:t>//</w:t>
      </w:r>
      <w:r w:rsidRPr="00346C2C">
        <w:rPr>
          <w:rFonts w:ascii="NSimSun" w:hAnsi="NSimSun" w:cs="NSimSun" w:hint="eastAsia"/>
          <w:kern w:val="0"/>
          <w:sz w:val="19"/>
          <w:szCs w:val="19"/>
          <w:highlight w:val="white"/>
        </w:rPr>
        <w:t>求解二维双曲型方程初边值问题的交替方向隐格式，用的是教材（</w:t>
      </w:r>
      <w:r w:rsidRPr="00346C2C">
        <w:rPr>
          <w:rFonts w:ascii="NSimSun" w:hAnsi="NSimSun" w:cs="NSimSun"/>
          <w:kern w:val="0"/>
          <w:sz w:val="19"/>
          <w:szCs w:val="19"/>
          <w:highlight w:val="white"/>
        </w:rPr>
        <w:t>4</w:t>
      </w:r>
      <w:r w:rsidRPr="00346C2C">
        <w:rPr>
          <w:rFonts w:ascii="NSimSun" w:hAnsi="NSimSun" w:cs="NSimSun" w:hint="eastAsia"/>
          <w:kern w:val="0"/>
          <w:sz w:val="19"/>
          <w:szCs w:val="19"/>
          <w:highlight w:val="white"/>
        </w:rPr>
        <w:t>－</w:t>
      </w:r>
      <w:r w:rsidRPr="00346C2C">
        <w:rPr>
          <w:rFonts w:ascii="NSimSun" w:hAnsi="NSimSun" w:cs="NSimSun"/>
          <w:kern w:val="0"/>
          <w:sz w:val="19"/>
          <w:szCs w:val="19"/>
          <w:highlight w:val="white"/>
        </w:rPr>
        <w:t>65</w:t>
      </w:r>
      <w:r w:rsidRPr="00346C2C">
        <w:rPr>
          <w:rFonts w:ascii="NSimSun" w:hAnsi="NSimSun" w:cs="NSimSun" w:hint="eastAsia"/>
          <w:kern w:val="0"/>
          <w:sz w:val="19"/>
          <w:szCs w:val="19"/>
          <w:highlight w:val="white"/>
        </w:rPr>
        <w:t>）和</w:t>
      </w:r>
      <w:r w:rsidRPr="00346C2C">
        <w:rPr>
          <w:rFonts w:ascii="NSimSun" w:hAnsi="NSimSun" w:cs="NSimSun"/>
          <w:kern w:val="0"/>
          <w:sz w:val="19"/>
          <w:szCs w:val="19"/>
          <w:highlight w:val="white"/>
        </w:rPr>
        <w:t xml:space="preserve"> ( 4</w:t>
      </w:r>
      <w:r w:rsidRPr="00346C2C">
        <w:rPr>
          <w:rFonts w:ascii="NSimSun" w:hAnsi="NSimSun" w:cs="NSimSun" w:hint="eastAsia"/>
          <w:kern w:val="0"/>
          <w:sz w:val="19"/>
          <w:szCs w:val="19"/>
          <w:highlight w:val="white"/>
        </w:rPr>
        <w:t>－</w:t>
      </w:r>
      <w:r w:rsidRPr="00346C2C">
        <w:rPr>
          <w:rFonts w:ascii="NSimSun" w:hAnsi="NSimSun" w:cs="NSimSun"/>
          <w:kern w:val="0"/>
          <w:sz w:val="19"/>
          <w:szCs w:val="19"/>
          <w:highlight w:val="white"/>
        </w:rPr>
        <w:t xml:space="preserve">66 ) </w:t>
      </w:r>
      <w:r w:rsidRPr="00346C2C">
        <w:rPr>
          <w:rFonts w:ascii="NSimSun" w:hAnsi="NSimSun" w:cs="NSimSun" w:hint="eastAsia"/>
          <w:kern w:val="0"/>
          <w:sz w:val="19"/>
          <w:szCs w:val="19"/>
          <w:highlight w:val="white"/>
        </w:rPr>
        <w:t>的格式</w:t>
      </w:r>
    </w:p>
    <w:p w:rsidR="00BA4863" w:rsidRPr="00346C2C" w:rsidRDefault="00BA4863" w:rsidP="00A9707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highlight w:val="white"/>
        </w:rPr>
      </w:pPr>
      <w:r w:rsidRPr="00346C2C">
        <w:rPr>
          <w:rFonts w:ascii="NSimSun" w:hAnsi="NSimSun" w:cs="NSimSun"/>
          <w:kern w:val="0"/>
          <w:sz w:val="19"/>
          <w:szCs w:val="19"/>
          <w:highlight w:val="white"/>
        </w:rPr>
        <w:t>//</w:t>
      </w:r>
      <w:r w:rsidRPr="00346C2C">
        <w:rPr>
          <w:rFonts w:ascii="NSimSun" w:hAnsi="NSimSun" w:cs="NSimSun" w:hint="eastAsia"/>
          <w:kern w:val="0"/>
          <w:sz w:val="19"/>
          <w:szCs w:val="19"/>
          <w:highlight w:val="white"/>
        </w:rPr>
        <w:t>这是右端未添加辅助项的交替格式（左端还是添加了一项的，为的是实现分解）</w:t>
      </w:r>
    </w:p>
    <w:p w:rsidR="00BA4863" w:rsidRPr="00A97076" w:rsidRDefault="00BA4863" w:rsidP="00A97076">
      <w:r w:rsidRPr="00A97076">
        <w:t>#include"stdafx.h"</w:t>
      </w:r>
    </w:p>
    <w:p w:rsidR="00BA4863" w:rsidRPr="00A97076" w:rsidRDefault="00BA4863" w:rsidP="00A97076">
      <w:r w:rsidRPr="00A97076">
        <w:t>#include&lt;math.h&gt;</w:t>
      </w:r>
    </w:p>
    <w:p w:rsidR="00BA4863" w:rsidRPr="00A97076" w:rsidRDefault="00BA4863" w:rsidP="00A97076">
      <w:r w:rsidRPr="00A97076">
        <w:t>#include&lt;stdlib.h&gt;</w:t>
      </w:r>
    </w:p>
    <w:p w:rsidR="00BA4863" w:rsidRPr="00A97076" w:rsidRDefault="00BA4863" w:rsidP="00A97076">
      <w:r w:rsidRPr="00A97076">
        <w:t>#include&lt;stdio.h&gt;</w:t>
      </w:r>
    </w:p>
    <w:p w:rsidR="00BA4863" w:rsidRPr="00A97076" w:rsidRDefault="00BA4863" w:rsidP="00A97076"/>
    <w:p w:rsidR="00BA4863" w:rsidRPr="00A97076" w:rsidRDefault="00BA4863" w:rsidP="00A97076">
      <w:r w:rsidRPr="00A97076">
        <w:t>void main()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double a, b, T, r1, r2, dx, dy, dt, *x, *y, *t, ** *u, **v;</w:t>
      </w:r>
    </w:p>
    <w:p w:rsidR="00BA4863" w:rsidRPr="00A97076" w:rsidRDefault="00BA4863" w:rsidP="00A97076">
      <w:r w:rsidRPr="00A97076">
        <w:tab/>
        <w:t>double *a1, *b1, *c1, *d1, *a2, *b2, *c2, *d2, *ans, temp;</w:t>
      </w:r>
    </w:p>
    <w:p w:rsidR="00BA4863" w:rsidRPr="00A97076" w:rsidRDefault="00BA4863" w:rsidP="00A97076">
      <w:r w:rsidRPr="00A97076">
        <w:tab/>
        <w:t>int i, j, k, m, n, L, gap_i, gap_j;</w:t>
      </w:r>
    </w:p>
    <w:p w:rsidR="00BA4863" w:rsidRPr="00A97076" w:rsidRDefault="00BA4863" w:rsidP="00A97076">
      <w:r w:rsidRPr="00A97076">
        <w:tab/>
        <w:t>double f(double x, double y, double t);</w:t>
      </w:r>
    </w:p>
    <w:p w:rsidR="00BA4863" w:rsidRPr="00A97076" w:rsidRDefault="00BA4863" w:rsidP="00A97076">
      <w:r w:rsidRPr="00A97076">
        <w:tab/>
        <w:t>double phi(double x, double y);</w:t>
      </w:r>
    </w:p>
    <w:p w:rsidR="00BA4863" w:rsidRPr="00A97076" w:rsidRDefault="00BA4863" w:rsidP="00A97076">
      <w:r w:rsidRPr="00A97076">
        <w:tab/>
        <w:t>double psi(double x, double y);</w:t>
      </w:r>
    </w:p>
    <w:p w:rsidR="00BA4863" w:rsidRPr="00A97076" w:rsidRDefault="00BA4863" w:rsidP="00A97076">
      <w:r w:rsidRPr="00A97076">
        <w:tab/>
        <w:t>double g1(double y, double t);</w:t>
      </w:r>
    </w:p>
    <w:p w:rsidR="00BA4863" w:rsidRPr="00A97076" w:rsidRDefault="00BA4863" w:rsidP="00A97076">
      <w:r w:rsidRPr="00A97076">
        <w:tab/>
        <w:t>double g2(double y, double t);</w:t>
      </w:r>
    </w:p>
    <w:p w:rsidR="00BA4863" w:rsidRPr="00A97076" w:rsidRDefault="00BA4863" w:rsidP="00A97076">
      <w:r w:rsidRPr="00A97076">
        <w:tab/>
        <w:t>double g3(double x, double t);</w:t>
      </w:r>
    </w:p>
    <w:p w:rsidR="00BA4863" w:rsidRPr="00A97076" w:rsidRDefault="00BA4863" w:rsidP="00A97076">
      <w:r w:rsidRPr="00A97076">
        <w:tab/>
        <w:t>double g4(double x, double t);</w:t>
      </w:r>
    </w:p>
    <w:p w:rsidR="00BA4863" w:rsidRPr="00A97076" w:rsidRDefault="00BA4863" w:rsidP="00A97076">
      <w:r w:rsidRPr="00A97076">
        <w:tab/>
        <w:t>double * chase_algorithm(double *a, double *b, double *c, int n, double *d);</w:t>
      </w:r>
    </w:p>
    <w:p w:rsidR="00BA4863" w:rsidRPr="00A97076" w:rsidRDefault="00BA4863" w:rsidP="00A97076">
      <w:r w:rsidRPr="00A97076">
        <w:tab/>
        <w:t>double exact(double x, double y, double t);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a = 1.0;</w:t>
      </w:r>
    </w:p>
    <w:p w:rsidR="00BA4863" w:rsidRPr="00A97076" w:rsidRDefault="00BA4863" w:rsidP="00A97076">
      <w:r w:rsidRPr="00A97076">
        <w:tab/>
        <w:t>b = 1.0;</w:t>
      </w:r>
    </w:p>
    <w:p w:rsidR="00BA4863" w:rsidRPr="00A97076" w:rsidRDefault="00BA4863" w:rsidP="00A97076">
      <w:r w:rsidRPr="00A97076">
        <w:tab/>
        <w:t>T = 1.0;</w:t>
      </w:r>
    </w:p>
    <w:p w:rsidR="00BA4863" w:rsidRPr="00A97076" w:rsidRDefault="00BA4863" w:rsidP="00A97076">
      <w:r w:rsidRPr="00A97076">
        <w:tab/>
        <w:t>m = 20;</w:t>
      </w:r>
    </w:p>
    <w:p w:rsidR="00BA4863" w:rsidRPr="00A97076" w:rsidRDefault="00BA4863" w:rsidP="00A97076">
      <w:r w:rsidRPr="00A97076">
        <w:tab/>
        <w:t>n = 40;</w:t>
      </w:r>
    </w:p>
    <w:p w:rsidR="00BA4863" w:rsidRPr="00A97076" w:rsidRDefault="00BA4863" w:rsidP="00A97076">
      <w:r w:rsidRPr="00A97076">
        <w:tab/>
        <w:t>L = 80;</w:t>
      </w:r>
    </w:p>
    <w:p w:rsidR="00BA4863" w:rsidRPr="00A97076" w:rsidRDefault="00BA4863" w:rsidP="00A97076">
      <w:r w:rsidRPr="00A97076">
        <w:tab/>
        <w:t>dx = a / m;</w:t>
      </w:r>
    </w:p>
    <w:p w:rsidR="00BA4863" w:rsidRPr="00A97076" w:rsidRDefault="00BA4863" w:rsidP="00A97076">
      <w:r w:rsidRPr="00A97076">
        <w:tab/>
        <w:t>dy = b / n;</w:t>
      </w:r>
    </w:p>
    <w:p w:rsidR="00BA4863" w:rsidRPr="00A97076" w:rsidRDefault="00BA4863" w:rsidP="00A97076">
      <w:r w:rsidRPr="00A97076">
        <w:tab/>
        <w:t>dt = T / L;</w:t>
      </w:r>
    </w:p>
    <w:p w:rsidR="00BA4863" w:rsidRPr="00A97076" w:rsidRDefault="00BA4863" w:rsidP="00A97076">
      <w:r w:rsidRPr="00A97076">
        <w:tab/>
        <w:t>temp = dt / dx;</w:t>
      </w:r>
    </w:p>
    <w:p w:rsidR="00BA4863" w:rsidRPr="00A97076" w:rsidRDefault="00BA4863" w:rsidP="00A97076">
      <w:r w:rsidRPr="00A97076">
        <w:tab/>
        <w:t>r1 = temp*temp;</w:t>
      </w:r>
    </w:p>
    <w:p w:rsidR="00BA4863" w:rsidRPr="00A97076" w:rsidRDefault="00BA4863" w:rsidP="00A97076">
      <w:r w:rsidRPr="00A97076">
        <w:tab/>
        <w:t>temp = dt / dy;</w:t>
      </w:r>
    </w:p>
    <w:p w:rsidR="00BA4863" w:rsidRPr="00A97076" w:rsidRDefault="00BA4863" w:rsidP="00A97076">
      <w:r w:rsidRPr="00A97076">
        <w:tab/>
        <w:t>r2 = temp*temp;</w:t>
      </w:r>
    </w:p>
    <w:p w:rsidR="00BA4863" w:rsidRPr="00A97076" w:rsidRDefault="00BA4863" w:rsidP="00A97076">
      <w:r w:rsidRPr="00A97076">
        <w:tab/>
        <w:t>printf("m=%d, n=%d, L=%d\n", m, n, L);</w:t>
      </w:r>
    </w:p>
    <w:p w:rsidR="00BA4863" w:rsidRPr="00A97076" w:rsidRDefault="00BA4863" w:rsidP="00A97076">
      <w:r w:rsidRPr="00A97076">
        <w:tab/>
        <w:t>printf("r1=%.4f,   r2=%.4f\n", r1, r2);</w:t>
      </w:r>
    </w:p>
    <w:p w:rsidR="00BA4863" w:rsidRPr="00A97076" w:rsidRDefault="00BA4863" w:rsidP="00A97076">
      <w:r w:rsidRPr="00A97076">
        <w:tab/>
        <w:t>x = (double *)malloc(sizeof(double)*(m + 1));</w:t>
      </w:r>
    </w:p>
    <w:p w:rsidR="00BA4863" w:rsidRPr="00A97076" w:rsidRDefault="00BA4863" w:rsidP="00A97076">
      <w:r w:rsidRPr="00A97076">
        <w:tab/>
        <w:t>for (i = 0; i &lt;= m; i++)</w:t>
      </w:r>
    </w:p>
    <w:p w:rsidR="00BA4863" w:rsidRPr="00A97076" w:rsidRDefault="00BA4863" w:rsidP="00A97076">
      <w:r w:rsidRPr="00A97076">
        <w:tab/>
      </w:r>
      <w:r w:rsidRPr="00A97076">
        <w:tab/>
        <w:t>x[i] = i*dx;</w:t>
      </w:r>
    </w:p>
    <w:p w:rsidR="00BA4863" w:rsidRPr="00A97076" w:rsidRDefault="00BA4863" w:rsidP="00A97076">
      <w:r w:rsidRPr="00A97076">
        <w:tab/>
        <w:t>y = (double *)malloc(sizeof(double)*(n + 1));</w:t>
      </w:r>
    </w:p>
    <w:p w:rsidR="00BA4863" w:rsidRPr="00A97076" w:rsidRDefault="00BA4863" w:rsidP="00A97076">
      <w:r w:rsidRPr="00A97076">
        <w:tab/>
        <w:t>for (j = 0; j &lt;= n; j++)</w:t>
      </w:r>
    </w:p>
    <w:p w:rsidR="00BA4863" w:rsidRPr="00A97076" w:rsidRDefault="00BA4863" w:rsidP="00A97076">
      <w:r w:rsidRPr="00A97076">
        <w:tab/>
      </w:r>
      <w:r w:rsidRPr="00A97076">
        <w:tab/>
        <w:t>y[j] = j*dy;</w:t>
      </w:r>
    </w:p>
    <w:p w:rsidR="00BA4863" w:rsidRPr="00A97076" w:rsidRDefault="00BA4863" w:rsidP="00A97076">
      <w:r w:rsidRPr="00A97076">
        <w:tab/>
        <w:t>t = (double *)malloc(sizeof(double)*(L + 1));</w:t>
      </w:r>
    </w:p>
    <w:p w:rsidR="00BA4863" w:rsidRPr="00A97076" w:rsidRDefault="00BA4863" w:rsidP="00A97076">
      <w:r w:rsidRPr="00A97076">
        <w:tab/>
        <w:t>for (k = 0; k &lt;= L; k++)</w:t>
      </w:r>
    </w:p>
    <w:p w:rsidR="00BA4863" w:rsidRPr="00A97076" w:rsidRDefault="00BA4863" w:rsidP="00A97076">
      <w:r w:rsidRPr="00A97076">
        <w:tab/>
      </w:r>
      <w:r w:rsidRPr="00A97076">
        <w:tab/>
        <w:t>t[k] = k*dt;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u = (double * * *)malloc(sizeof(double * *)*((m + 1)*(n + 1)*(L + 1)));</w:t>
      </w:r>
    </w:p>
    <w:p w:rsidR="00BA4863" w:rsidRPr="00A97076" w:rsidRDefault="00BA4863" w:rsidP="00A97076">
      <w:r w:rsidRPr="00A97076">
        <w:tab/>
        <w:t>v = (double * *)malloc(sizeof(double *)*((m + 1)*(n + 1)));</w:t>
      </w:r>
    </w:p>
    <w:p w:rsidR="00BA4863" w:rsidRPr="00A97076" w:rsidRDefault="00BA4863" w:rsidP="00A97076">
      <w:r w:rsidRPr="00A97076">
        <w:tab/>
        <w:t>for (i = 0; i &lt;= m; i++)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u[i] = (double * *)malloc(sizeof(double *)*((n + 1)*(L + 1)));</w:t>
      </w:r>
    </w:p>
    <w:p w:rsidR="00BA4863" w:rsidRPr="00A97076" w:rsidRDefault="00BA4863" w:rsidP="00A97076">
      <w:r w:rsidRPr="00A97076">
        <w:tab/>
      </w:r>
      <w:r w:rsidRPr="00A97076">
        <w:tab/>
        <w:t>v[i] = (double *)malloc(sizeof(double)*(n + 1));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>
      <w:r w:rsidRPr="00A97076">
        <w:tab/>
        <w:t>for (i = 0; i &lt;= m; i++)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for (j = 0; j &lt;= n; j++)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u[i][j] = (double *)malloc(sizeof(double)*(L + 1));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>
      <w:r w:rsidRPr="00A97076">
        <w:tab/>
        <w:t>for (i = 0; i &lt;= m; i++)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for (j = 0; j &lt;= n; j++)</w:t>
      </w:r>
    </w:p>
    <w:p w:rsidR="00BA4863" w:rsidRPr="00A97076" w:rsidRDefault="00BA4863" w:rsidP="00A97076">
      <w:r w:rsidRPr="00A97076">
        <w:tab/>
      </w:r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u[i][j][0] = phi(x[i], y[j]);  //</w:t>
      </w:r>
      <w:r w:rsidRPr="00A97076">
        <w:rPr>
          <w:rFonts w:hint="eastAsia"/>
        </w:rPr>
        <w:t>初始条件</w:t>
      </w:r>
      <w:r w:rsidRPr="00A97076">
        <w:t>,</w:t>
      </w:r>
      <w:r w:rsidRPr="00A97076">
        <w:rPr>
          <w:rFonts w:hint="eastAsia"/>
        </w:rPr>
        <w:t>第</w:t>
      </w:r>
      <w:r w:rsidRPr="00A97076">
        <w:t>0</w:t>
      </w:r>
      <w:r w:rsidRPr="00A97076">
        <w:rPr>
          <w:rFonts w:hint="eastAsia"/>
        </w:rPr>
        <w:t>层上的信息</w:t>
      </w:r>
    </w:p>
    <w:p w:rsidR="00BA4863" w:rsidRPr="00A97076" w:rsidRDefault="00BA4863" w:rsidP="00A97076">
      <w:r w:rsidRPr="00A97076">
        <w:tab/>
      </w:r>
      <w:r w:rsidRPr="00A97076">
        <w:tab/>
        <w:t>}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for (i = 1; i&lt; m; i++)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for (j = 1; j &lt; n; j++)</w:t>
      </w:r>
    </w:p>
    <w:p w:rsidR="00BA4863" w:rsidRPr="00A97076" w:rsidRDefault="00BA4863" w:rsidP="00A97076">
      <w:r w:rsidRPr="00A97076">
        <w:tab/>
      </w:r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u[i][j][1] = u[i][j][0] + dt*psi(x[i], y[j]) + (r1*(u[i - 1][j][0] - 2 * u[i][j][0] + u[i + 1][j][0]) + r2*(u[i][j - 1][0] - 2 * u[i][j][0] + u[i][j + 1][0]) + dt*dt*f(x[i], y[j], t[0])) / 2.0;  //</w:t>
      </w:r>
      <w:r w:rsidRPr="00A97076">
        <w:rPr>
          <w:rFonts w:hint="eastAsia"/>
        </w:rPr>
        <w:t>初始条件</w:t>
      </w:r>
      <w:r w:rsidRPr="00A97076">
        <w:t>,</w:t>
      </w:r>
      <w:r w:rsidRPr="00A97076">
        <w:rPr>
          <w:rFonts w:hint="eastAsia"/>
        </w:rPr>
        <w:t>第</w:t>
      </w:r>
      <w:r w:rsidRPr="00A97076">
        <w:t>1</w:t>
      </w:r>
      <w:r w:rsidRPr="00A97076">
        <w:rPr>
          <w:rFonts w:hint="eastAsia"/>
        </w:rPr>
        <w:t>层上的信息</w:t>
      </w:r>
    </w:p>
    <w:p w:rsidR="00BA4863" w:rsidRPr="00A97076" w:rsidRDefault="00BA4863" w:rsidP="00A97076">
      <w:r w:rsidRPr="00A97076">
        <w:tab/>
      </w:r>
      <w:r w:rsidRPr="00A97076">
        <w:tab/>
        <w:t>}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/>
    <w:p w:rsidR="00BA4863" w:rsidRPr="00A97076" w:rsidRDefault="00BA4863" w:rsidP="00A97076"/>
    <w:p w:rsidR="00BA4863" w:rsidRPr="00A97076" w:rsidRDefault="00BA4863" w:rsidP="00A97076">
      <w:r w:rsidRPr="00A97076">
        <w:tab/>
        <w:t>for (k = 1; k &lt;= L; k++)    //</w:t>
      </w:r>
      <w:r w:rsidRPr="00A97076">
        <w:rPr>
          <w:rFonts w:hint="eastAsia"/>
        </w:rPr>
        <w:t>边界条件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for (j = 0; j &lt;= n; j++)</w:t>
      </w:r>
    </w:p>
    <w:p w:rsidR="00BA4863" w:rsidRPr="00A97076" w:rsidRDefault="00BA4863" w:rsidP="00A97076">
      <w:r w:rsidRPr="00A97076">
        <w:tab/>
      </w:r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u[0][j][k] = g1(y[j], t[k]);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u[m][j][k] = g2(y[j], t[k]);</w:t>
      </w:r>
    </w:p>
    <w:p w:rsidR="00BA4863" w:rsidRPr="00A97076" w:rsidRDefault="00BA4863" w:rsidP="00A97076">
      <w:r w:rsidRPr="00A97076">
        <w:tab/>
      </w:r>
      <w:r w:rsidRPr="00A97076">
        <w:tab/>
        <w:t>}</w:t>
      </w:r>
    </w:p>
    <w:p w:rsidR="00BA4863" w:rsidRPr="00A97076" w:rsidRDefault="00BA4863" w:rsidP="00A97076">
      <w:r w:rsidRPr="00A97076">
        <w:tab/>
      </w:r>
      <w:r w:rsidRPr="00A97076">
        <w:tab/>
        <w:t>for (i = 1; i &lt;= m - 1; i++)</w:t>
      </w:r>
    </w:p>
    <w:p w:rsidR="00BA4863" w:rsidRPr="00A97076" w:rsidRDefault="00BA4863" w:rsidP="00A97076">
      <w:r w:rsidRPr="00A97076">
        <w:tab/>
      </w:r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u[i][0][k] = g3(x[i], t[k]);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u[i][n][k] = g4(x[i], t[k]);</w:t>
      </w:r>
    </w:p>
    <w:p w:rsidR="00BA4863" w:rsidRPr="00A97076" w:rsidRDefault="00BA4863" w:rsidP="00A97076">
      <w:r w:rsidRPr="00A97076">
        <w:tab/>
      </w:r>
      <w:r w:rsidRPr="00A97076">
        <w:tab/>
        <w:t>}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a1 = (double *)malloc(sizeof(double)*(m - 1));</w:t>
      </w:r>
    </w:p>
    <w:p w:rsidR="00BA4863" w:rsidRPr="00A97076" w:rsidRDefault="00BA4863" w:rsidP="00A97076">
      <w:r w:rsidRPr="00A97076">
        <w:tab/>
        <w:t>b1 = (double *)malloc(sizeof(double)*(m - 1));</w:t>
      </w:r>
    </w:p>
    <w:p w:rsidR="00BA4863" w:rsidRPr="00A97076" w:rsidRDefault="00BA4863" w:rsidP="00A97076">
      <w:r w:rsidRPr="00A97076">
        <w:tab/>
        <w:t>c1 = (double *)malloc(sizeof(double)*(m - 1));</w:t>
      </w:r>
    </w:p>
    <w:p w:rsidR="00BA4863" w:rsidRPr="00A97076" w:rsidRDefault="00BA4863" w:rsidP="00A97076">
      <w:r w:rsidRPr="00A97076">
        <w:tab/>
        <w:t>d1 = (double *)malloc(sizeof(double)*(m - 1));</w:t>
      </w:r>
    </w:p>
    <w:p w:rsidR="00BA4863" w:rsidRPr="00A97076" w:rsidRDefault="00BA4863" w:rsidP="00A97076">
      <w:r w:rsidRPr="00A97076">
        <w:tab/>
        <w:t>for (i = 0; i&lt; m - 1; i++)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a1[i] = -r1 / 2.0;</w:t>
      </w:r>
    </w:p>
    <w:p w:rsidR="00BA4863" w:rsidRPr="00A97076" w:rsidRDefault="00BA4863" w:rsidP="00A97076">
      <w:r w:rsidRPr="00A97076">
        <w:tab/>
      </w:r>
      <w:r w:rsidRPr="00A97076">
        <w:tab/>
        <w:t>b1[i] = 1.0 + r1;</w:t>
      </w:r>
    </w:p>
    <w:p w:rsidR="00BA4863" w:rsidRPr="00A97076" w:rsidRDefault="00BA4863" w:rsidP="00A97076">
      <w:r w:rsidRPr="00A97076">
        <w:tab/>
      </w:r>
      <w:r w:rsidRPr="00A97076">
        <w:tab/>
        <w:t>c1[i] = a1[i];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a2 = (double *)malloc(sizeof(double)*(n - 1));</w:t>
      </w:r>
    </w:p>
    <w:p w:rsidR="00BA4863" w:rsidRPr="00A97076" w:rsidRDefault="00BA4863" w:rsidP="00A97076">
      <w:r w:rsidRPr="00A97076">
        <w:tab/>
        <w:t>b2 = (double *)malloc(sizeof(double)*(n - 1));</w:t>
      </w:r>
    </w:p>
    <w:p w:rsidR="00BA4863" w:rsidRPr="00A97076" w:rsidRDefault="00BA4863" w:rsidP="00A97076">
      <w:r w:rsidRPr="00A97076">
        <w:tab/>
        <w:t>c2 = (double *)malloc(sizeof(double)*(n - 1));</w:t>
      </w:r>
    </w:p>
    <w:p w:rsidR="00BA4863" w:rsidRPr="00A97076" w:rsidRDefault="00BA4863" w:rsidP="00A97076">
      <w:r w:rsidRPr="00A97076">
        <w:tab/>
        <w:t>d2 = (double *)malloc(sizeof(double)*(n - 1));</w:t>
      </w:r>
    </w:p>
    <w:p w:rsidR="00BA4863" w:rsidRPr="00A97076" w:rsidRDefault="00BA4863" w:rsidP="00A97076">
      <w:r w:rsidRPr="00A97076">
        <w:tab/>
        <w:t>for (j = 0; j &lt; n - 1; j++)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a2[j] = -r2 / 2.0;</w:t>
      </w:r>
    </w:p>
    <w:p w:rsidR="00BA4863" w:rsidRPr="00A97076" w:rsidRDefault="00BA4863" w:rsidP="00A97076">
      <w:r w:rsidRPr="00A97076">
        <w:tab/>
      </w:r>
      <w:r w:rsidRPr="00A97076">
        <w:tab/>
        <w:t>b2[j] = 1.0 + r2;</w:t>
      </w:r>
    </w:p>
    <w:p w:rsidR="00BA4863" w:rsidRPr="00A97076" w:rsidRDefault="00BA4863" w:rsidP="00A97076">
      <w:r w:rsidRPr="00A97076">
        <w:tab/>
      </w:r>
      <w:r w:rsidRPr="00A97076">
        <w:tab/>
        <w:t>c2[j] = a2[j];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for (k = 1; k &lt; L; k++)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for (j = 1; j &lt;= n - 1; j++)//</w:t>
      </w:r>
      <w:r w:rsidRPr="00A97076">
        <w:rPr>
          <w:rFonts w:hint="eastAsia"/>
        </w:rPr>
        <w:t>固定</w:t>
      </w:r>
      <w:r w:rsidRPr="00A97076">
        <w:t>j</w:t>
      </w:r>
    </w:p>
    <w:p w:rsidR="00BA4863" w:rsidRPr="00A97076" w:rsidRDefault="00BA4863" w:rsidP="00A97076">
      <w:r w:rsidRPr="00A97076">
        <w:tab/>
      </w:r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for (i = 1; i &lt;= m - 1; i++)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</w:r>
      <w:r w:rsidRPr="00A97076">
        <w:tab/>
        <w:t>d1[i-1]=2 * u[i][j][k] + dt*dt*f(x[i], y[j], t[k])+r1*(u[i-1][j][k-1]+u[i+1][j][k-1])/2.0+r2*(u[i][j-1][k-1]+u[i][j+1][k-1])/2.0-(1+r1+r2)*u[i][j][k-1];  //</w:t>
      </w:r>
      <w:r w:rsidRPr="00A97076">
        <w:rPr>
          <w:rFonts w:hint="eastAsia"/>
        </w:rPr>
        <w:t>不增加右端辅助项时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}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v[0][j] = -r2*(u[0][j - 1][k + 1] + u[0][j + 1][k + 1]) / 2.0 + (1 + r2)*u[0][j][k + 1];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d1[0] = d1[0] + r1*v[0][j] / 2.0;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v[m][j] = -r2*(u[m][j - 1][k + 1] + u[m][j + 1][k + 1]) / 2.0 + (1 + r2)*u[m][j][k + 1];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d1[m - 2] = d1[m - 2] + r1*v[m][j] / 2.0;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ans = chase_algorithm(a1, b1, c1, m - 1, d1);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for (i = 1; i &lt;= m - 1; i++)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</w:r>
      <w:r w:rsidRPr="00A97076">
        <w:tab/>
        <w:t>v[i][j] = ans[i - 1];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free(ans);</w:t>
      </w:r>
    </w:p>
    <w:p w:rsidR="00BA4863" w:rsidRPr="00A97076" w:rsidRDefault="00BA4863" w:rsidP="00A97076">
      <w:r w:rsidRPr="00A97076">
        <w:tab/>
      </w:r>
      <w:r w:rsidRPr="00A97076">
        <w:tab/>
        <w:t>}</w:t>
      </w:r>
    </w:p>
    <w:p w:rsidR="00BA4863" w:rsidRPr="00A97076" w:rsidRDefault="00BA4863" w:rsidP="00A97076">
      <w:r w:rsidRPr="00A97076">
        <w:tab/>
      </w:r>
      <w:r w:rsidRPr="00A97076">
        <w:tab/>
        <w:t>for (i = 1; i &lt;= m - 1; i++)//</w:t>
      </w:r>
      <w:r w:rsidRPr="00A97076">
        <w:rPr>
          <w:rFonts w:hint="eastAsia"/>
        </w:rPr>
        <w:t>固定</w:t>
      </w:r>
      <w:r w:rsidRPr="00A97076">
        <w:t>i</w:t>
      </w:r>
    </w:p>
    <w:p w:rsidR="00BA4863" w:rsidRPr="00A97076" w:rsidRDefault="00BA4863" w:rsidP="00A97076">
      <w:r w:rsidRPr="00A97076">
        <w:tab/>
      </w:r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for (j = 1; j &lt;= n - 1; j++)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 xml:space="preserve">    d2[j - 1] = v[i][j];</w:t>
      </w:r>
    </w:p>
    <w:p w:rsidR="00BA4863" w:rsidRPr="00A97076" w:rsidRDefault="00BA4863" w:rsidP="00A97076"/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d2[0] = d2[0] + r2*u[i][0][k + 1] / 2.0;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d2[n - 2] = d2[n - 2] + r2*u[i][n][k + 1] / 2.0;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ans = chase_algorithm(a2, b2, c2, n - 1, d2);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for (j = 1; j &lt;= n - 1; j++)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</w:r>
      <w:r w:rsidRPr="00A97076">
        <w:tab/>
        <w:t>u[i][j][k + 1] = ans[j - 1];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free(ans);</w:t>
      </w:r>
    </w:p>
    <w:p w:rsidR="00BA4863" w:rsidRPr="00A97076" w:rsidRDefault="00BA4863" w:rsidP="00A97076">
      <w:r w:rsidRPr="00A97076">
        <w:tab/>
      </w:r>
      <w:r w:rsidRPr="00A97076">
        <w:tab/>
        <w:t>}</w:t>
      </w:r>
    </w:p>
    <w:p w:rsidR="00BA4863" w:rsidRPr="00A97076" w:rsidRDefault="00BA4863" w:rsidP="00A97076">
      <w:r w:rsidRPr="00A97076">
        <w:tab/>
        <w:t>}//end for k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k = L ; //</w:t>
      </w:r>
      <w:r w:rsidRPr="00A97076">
        <w:rPr>
          <w:rFonts w:hint="eastAsia"/>
        </w:rPr>
        <w:t>确定</w:t>
      </w:r>
      <w:r w:rsidRPr="00A97076">
        <w:t>t=1.00</w:t>
      </w:r>
      <w:r w:rsidRPr="00A97076">
        <w:rPr>
          <w:rFonts w:hint="eastAsia"/>
        </w:rPr>
        <w:t>时的时间层</w:t>
      </w:r>
    </w:p>
    <w:p w:rsidR="00BA4863" w:rsidRPr="00A97076" w:rsidRDefault="00BA4863" w:rsidP="00A97076">
      <w:r w:rsidRPr="00A97076">
        <w:tab/>
        <w:t>gap_i = m / 5;//</w:t>
      </w:r>
      <w:r w:rsidRPr="00A97076">
        <w:rPr>
          <w:rFonts w:hint="eastAsia"/>
        </w:rPr>
        <w:t>用于确定</w:t>
      </w:r>
      <w:r w:rsidRPr="00A97076">
        <w:t>x</w:t>
      </w:r>
      <w:r w:rsidRPr="00A97076">
        <w:rPr>
          <w:rFonts w:hint="eastAsia"/>
        </w:rPr>
        <w:t>方向每隔多少个点打印结果</w:t>
      </w:r>
    </w:p>
    <w:p w:rsidR="00BA4863" w:rsidRPr="00A97076" w:rsidRDefault="00BA4863" w:rsidP="00A97076">
      <w:r w:rsidRPr="00A97076">
        <w:tab/>
        <w:t>gap_j = n / 4;//</w:t>
      </w:r>
      <w:r w:rsidRPr="00A97076">
        <w:rPr>
          <w:rFonts w:hint="eastAsia"/>
        </w:rPr>
        <w:t>用于确定</w:t>
      </w:r>
      <w:r w:rsidRPr="00A97076">
        <w:t>y</w:t>
      </w:r>
      <w:r w:rsidRPr="00A97076">
        <w:rPr>
          <w:rFonts w:hint="eastAsia"/>
        </w:rPr>
        <w:t>方向每隔多少个点打印结果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for (i = gap_i; i &lt;= m - 1; i = i + gap_i)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for (j = gap_j; j &lt;= n - 1; j = j + gap_j)</w:t>
      </w:r>
    </w:p>
    <w:p w:rsidR="00BA4863" w:rsidRPr="00A97076" w:rsidRDefault="00BA4863" w:rsidP="00A97076">
      <w:r w:rsidRPr="00A97076">
        <w:tab/>
      </w:r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temp = fabs(exact(x[i], y[j], t[k]) - u[i][j][k]);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printf("(%.2f, %.2f, %.2f)   numerical=%f,  err=%.4e\n", x[i], y[j], t[k], u[i][j][k], temp);</w:t>
      </w:r>
    </w:p>
    <w:p w:rsidR="00BA4863" w:rsidRPr="00A97076" w:rsidRDefault="00BA4863" w:rsidP="00A97076">
      <w:r w:rsidRPr="00A97076">
        <w:tab/>
      </w:r>
      <w:r w:rsidRPr="00A97076">
        <w:tab/>
        <w:t>}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free(x); free(y); free(t);</w:t>
      </w:r>
    </w:p>
    <w:p w:rsidR="00BA4863" w:rsidRPr="00A97076" w:rsidRDefault="00BA4863" w:rsidP="00A97076">
      <w:r w:rsidRPr="00A97076">
        <w:tab/>
        <w:t>free(a1); free(b1); free(c1); free(d1);</w:t>
      </w:r>
    </w:p>
    <w:p w:rsidR="00BA4863" w:rsidRPr="00A97076" w:rsidRDefault="00BA4863" w:rsidP="00A97076">
      <w:r w:rsidRPr="00A97076">
        <w:tab/>
        <w:t>free(a2); free(b2); free(c2); free(d2);</w:t>
      </w:r>
    </w:p>
    <w:p w:rsidR="00BA4863" w:rsidRPr="00A97076" w:rsidRDefault="00BA4863" w:rsidP="00A97076">
      <w:r w:rsidRPr="00A97076">
        <w:tab/>
        <w:t>for (i = 0; i &lt;= m; i++)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for (j = 0; j &lt;= n; j++)</w:t>
      </w:r>
    </w:p>
    <w:p w:rsidR="00BA4863" w:rsidRPr="00A97076" w:rsidRDefault="00BA4863" w:rsidP="00A97076">
      <w:r w:rsidRPr="00A97076">
        <w:tab/>
      </w:r>
      <w:r w:rsidRPr="00A97076">
        <w:tab/>
      </w:r>
      <w:r w:rsidRPr="00A97076">
        <w:tab/>
        <w:t>free(u[i][j]);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>
      <w:r w:rsidRPr="00A97076">
        <w:tab/>
        <w:t>for (i = 0; i &lt;= m; i++)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free(u[i]);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>
      <w:r w:rsidRPr="00A97076">
        <w:tab/>
        <w:t>free(u);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/>
    <w:p w:rsidR="00BA4863" w:rsidRPr="00A97076" w:rsidRDefault="00BA4863" w:rsidP="00A97076">
      <w:r w:rsidRPr="00A97076">
        <w:t>double f(double x, double y, double t)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double z,temp;</w:t>
      </w:r>
    </w:p>
    <w:p w:rsidR="00BA4863" w:rsidRPr="00A97076" w:rsidRDefault="00BA4863" w:rsidP="00A97076">
      <w:r w:rsidRPr="00A97076">
        <w:tab/>
        <w:t>z = x*x + y*y;</w:t>
      </w:r>
    </w:p>
    <w:p w:rsidR="00BA4863" w:rsidRPr="00A97076" w:rsidRDefault="00BA4863" w:rsidP="00A97076">
      <w:r w:rsidRPr="00A97076">
        <w:tab/>
        <w:t>temp = 1 - 2 * z / (1 + z);</w:t>
      </w:r>
    </w:p>
    <w:p w:rsidR="00BA4863" w:rsidRPr="00A97076" w:rsidRDefault="00BA4863" w:rsidP="00A97076">
      <w:r w:rsidRPr="00A97076">
        <w:tab/>
        <w:t>return 4*t*temp/((1+z)*(1+z));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>double phi(double x, double y)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return 0.0;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>double psi(double x, double y)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return 1.0/(1+x*x+y*y);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>double g1(double y, double t)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return t/(1+y*y);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>double g2(double y, double t)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return t/(2+y*y);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>double g3(double x, double t)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return t/(1+x*x);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>double g4(double x, double t)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return t/(2+x*x);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>double * chase_algorithm(double *a, double *b, double *c, int n, double *d)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double * ans, *g, *w, p;</w:t>
      </w:r>
    </w:p>
    <w:p w:rsidR="00BA4863" w:rsidRPr="00A97076" w:rsidRDefault="00BA4863" w:rsidP="00A97076">
      <w:r w:rsidRPr="00A97076">
        <w:tab/>
        <w:t>int i;</w:t>
      </w:r>
    </w:p>
    <w:p w:rsidR="00BA4863" w:rsidRPr="00A97076" w:rsidRDefault="00BA4863" w:rsidP="00A97076">
      <w:r w:rsidRPr="00A97076">
        <w:tab/>
        <w:t>ans = (double *)malloc(sizeof(double)*n);</w:t>
      </w:r>
    </w:p>
    <w:p w:rsidR="00BA4863" w:rsidRPr="00A97076" w:rsidRDefault="00BA4863" w:rsidP="00A97076">
      <w:r w:rsidRPr="00A97076">
        <w:tab/>
        <w:t>g = (double *)malloc(sizeof(double)*n);</w:t>
      </w:r>
    </w:p>
    <w:p w:rsidR="00BA4863" w:rsidRPr="00A97076" w:rsidRDefault="00BA4863" w:rsidP="00A97076">
      <w:r w:rsidRPr="00A97076">
        <w:tab/>
        <w:t>w = (double *)malloc(sizeof(double)*n);</w:t>
      </w:r>
    </w:p>
    <w:p w:rsidR="00BA4863" w:rsidRPr="00A97076" w:rsidRDefault="00BA4863" w:rsidP="00A97076">
      <w:r w:rsidRPr="00A97076">
        <w:tab/>
        <w:t>g[0] = d[0] / b[0];</w:t>
      </w:r>
    </w:p>
    <w:p w:rsidR="00BA4863" w:rsidRPr="00A97076" w:rsidRDefault="00BA4863" w:rsidP="00A97076">
      <w:r w:rsidRPr="00A97076">
        <w:tab/>
        <w:t>w[0] = c[0] / b[0];</w:t>
      </w:r>
    </w:p>
    <w:p w:rsidR="00BA4863" w:rsidRPr="00A97076" w:rsidRDefault="00BA4863" w:rsidP="00A97076"/>
    <w:p w:rsidR="00BA4863" w:rsidRPr="00A97076" w:rsidRDefault="00BA4863" w:rsidP="00A97076">
      <w:r w:rsidRPr="00A97076">
        <w:tab/>
        <w:t>for (i = 1; i&lt;n; i++)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p = b[i] - a[i] * w[i - 1];</w:t>
      </w:r>
    </w:p>
    <w:p w:rsidR="00BA4863" w:rsidRPr="00A97076" w:rsidRDefault="00BA4863" w:rsidP="00A97076">
      <w:r w:rsidRPr="00A97076">
        <w:tab/>
      </w:r>
      <w:r w:rsidRPr="00A97076">
        <w:tab/>
        <w:t>g[i] = (d[i] - a[i] * g[i - 1]) / p;</w:t>
      </w:r>
    </w:p>
    <w:p w:rsidR="00BA4863" w:rsidRPr="00A97076" w:rsidRDefault="00BA4863" w:rsidP="00A97076">
      <w:r w:rsidRPr="00A97076">
        <w:tab/>
      </w:r>
      <w:r w:rsidRPr="00A97076">
        <w:tab/>
        <w:t>w[i] = c[i] / p;</w:t>
      </w:r>
    </w:p>
    <w:p w:rsidR="00BA4863" w:rsidRPr="00A97076" w:rsidRDefault="00BA4863" w:rsidP="00A97076">
      <w:r w:rsidRPr="00A97076">
        <w:tab/>
        <w:t>}</w:t>
      </w:r>
    </w:p>
    <w:p w:rsidR="00BA4863" w:rsidRPr="00A97076" w:rsidRDefault="00BA4863" w:rsidP="00A97076">
      <w:r w:rsidRPr="00A97076">
        <w:tab/>
        <w:t>ans[n - 1] = g[n - 1];</w:t>
      </w:r>
    </w:p>
    <w:p w:rsidR="00BA4863" w:rsidRPr="00A97076" w:rsidRDefault="00BA4863" w:rsidP="00A97076">
      <w:r w:rsidRPr="00A97076">
        <w:tab/>
        <w:t>i = n - 2;</w:t>
      </w:r>
    </w:p>
    <w:p w:rsidR="00BA4863" w:rsidRPr="00A97076" w:rsidRDefault="00BA4863" w:rsidP="00A97076">
      <w:r w:rsidRPr="00A97076">
        <w:tab/>
        <w:t>do</w:t>
      </w:r>
    </w:p>
    <w:p w:rsidR="00BA4863" w:rsidRPr="00A97076" w:rsidRDefault="00BA4863" w:rsidP="00A97076">
      <w:r w:rsidRPr="00A97076">
        <w:tab/>
        <w:t>{</w:t>
      </w:r>
    </w:p>
    <w:p w:rsidR="00BA4863" w:rsidRPr="00A97076" w:rsidRDefault="00BA4863" w:rsidP="00A97076">
      <w:r w:rsidRPr="00A97076">
        <w:tab/>
      </w:r>
      <w:r w:rsidRPr="00A97076">
        <w:tab/>
        <w:t>ans[i] = g[i] - w[i] * ans[i + 1];</w:t>
      </w:r>
    </w:p>
    <w:p w:rsidR="00BA4863" w:rsidRPr="00A97076" w:rsidRDefault="00BA4863" w:rsidP="00A97076">
      <w:r w:rsidRPr="00A97076">
        <w:tab/>
      </w:r>
      <w:r w:rsidRPr="00A97076">
        <w:tab/>
        <w:t>i = i - 1;</w:t>
      </w:r>
    </w:p>
    <w:p w:rsidR="00BA4863" w:rsidRPr="00A97076" w:rsidRDefault="00BA4863" w:rsidP="00A97076">
      <w:r w:rsidRPr="00A97076">
        <w:tab/>
        <w:t>} while (i &gt;= 0);</w:t>
      </w:r>
    </w:p>
    <w:p w:rsidR="00BA4863" w:rsidRPr="00A97076" w:rsidRDefault="00BA4863" w:rsidP="00A97076">
      <w:r w:rsidRPr="00A97076">
        <w:tab/>
        <w:t>free(g);</w:t>
      </w:r>
    </w:p>
    <w:p w:rsidR="00BA4863" w:rsidRPr="00A97076" w:rsidRDefault="00BA4863" w:rsidP="00A97076">
      <w:r w:rsidRPr="00A97076">
        <w:tab/>
        <w:t>free(w);</w:t>
      </w:r>
    </w:p>
    <w:p w:rsidR="00BA4863" w:rsidRPr="00A97076" w:rsidRDefault="00BA4863" w:rsidP="00A97076">
      <w:r w:rsidRPr="00A97076">
        <w:tab/>
        <w:t>return ans;</w:t>
      </w:r>
    </w:p>
    <w:p w:rsidR="00BA4863" w:rsidRPr="00A97076" w:rsidRDefault="00BA4863" w:rsidP="00A97076">
      <w:r w:rsidRPr="00A97076">
        <w:t>}</w:t>
      </w:r>
    </w:p>
    <w:p w:rsidR="00BA4863" w:rsidRPr="00A97076" w:rsidRDefault="00BA4863" w:rsidP="00A97076"/>
    <w:p w:rsidR="00BA4863" w:rsidRPr="00A97076" w:rsidRDefault="00BA4863" w:rsidP="00A97076">
      <w:r w:rsidRPr="00A97076">
        <w:t>double exact(double x, double y, double t)</w:t>
      </w:r>
    </w:p>
    <w:p w:rsidR="00BA4863" w:rsidRPr="00A97076" w:rsidRDefault="00BA4863" w:rsidP="00A97076">
      <w:r w:rsidRPr="00A97076">
        <w:t>{</w:t>
      </w:r>
    </w:p>
    <w:p w:rsidR="00BA4863" w:rsidRPr="00A97076" w:rsidRDefault="00BA4863" w:rsidP="00A97076">
      <w:r w:rsidRPr="00A97076">
        <w:tab/>
        <w:t>return t/(1+x*x+y*y);</w:t>
      </w:r>
    </w:p>
    <w:p w:rsidR="00BA4863" w:rsidRPr="00A97076" w:rsidRDefault="00BA4863" w:rsidP="00A97076">
      <w:r w:rsidRPr="00A97076">
        <w:t>}</w:t>
      </w:r>
    </w:p>
    <w:p w:rsidR="00BA4863" w:rsidRDefault="00BA4863" w:rsidP="00A012C4">
      <w:pPr>
        <w:pStyle w:val="Title"/>
        <w:jc w:val="left"/>
      </w:pPr>
      <w:bookmarkStart w:id="45" w:name="_Toc418707541"/>
      <w:r>
        <w:t>Egch4_sec6_01.c</w:t>
      </w:r>
      <w:bookmarkEnd w:id="45"/>
    </w:p>
    <w:p w:rsidR="00BA4863" w:rsidRPr="00A012C4" w:rsidRDefault="00BA4863" w:rsidP="00A012C4">
      <w:r w:rsidRPr="00A012C4">
        <w:t>//</w:t>
      </w:r>
      <w:r w:rsidRPr="00A012C4">
        <w:rPr>
          <w:rFonts w:hint="eastAsia"/>
        </w:rPr>
        <w:t>二维双曲型－</w:t>
      </w:r>
      <w:r w:rsidRPr="00A012C4">
        <w:t>ADI</w:t>
      </w:r>
      <w:r w:rsidRPr="00A012C4">
        <w:rPr>
          <w:rFonts w:hint="eastAsia"/>
        </w:rPr>
        <w:t>－左端加了一个辅助项－紧差分，关于时间二阶，关于空间四阶。</w:t>
      </w:r>
    </w:p>
    <w:p w:rsidR="00BA4863" w:rsidRPr="00A012C4" w:rsidRDefault="00BA4863" w:rsidP="00A012C4">
      <w:r w:rsidRPr="00A012C4">
        <w:t>//</w:t>
      </w:r>
      <w:r w:rsidRPr="00A012C4">
        <w:rPr>
          <w:rFonts w:hint="eastAsia"/>
        </w:rPr>
        <w:t>求解二维双曲方程初边值问题：紧差分之－交替方向</w:t>
      </w:r>
      <w:r w:rsidRPr="00A012C4">
        <w:t xml:space="preserve"> ADI </w:t>
      </w:r>
    </w:p>
    <w:p w:rsidR="00BA4863" w:rsidRPr="00A012C4" w:rsidRDefault="00BA4863" w:rsidP="00A012C4"/>
    <w:p w:rsidR="00BA4863" w:rsidRPr="00A012C4" w:rsidRDefault="00BA4863" w:rsidP="00A012C4">
      <w:r w:rsidRPr="00A012C4">
        <w:t>#include"stdafx.h"</w:t>
      </w:r>
    </w:p>
    <w:p w:rsidR="00BA4863" w:rsidRPr="00A012C4" w:rsidRDefault="00BA4863" w:rsidP="00A012C4">
      <w:r w:rsidRPr="00A012C4">
        <w:t>#include&lt;math.h&gt;</w:t>
      </w:r>
    </w:p>
    <w:p w:rsidR="00BA4863" w:rsidRPr="00A012C4" w:rsidRDefault="00BA4863" w:rsidP="00A012C4">
      <w:r w:rsidRPr="00A012C4">
        <w:t>#include&lt;stdlib.h&gt;</w:t>
      </w:r>
    </w:p>
    <w:p w:rsidR="00BA4863" w:rsidRPr="00A012C4" w:rsidRDefault="00BA4863" w:rsidP="00A012C4">
      <w:r w:rsidRPr="00A012C4">
        <w:t>#include&lt;stdio.h&gt;</w:t>
      </w:r>
    </w:p>
    <w:p w:rsidR="00BA4863" w:rsidRPr="00A012C4" w:rsidRDefault="00BA4863" w:rsidP="00A012C4"/>
    <w:p w:rsidR="00BA4863" w:rsidRPr="00A012C4" w:rsidRDefault="00BA4863" w:rsidP="00A012C4">
      <w:r w:rsidRPr="00A012C4">
        <w:t>void main()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double a, b, T, r1, r2, dx, dy, dt, *x, *y, *t, ** *u, **v, const11, const12, const21, const22;</w:t>
      </w:r>
    </w:p>
    <w:p w:rsidR="00BA4863" w:rsidRPr="00A012C4" w:rsidRDefault="00BA4863" w:rsidP="00A012C4">
      <w:r w:rsidRPr="00A012C4">
        <w:tab/>
        <w:t>double *a1, *b1, *c1, *d1, *a2, *b2, *c2, *d2, *ans, temp;</w:t>
      </w:r>
    </w:p>
    <w:p w:rsidR="00BA4863" w:rsidRPr="00A012C4" w:rsidRDefault="00BA4863" w:rsidP="00A012C4">
      <w:r w:rsidRPr="00A012C4">
        <w:tab/>
        <w:t>int i, j, k, m, n, L, gap_i, gap_j;</w:t>
      </w:r>
    </w:p>
    <w:p w:rsidR="00BA4863" w:rsidRPr="00A012C4" w:rsidRDefault="00BA4863" w:rsidP="00A012C4">
      <w:r w:rsidRPr="00A012C4">
        <w:tab/>
        <w:t>double f(double x, double y, double t);</w:t>
      </w:r>
    </w:p>
    <w:p w:rsidR="00BA4863" w:rsidRPr="00A012C4" w:rsidRDefault="00BA4863" w:rsidP="00A012C4">
      <w:r w:rsidRPr="00A012C4">
        <w:tab/>
        <w:t>double phi(double x, double y);</w:t>
      </w:r>
    </w:p>
    <w:p w:rsidR="00BA4863" w:rsidRPr="00A012C4" w:rsidRDefault="00BA4863" w:rsidP="00A012C4">
      <w:r w:rsidRPr="00A012C4">
        <w:tab/>
        <w:t>double psi(double x, double y);</w:t>
      </w:r>
    </w:p>
    <w:p w:rsidR="00BA4863" w:rsidRPr="00A012C4" w:rsidRDefault="00BA4863" w:rsidP="00A012C4">
      <w:r w:rsidRPr="00A012C4">
        <w:tab/>
        <w:t>double g1(double y, double t);</w:t>
      </w:r>
    </w:p>
    <w:p w:rsidR="00BA4863" w:rsidRPr="00A012C4" w:rsidRDefault="00BA4863" w:rsidP="00A012C4">
      <w:r w:rsidRPr="00A012C4">
        <w:tab/>
        <w:t>double g2(double y, double t);</w:t>
      </w:r>
    </w:p>
    <w:p w:rsidR="00BA4863" w:rsidRPr="00A012C4" w:rsidRDefault="00BA4863" w:rsidP="00A012C4">
      <w:r w:rsidRPr="00A012C4">
        <w:tab/>
        <w:t>double g3(double x, double t);</w:t>
      </w:r>
    </w:p>
    <w:p w:rsidR="00BA4863" w:rsidRPr="00A012C4" w:rsidRDefault="00BA4863" w:rsidP="00A012C4">
      <w:r w:rsidRPr="00A012C4">
        <w:tab/>
        <w:t>double g4(double x, double t);</w:t>
      </w:r>
    </w:p>
    <w:p w:rsidR="00BA4863" w:rsidRPr="00A012C4" w:rsidRDefault="00BA4863" w:rsidP="00A012C4">
      <w:r w:rsidRPr="00A012C4">
        <w:tab/>
        <w:t>double epsilon_x_delta_y(double * * *u, int i, int j, int k);</w:t>
      </w:r>
    </w:p>
    <w:p w:rsidR="00BA4863" w:rsidRPr="00A012C4" w:rsidRDefault="00BA4863" w:rsidP="00A012C4">
      <w:r w:rsidRPr="00A012C4">
        <w:tab/>
        <w:t>double epsilon_y_delta_x(double * * *u, int i, int j, int k);</w:t>
      </w:r>
    </w:p>
    <w:p w:rsidR="00BA4863" w:rsidRPr="00A012C4" w:rsidRDefault="00BA4863" w:rsidP="00A012C4">
      <w:r w:rsidRPr="00A012C4">
        <w:tab/>
        <w:t>double epsilon_x_epsilon_y(double * * *u, int i, int j, int k);</w:t>
      </w:r>
    </w:p>
    <w:p w:rsidR="00BA4863" w:rsidRPr="00A012C4" w:rsidRDefault="00BA4863" w:rsidP="00A012C4">
      <w:r w:rsidRPr="00A012C4">
        <w:tab/>
        <w:t>double delta_x_delta_y(double * * *u, int i, int j, int k);</w:t>
      </w:r>
    </w:p>
    <w:p w:rsidR="00BA4863" w:rsidRPr="00A012C4" w:rsidRDefault="00BA4863" w:rsidP="00A012C4">
      <w:r w:rsidRPr="00A012C4">
        <w:tab/>
        <w:t>double * chase_algorithm(double *a, double *b, double *c, int n, double *d);</w:t>
      </w:r>
    </w:p>
    <w:p w:rsidR="00BA4863" w:rsidRPr="00A012C4" w:rsidRDefault="00BA4863" w:rsidP="00A012C4">
      <w:r w:rsidRPr="00A012C4">
        <w:tab/>
        <w:t>double exact(double x, double y, double t);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a = 1.0;</w:t>
      </w:r>
    </w:p>
    <w:p w:rsidR="00BA4863" w:rsidRPr="00A012C4" w:rsidRDefault="00BA4863" w:rsidP="00A012C4">
      <w:r w:rsidRPr="00A012C4">
        <w:tab/>
        <w:t>b = 1.0;</w:t>
      </w:r>
    </w:p>
    <w:p w:rsidR="00BA4863" w:rsidRPr="00A012C4" w:rsidRDefault="00BA4863" w:rsidP="00A012C4">
      <w:r w:rsidRPr="00A012C4">
        <w:tab/>
        <w:t>T = 1.0;</w:t>
      </w:r>
    </w:p>
    <w:p w:rsidR="00BA4863" w:rsidRPr="00A012C4" w:rsidRDefault="00BA4863" w:rsidP="00A012C4">
      <w:r w:rsidRPr="00A012C4">
        <w:tab/>
        <w:t>m = 10;</w:t>
      </w:r>
    </w:p>
    <w:p w:rsidR="00BA4863" w:rsidRPr="00A012C4" w:rsidRDefault="00BA4863" w:rsidP="00A012C4">
      <w:r w:rsidRPr="00A012C4">
        <w:tab/>
        <w:t>n = 20;</w:t>
      </w:r>
    </w:p>
    <w:p w:rsidR="00BA4863" w:rsidRPr="00A012C4" w:rsidRDefault="00BA4863" w:rsidP="00A012C4">
      <w:r w:rsidRPr="00A012C4">
        <w:tab/>
        <w:t>L = 40;</w:t>
      </w:r>
    </w:p>
    <w:p w:rsidR="00BA4863" w:rsidRPr="00A012C4" w:rsidRDefault="00BA4863" w:rsidP="00A012C4">
      <w:r w:rsidRPr="00A012C4">
        <w:tab/>
        <w:t>dx = a / m;</w:t>
      </w:r>
    </w:p>
    <w:p w:rsidR="00BA4863" w:rsidRPr="00A012C4" w:rsidRDefault="00BA4863" w:rsidP="00A012C4">
      <w:r w:rsidRPr="00A012C4">
        <w:tab/>
        <w:t>dy = b / n;</w:t>
      </w:r>
    </w:p>
    <w:p w:rsidR="00BA4863" w:rsidRPr="00A012C4" w:rsidRDefault="00BA4863" w:rsidP="00A012C4">
      <w:r w:rsidRPr="00A012C4">
        <w:tab/>
        <w:t>dt = T / L;</w:t>
      </w:r>
    </w:p>
    <w:p w:rsidR="00BA4863" w:rsidRPr="00A012C4" w:rsidRDefault="00BA4863" w:rsidP="00A012C4">
      <w:r w:rsidRPr="00A012C4">
        <w:tab/>
        <w:t>r1 = (dt*dt) / (dx*dx);</w:t>
      </w:r>
    </w:p>
    <w:p w:rsidR="00BA4863" w:rsidRPr="00A012C4" w:rsidRDefault="00BA4863" w:rsidP="00A012C4">
      <w:r w:rsidRPr="00A012C4">
        <w:tab/>
        <w:t>r2 = (dt*dt) / (dy*dy);</w:t>
      </w:r>
    </w:p>
    <w:p w:rsidR="00BA4863" w:rsidRPr="00A012C4" w:rsidRDefault="00BA4863" w:rsidP="00A012C4">
      <w:r w:rsidRPr="00A012C4">
        <w:tab/>
        <w:t>printf("m=%d, n=%d, L=%d\n", m, n, L);</w:t>
      </w:r>
    </w:p>
    <w:p w:rsidR="00BA4863" w:rsidRPr="00A012C4" w:rsidRDefault="00BA4863" w:rsidP="00A012C4">
      <w:r w:rsidRPr="00A012C4">
        <w:tab/>
        <w:t>printf("r1=%.4f,   r2=%.4f\n", r1, r2);</w:t>
      </w:r>
    </w:p>
    <w:p w:rsidR="00BA4863" w:rsidRPr="00A012C4" w:rsidRDefault="00BA4863" w:rsidP="00A012C4">
      <w:r w:rsidRPr="00A012C4">
        <w:tab/>
        <w:t>x = (double *)malloc(sizeof(double)*(m + 1));</w:t>
      </w:r>
    </w:p>
    <w:p w:rsidR="00BA4863" w:rsidRPr="00A012C4" w:rsidRDefault="00BA4863" w:rsidP="00A012C4">
      <w:r w:rsidRPr="00A012C4">
        <w:tab/>
        <w:t>for (i = 0; i &lt;= m; i++)</w:t>
      </w:r>
    </w:p>
    <w:p w:rsidR="00BA4863" w:rsidRPr="00A012C4" w:rsidRDefault="00BA4863" w:rsidP="00A012C4">
      <w:r w:rsidRPr="00A012C4">
        <w:tab/>
      </w:r>
      <w:r w:rsidRPr="00A012C4">
        <w:tab/>
        <w:t>x[i] = i*dx;</w:t>
      </w:r>
    </w:p>
    <w:p w:rsidR="00BA4863" w:rsidRPr="00A012C4" w:rsidRDefault="00BA4863" w:rsidP="00A012C4">
      <w:r w:rsidRPr="00A012C4">
        <w:tab/>
        <w:t>y = (double *)malloc(sizeof(double)*(n + 1));</w:t>
      </w:r>
    </w:p>
    <w:p w:rsidR="00BA4863" w:rsidRPr="00A012C4" w:rsidRDefault="00BA4863" w:rsidP="00A012C4">
      <w:r w:rsidRPr="00A012C4">
        <w:tab/>
        <w:t>for (j = 0; j &lt;= n; j++)</w:t>
      </w:r>
    </w:p>
    <w:p w:rsidR="00BA4863" w:rsidRPr="00A012C4" w:rsidRDefault="00BA4863" w:rsidP="00A012C4">
      <w:r w:rsidRPr="00A012C4">
        <w:tab/>
      </w:r>
      <w:r w:rsidRPr="00A012C4">
        <w:tab/>
        <w:t>y[j] = j*dy;</w:t>
      </w:r>
    </w:p>
    <w:p w:rsidR="00BA4863" w:rsidRPr="00A012C4" w:rsidRDefault="00BA4863" w:rsidP="00A012C4">
      <w:r w:rsidRPr="00A012C4">
        <w:tab/>
        <w:t>t = (double *)malloc(sizeof(double)*(L + 1));</w:t>
      </w:r>
    </w:p>
    <w:p w:rsidR="00BA4863" w:rsidRPr="00A012C4" w:rsidRDefault="00BA4863" w:rsidP="00A012C4">
      <w:r w:rsidRPr="00A012C4">
        <w:tab/>
        <w:t>for (k = 0; k &lt;= L; k++)</w:t>
      </w:r>
    </w:p>
    <w:p w:rsidR="00BA4863" w:rsidRPr="00A012C4" w:rsidRDefault="00BA4863" w:rsidP="00A012C4">
      <w:r w:rsidRPr="00A012C4">
        <w:tab/>
      </w:r>
      <w:r w:rsidRPr="00A012C4">
        <w:tab/>
        <w:t>t[k] = k*dt;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u = (double * * *)malloc(sizeof(double *)*((m + 1)*(n + 1)*(L + 1)));</w:t>
      </w:r>
    </w:p>
    <w:p w:rsidR="00BA4863" w:rsidRPr="00A012C4" w:rsidRDefault="00BA4863" w:rsidP="00A012C4">
      <w:r w:rsidRPr="00A012C4">
        <w:tab/>
        <w:t>for (i = 0; i &lt;= m; i++)</w:t>
      </w:r>
    </w:p>
    <w:p w:rsidR="00BA4863" w:rsidRPr="00A012C4" w:rsidRDefault="00BA4863" w:rsidP="00A012C4">
      <w:r w:rsidRPr="00A012C4">
        <w:tab/>
      </w:r>
      <w:r w:rsidRPr="00A012C4">
        <w:tab/>
        <w:t>u[i] = (double * *)malloc(sizeof(double *)*((n + 1)*(L + 1)));</w:t>
      </w:r>
    </w:p>
    <w:p w:rsidR="00BA4863" w:rsidRPr="00A012C4" w:rsidRDefault="00BA4863" w:rsidP="00A012C4">
      <w:r w:rsidRPr="00A012C4">
        <w:tab/>
        <w:t>for (i = 0; i &lt;= m; i++)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for (j = 0; j &lt;= n; j++)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u[i][j] = (double *)malloc(sizeof(double)*(L + 1));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v = (double * *)malloc(sizeof(double *)*(m + 1));</w:t>
      </w:r>
    </w:p>
    <w:p w:rsidR="00BA4863" w:rsidRPr="00A012C4" w:rsidRDefault="00BA4863" w:rsidP="00A012C4">
      <w:r w:rsidRPr="00A012C4">
        <w:tab/>
        <w:t>for (i = 0; i &lt;= m; i++)</w:t>
      </w:r>
    </w:p>
    <w:p w:rsidR="00BA4863" w:rsidRPr="00A012C4" w:rsidRDefault="00BA4863" w:rsidP="00A012C4">
      <w:r w:rsidRPr="00A012C4">
        <w:tab/>
      </w:r>
      <w:r w:rsidRPr="00A012C4">
        <w:tab/>
        <w:t>v[i] = (double *)malloc(sizeof(double)*(n + 1));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for (i = 0; i &lt;= m; i++)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for (j = 0; j &lt;= n; j++)</w:t>
      </w:r>
    </w:p>
    <w:p w:rsidR="00BA4863" w:rsidRPr="00A012C4" w:rsidRDefault="00BA4863" w:rsidP="00A012C4">
      <w:r w:rsidRPr="00A012C4">
        <w:tab/>
      </w:r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u[i][j][0] = phi(x[i], y[j]);  //</w:t>
      </w:r>
      <w:r w:rsidRPr="00A012C4">
        <w:rPr>
          <w:rFonts w:hint="eastAsia"/>
        </w:rPr>
        <w:t>第</w:t>
      </w:r>
      <w:r w:rsidRPr="00A012C4">
        <w:t>0</w:t>
      </w:r>
      <w:r w:rsidRPr="00A012C4">
        <w:rPr>
          <w:rFonts w:hint="eastAsia"/>
        </w:rPr>
        <w:t>层初始条件</w:t>
      </w:r>
    </w:p>
    <w:p w:rsidR="00BA4863" w:rsidRPr="00A012C4" w:rsidRDefault="00BA4863" w:rsidP="00A012C4">
      <w:r w:rsidRPr="00A012C4">
        <w:tab/>
      </w:r>
      <w:r w:rsidRPr="00A012C4">
        <w:tab/>
        <w:t>}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for (i = 1; i&lt; m; i++)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for (j = 1; j &lt; n; j++)</w:t>
      </w:r>
    </w:p>
    <w:p w:rsidR="00BA4863" w:rsidRPr="00A012C4" w:rsidRDefault="00BA4863" w:rsidP="00A012C4">
      <w:r w:rsidRPr="00A012C4">
        <w:tab/>
      </w:r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u[i][j][1] = u[i][j][0] + dt*psi(x[i], y[j]) + (r1*(u[i - 1][j][0] - 2 * u[i][j][0] + u[i + 1][j][0]) + r2*(u[i][j - 1][0] - 2 * u[i][j][0] + u[i][j + 1][0]) + dt*dt*f(x[i], y[j], t[0])) / 2.0;  //</w:t>
      </w:r>
      <w:r w:rsidRPr="00A012C4">
        <w:rPr>
          <w:rFonts w:hint="eastAsia"/>
        </w:rPr>
        <w:t>初始条件</w:t>
      </w:r>
      <w:r w:rsidRPr="00A012C4">
        <w:t>,</w:t>
      </w:r>
      <w:r w:rsidRPr="00A012C4">
        <w:rPr>
          <w:rFonts w:hint="eastAsia"/>
        </w:rPr>
        <w:t>第</w:t>
      </w:r>
      <w:r w:rsidRPr="00A012C4">
        <w:t>1</w:t>
      </w:r>
      <w:r w:rsidRPr="00A012C4">
        <w:rPr>
          <w:rFonts w:hint="eastAsia"/>
        </w:rPr>
        <w:t>层上的信息</w:t>
      </w:r>
    </w:p>
    <w:p w:rsidR="00BA4863" w:rsidRPr="00A012C4" w:rsidRDefault="00BA4863" w:rsidP="00A012C4">
      <w:r w:rsidRPr="00A012C4">
        <w:tab/>
      </w:r>
      <w:r w:rsidRPr="00A012C4">
        <w:tab/>
        <w:t>}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/>
    <w:p w:rsidR="00BA4863" w:rsidRPr="00A012C4" w:rsidRDefault="00BA4863" w:rsidP="00A012C4"/>
    <w:p w:rsidR="00BA4863" w:rsidRPr="00A012C4" w:rsidRDefault="00BA4863" w:rsidP="00A012C4">
      <w:r w:rsidRPr="00A012C4">
        <w:tab/>
        <w:t>for (k = 1; k &lt;= L; k++)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for (j = 0; j &lt;= n; j++)</w:t>
      </w:r>
    </w:p>
    <w:p w:rsidR="00BA4863" w:rsidRPr="00A012C4" w:rsidRDefault="00BA4863" w:rsidP="00A012C4">
      <w:r w:rsidRPr="00A012C4">
        <w:tab/>
      </w:r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u[0][j][k] = g1(y[j], t[k]);  //</w:t>
      </w:r>
      <w:r w:rsidRPr="00A012C4">
        <w:rPr>
          <w:rFonts w:hint="eastAsia"/>
        </w:rPr>
        <w:t>左边界条件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u[m][j][k] = g2(y[j], t[k]);  //</w:t>
      </w:r>
      <w:r w:rsidRPr="00A012C4">
        <w:rPr>
          <w:rFonts w:hint="eastAsia"/>
        </w:rPr>
        <w:t>右边界条件</w:t>
      </w:r>
    </w:p>
    <w:p w:rsidR="00BA4863" w:rsidRPr="00A012C4" w:rsidRDefault="00BA4863" w:rsidP="00A012C4">
      <w:r w:rsidRPr="00A012C4">
        <w:tab/>
      </w:r>
      <w:r w:rsidRPr="00A012C4">
        <w:tab/>
        <w:t>}</w:t>
      </w:r>
    </w:p>
    <w:p w:rsidR="00BA4863" w:rsidRPr="00A012C4" w:rsidRDefault="00BA4863" w:rsidP="00A012C4">
      <w:r w:rsidRPr="00A012C4">
        <w:tab/>
      </w:r>
      <w:r w:rsidRPr="00A012C4">
        <w:tab/>
        <w:t>for (i = 1; i &lt;= m - 1; i++)</w:t>
      </w:r>
    </w:p>
    <w:p w:rsidR="00BA4863" w:rsidRPr="00A012C4" w:rsidRDefault="00BA4863" w:rsidP="00A012C4">
      <w:r w:rsidRPr="00A012C4">
        <w:tab/>
      </w:r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u[i][0][k] = g3(x[i], t[k]);  //</w:t>
      </w:r>
      <w:r w:rsidRPr="00A012C4">
        <w:rPr>
          <w:rFonts w:hint="eastAsia"/>
        </w:rPr>
        <w:t>下边界条件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u[i][n][k] = g4(x[i], t[k]);  //</w:t>
      </w:r>
      <w:r w:rsidRPr="00A012C4">
        <w:rPr>
          <w:rFonts w:hint="eastAsia"/>
        </w:rPr>
        <w:t>上边界条件</w:t>
      </w:r>
    </w:p>
    <w:p w:rsidR="00BA4863" w:rsidRPr="00A012C4" w:rsidRDefault="00BA4863" w:rsidP="00A012C4">
      <w:r w:rsidRPr="00A012C4">
        <w:tab/>
      </w:r>
      <w:r w:rsidRPr="00A012C4">
        <w:tab/>
        <w:t>}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>
      <w:r w:rsidRPr="00A012C4">
        <w:tab/>
        <w:t>const11 = 1.0 / 12.0 - r1 / 2.0;</w:t>
      </w:r>
    </w:p>
    <w:p w:rsidR="00BA4863" w:rsidRPr="00A012C4" w:rsidRDefault="00BA4863" w:rsidP="00A012C4">
      <w:r w:rsidRPr="00A012C4">
        <w:tab/>
        <w:t>const12 = 10.0 / 12.0 + r1;</w:t>
      </w:r>
    </w:p>
    <w:p w:rsidR="00BA4863" w:rsidRPr="00A012C4" w:rsidRDefault="00BA4863" w:rsidP="00A012C4">
      <w:r w:rsidRPr="00A012C4">
        <w:tab/>
        <w:t>const21 = 1.0 / 12.0 - r2 / 2.0;</w:t>
      </w:r>
    </w:p>
    <w:p w:rsidR="00BA4863" w:rsidRPr="00A012C4" w:rsidRDefault="00BA4863" w:rsidP="00A012C4">
      <w:r w:rsidRPr="00A012C4">
        <w:tab/>
        <w:t>const22 = 10.0 / 12.0 + r2;</w:t>
      </w:r>
    </w:p>
    <w:p w:rsidR="00BA4863" w:rsidRPr="00A012C4" w:rsidRDefault="00BA4863" w:rsidP="00A012C4">
      <w:r w:rsidRPr="00A012C4">
        <w:tab/>
        <w:t>a1 = (double *)malloc(sizeof(double)*(m - 1));</w:t>
      </w:r>
    </w:p>
    <w:p w:rsidR="00BA4863" w:rsidRPr="00A012C4" w:rsidRDefault="00BA4863" w:rsidP="00A012C4">
      <w:r w:rsidRPr="00A012C4">
        <w:tab/>
        <w:t>b1 = (double *)malloc(sizeof(double)*(m - 1));</w:t>
      </w:r>
    </w:p>
    <w:p w:rsidR="00BA4863" w:rsidRPr="00A012C4" w:rsidRDefault="00BA4863" w:rsidP="00A012C4">
      <w:r w:rsidRPr="00A012C4">
        <w:tab/>
        <w:t>c1 = (double *)malloc(sizeof(double)*(m - 1));</w:t>
      </w:r>
    </w:p>
    <w:p w:rsidR="00BA4863" w:rsidRPr="00A012C4" w:rsidRDefault="00BA4863" w:rsidP="00A012C4">
      <w:r w:rsidRPr="00A012C4">
        <w:tab/>
        <w:t>d1 = (double *)malloc(sizeof(double)*(m - 1));</w:t>
      </w:r>
    </w:p>
    <w:p w:rsidR="00BA4863" w:rsidRPr="00A012C4" w:rsidRDefault="00BA4863" w:rsidP="00A012C4">
      <w:r w:rsidRPr="00A012C4">
        <w:tab/>
        <w:t>for (i = 0; i&lt; m - 1; i++)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a1[i] = const11;</w:t>
      </w:r>
    </w:p>
    <w:p w:rsidR="00BA4863" w:rsidRPr="00A012C4" w:rsidRDefault="00BA4863" w:rsidP="00A012C4">
      <w:r w:rsidRPr="00A012C4">
        <w:tab/>
      </w:r>
      <w:r w:rsidRPr="00A012C4">
        <w:tab/>
        <w:t>b1[i] = const12;</w:t>
      </w:r>
    </w:p>
    <w:p w:rsidR="00BA4863" w:rsidRPr="00A012C4" w:rsidRDefault="00BA4863" w:rsidP="00A012C4">
      <w:r w:rsidRPr="00A012C4">
        <w:tab/>
      </w:r>
      <w:r w:rsidRPr="00A012C4">
        <w:tab/>
        <w:t>c1[i] = a1[i];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a2 = (double *)malloc(sizeof(double)*(n - 1));</w:t>
      </w:r>
    </w:p>
    <w:p w:rsidR="00BA4863" w:rsidRPr="00A012C4" w:rsidRDefault="00BA4863" w:rsidP="00A012C4">
      <w:r w:rsidRPr="00A012C4">
        <w:tab/>
        <w:t>b2 = (double *)malloc(sizeof(double)*(n - 1));</w:t>
      </w:r>
    </w:p>
    <w:p w:rsidR="00BA4863" w:rsidRPr="00A012C4" w:rsidRDefault="00BA4863" w:rsidP="00A012C4">
      <w:r w:rsidRPr="00A012C4">
        <w:tab/>
        <w:t>c2 = (double *)malloc(sizeof(double)*(n - 1));</w:t>
      </w:r>
    </w:p>
    <w:p w:rsidR="00BA4863" w:rsidRPr="00A012C4" w:rsidRDefault="00BA4863" w:rsidP="00A012C4">
      <w:r w:rsidRPr="00A012C4">
        <w:tab/>
        <w:t>d2 = (double *)malloc(sizeof(double)*(n - 1));</w:t>
      </w:r>
    </w:p>
    <w:p w:rsidR="00BA4863" w:rsidRPr="00A012C4" w:rsidRDefault="00BA4863" w:rsidP="00A012C4">
      <w:r w:rsidRPr="00A012C4">
        <w:tab/>
        <w:t>for (j = 0; j &lt; n - 1; j++)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a2[j] = const21;</w:t>
      </w:r>
    </w:p>
    <w:p w:rsidR="00BA4863" w:rsidRPr="00A012C4" w:rsidRDefault="00BA4863" w:rsidP="00A012C4">
      <w:r w:rsidRPr="00A012C4">
        <w:tab/>
      </w:r>
      <w:r w:rsidRPr="00A012C4">
        <w:tab/>
        <w:t>b2[j] = const22;</w:t>
      </w:r>
    </w:p>
    <w:p w:rsidR="00BA4863" w:rsidRPr="00A012C4" w:rsidRDefault="00BA4863" w:rsidP="00A012C4">
      <w:r w:rsidRPr="00A012C4">
        <w:tab/>
      </w:r>
      <w:r w:rsidRPr="00A012C4">
        <w:tab/>
        <w:t>c2[j] = a2[j];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for (k = 1; k &lt; L; k++)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for (j = 1; j &lt;= n - 1; j++)//</w:t>
      </w:r>
      <w:r w:rsidRPr="00A012C4">
        <w:rPr>
          <w:rFonts w:hint="eastAsia"/>
        </w:rPr>
        <w:t>固定</w:t>
      </w:r>
      <w:r w:rsidRPr="00A012C4">
        <w:t>j</w:t>
      </w:r>
    </w:p>
    <w:p w:rsidR="00BA4863" w:rsidRPr="00A012C4" w:rsidRDefault="00BA4863" w:rsidP="00A012C4">
      <w:r w:rsidRPr="00A012C4">
        <w:tab/>
      </w:r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for (i = 1; i &lt;= m - 1; i++)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temp = f(x[i - 1], y[j - 1], t[k]) + 10 * f(x[i - 1], y[j], t[k]) + f(x[i - 1], y[j + 1], t[k]);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temp = temp + f(x[i + 1], y[j - 1], t[k]) + 10 * f(x[i + 1], y[j], t[k]) + f(x[i + 1], y[j + 1], t[k]);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temp = temp + 10 * (f(x[i], y[j - 1], t[k]) + 10 * f(x[i], y[j], t[k]) + f(x[i], y[j + 1], t[k]));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temp = dt*dt*temp / 144.0;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temp = temp + r1*epsilon_y_delta_x(u, i, j, k-1) / 2.0 + r2*epsilon_x_delta_y(u, i, j, k-1) / 2.0- epsilon_x_epsilon_y(u, i, j, k-1) + 2*epsilon_x_epsilon_y(u, i, j, k);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d1[i - 1] = temp;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}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v[0][j] = const21*(u[0][j - 1][k + 1] + u[0][j + 1][k + 1]) + const22*u[0][j][k + 1];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v[m][j] = const21*(u[m][j - 1][k + 1] + u[m][j + 1][k + 1]) + const22*u[m][j][k + 1];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d1[0] = d1[0] - const11*v[0][j];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d1[m - 2] = d1[m - 2] - const11*v[m][j];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ans = chase_algorithm(a1, b1, c1, m - 1, d1);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for (i = 1; i &lt;= m - 1; i++)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v[i][j] = ans[i - 1];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free(ans);</w:t>
      </w:r>
    </w:p>
    <w:p w:rsidR="00BA4863" w:rsidRPr="00A012C4" w:rsidRDefault="00BA4863" w:rsidP="00A012C4">
      <w:r w:rsidRPr="00A012C4">
        <w:tab/>
      </w:r>
      <w:r w:rsidRPr="00A012C4">
        <w:tab/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ab/>
      </w:r>
      <w:r w:rsidRPr="00A012C4">
        <w:tab/>
        <w:t>for (i = 1; i &lt;= m - 1; i++)//</w:t>
      </w:r>
      <w:r w:rsidRPr="00A012C4">
        <w:rPr>
          <w:rFonts w:hint="eastAsia"/>
        </w:rPr>
        <w:t>固定</w:t>
      </w:r>
      <w:r w:rsidRPr="00A012C4">
        <w:t>i</w:t>
      </w:r>
    </w:p>
    <w:p w:rsidR="00BA4863" w:rsidRPr="00A012C4" w:rsidRDefault="00BA4863" w:rsidP="00A012C4">
      <w:r w:rsidRPr="00A012C4">
        <w:tab/>
      </w:r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for (j = 1; j &lt;= n - 1; j++)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d2[j - 1] = v[i][j];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d2[0] = d2[0] - const21*u[i][0][k + 1];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d2[n - 2] = d2[n - 2] - const21*u[i][n][k + 1];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ans = chase_algorithm(a2, b2, c2, n - 1, d2);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for (j = 1; j &lt;= n - 1; j++)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</w:r>
      <w:r w:rsidRPr="00A012C4">
        <w:tab/>
        <w:t>u[i][j][k + 1] = ans[j - 1];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free(ans);</w:t>
      </w:r>
    </w:p>
    <w:p w:rsidR="00BA4863" w:rsidRPr="00A012C4" w:rsidRDefault="00BA4863" w:rsidP="00A012C4">
      <w:r w:rsidRPr="00A012C4">
        <w:tab/>
      </w:r>
      <w:r w:rsidRPr="00A012C4">
        <w:tab/>
        <w:t>}</w:t>
      </w:r>
    </w:p>
    <w:p w:rsidR="00BA4863" w:rsidRPr="00A012C4" w:rsidRDefault="00BA4863" w:rsidP="00A012C4">
      <w:r w:rsidRPr="00A012C4">
        <w:tab/>
        <w:t>}//end for k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k = L; //</w:t>
      </w:r>
      <w:r w:rsidRPr="00A012C4">
        <w:rPr>
          <w:rFonts w:hint="eastAsia"/>
        </w:rPr>
        <w:t>确定</w:t>
      </w:r>
      <w:r w:rsidRPr="00A012C4">
        <w:t>t=1.00</w:t>
      </w:r>
      <w:r w:rsidRPr="00A012C4">
        <w:rPr>
          <w:rFonts w:hint="eastAsia"/>
        </w:rPr>
        <w:t>时的时间层</w:t>
      </w:r>
    </w:p>
    <w:p w:rsidR="00BA4863" w:rsidRPr="00A012C4" w:rsidRDefault="00BA4863" w:rsidP="00A012C4">
      <w:r w:rsidRPr="00A012C4">
        <w:tab/>
        <w:t>gap_i = m / 5;//</w:t>
      </w:r>
      <w:r w:rsidRPr="00A012C4">
        <w:rPr>
          <w:rFonts w:hint="eastAsia"/>
        </w:rPr>
        <w:t>用于确定</w:t>
      </w:r>
      <w:r w:rsidRPr="00A012C4">
        <w:t>x</w:t>
      </w:r>
      <w:r w:rsidRPr="00A012C4">
        <w:rPr>
          <w:rFonts w:hint="eastAsia"/>
        </w:rPr>
        <w:t>方向每隔多少个点打印结果</w:t>
      </w:r>
    </w:p>
    <w:p w:rsidR="00BA4863" w:rsidRPr="00A012C4" w:rsidRDefault="00BA4863" w:rsidP="00A012C4">
      <w:r w:rsidRPr="00A012C4">
        <w:tab/>
        <w:t>gap_j = n / 4;//</w:t>
      </w:r>
      <w:r w:rsidRPr="00A012C4">
        <w:rPr>
          <w:rFonts w:hint="eastAsia"/>
        </w:rPr>
        <w:t>用于确定</w:t>
      </w:r>
      <w:r w:rsidRPr="00A012C4">
        <w:t>y</w:t>
      </w:r>
      <w:r w:rsidRPr="00A012C4">
        <w:rPr>
          <w:rFonts w:hint="eastAsia"/>
        </w:rPr>
        <w:t>方向每隔多少个点打印结果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for (i = gap_i; i &lt;= m - 1; i = i + gap_i)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for (j = gap_j; j &lt;= n - 1; j = j + gap_j)</w:t>
      </w:r>
    </w:p>
    <w:p w:rsidR="00BA4863" w:rsidRPr="00A012C4" w:rsidRDefault="00BA4863" w:rsidP="00A012C4">
      <w:r w:rsidRPr="00A012C4">
        <w:tab/>
      </w:r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temp = fabs(exact(x[i], y[j], t[k]) - u[i][j][k]);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printf("(%.2f, %.2f, %.2f)   numerical=%f,  err=%.4e\n", x[i], y[j], t[k], u[i][j][k], temp);</w:t>
      </w:r>
    </w:p>
    <w:p w:rsidR="00BA4863" w:rsidRPr="00A012C4" w:rsidRDefault="00BA4863" w:rsidP="00A012C4">
      <w:r w:rsidRPr="00A012C4">
        <w:tab/>
      </w:r>
      <w:r w:rsidRPr="00A012C4">
        <w:tab/>
        <w:t>}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/>
    <w:p w:rsidR="00BA4863" w:rsidRPr="00A012C4" w:rsidRDefault="00BA4863" w:rsidP="00A012C4"/>
    <w:p w:rsidR="00BA4863" w:rsidRPr="00A012C4" w:rsidRDefault="00BA4863" w:rsidP="00A012C4">
      <w:r w:rsidRPr="00A012C4">
        <w:tab/>
        <w:t>free(x); free(y); free(t);</w:t>
      </w:r>
    </w:p>
    <w:p w:rsidR="00BA4863" w:rsidRPr="00A012C4" w:rsidRDefault="00BA4863" w:rsidP="00A012C4">
      <w:r w:rsidRPr="00A012C4">
        <w:tab/>
        <w:t>free(a1); free(b1); free(c1); free(d1);</w:t>
      </w:r>
    </w:p>
    <w:p w:rsidR="00BA4863" w:rsidRPr="00A012C4" w:rsidRDefault="00BA4863" w:rsidP="00A012C4">
      <w:r w:rsidRPr="00A012C4">
        <w:tab/>
        <w:t>free(a2); free(b2); free(c2); free(d2);</w:t>
      </w:r>
    </w:p>
    <w:p w:rsidR="00BA4863" w:rsidRPr="00A012C4" w:rsidRDefault="00BA4863" w:rsidP="00A012C4">
      <w:r w:rsidRPr="00A012C4">
        <w:tab/>
        <w:t>for (i = 0; i &lt;= m; i++)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for (j = 0; j &lt;= n; j++)</w:t>
      </w:r>
    </w:p>
    <w:p w:rsidR="00BA4863" w:rsidRPr="00A012C4" w:rsidRDefault="00BA4863" w:rsidP="00A012C4">
      <w:r w:rsidRPr="00A012C4">
        <w:tab/>
      </w:r>
      <w:r w:rsidRPr="00A012C4">
        <w:tab/>
      </w:r>
      <w:r w:rsidRPr="00A012C4">
        <w:tab/>
        <w:t>free(u[i][j]);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>
      <w:r w:rsidRPr="00A012C4">
        <w:tab/>
        <w:t>for (i = 0; i &lt;= m; i++)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free(u[i]); free(v[i]);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>
      <w:r w:rsidRPr="00A012C4">
        <w:tab/>
        <w:t>free(u); free(v);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/>
    <w:p w:rsidR="00BA4863" w:rsidRPr="00A012C4" w:rsidRDefault="00BA4863" w:rsidP="00A012C4">
      <w:r w:rsidRPr="00A012C4">
        <w:t>double f(double x, double y, double t)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double z, temp;</w:t>
      </w:r>
    </w:p>
    <w:p w:rsidR="00BA4863" w:rsidRPr="00A012C4" w:rsidRDefault="00BA4863" w:rsidP="00A012C4">
      <w:r w:rsidRPr="00A012C4">
        <w:tab/>
        <w:t>z = x*x + y*y;</w:t>
      </w:r>
    </w:p>
    <w:p w:rsidR="00BA4863" w:rsidRPr="00A012C4" w:rsidRDefault="00BA4863" w:rsidP="00A012C4">
      <w:r w:rsidRPr="00A012C4">
        <w:tab/>
        <w:t>temp = 1 - 2 * z / (1 + z);</w:t>
      </w:r>
    </w:p>
    <w:p w:rsidR="00BA4863" w:rsidRPr="00A012C4" w:rsidRDefault="00BA4863" w:rsidP="00A012C4">
      <w:r w:rsidRPr="00A012C4">
        <w:tab/>
        <w:t>return 4 * t*temp / ((1 + z)*(1 + z));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phi(double x, double y)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return 0.0;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psi(double x, double y)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return 1.0 / (1 + x*x + y*y);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g1(double y, double t)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return t / (1 + y*y);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g2(double y, double t)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return t / (2 + y*y);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g3(double x, double t)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return t / (1 + x*x);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g4(double x, double t)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return t / (2 + x*x);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/>
    <w:p w:rsidR="00BA4863" w:rsidRPr="00A012C4" w:rsidRDefault="00BA4863" w:rsidP="00A012C4">
      <w:r w:rsidRPr="00A012C4">
        <w:t>double epsilon_x_delta_y(double * * *u, int i, int j, int k)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double temp1, temp2, temp3;</w:t>
      </w:r>
    </w:p>
    <w:p w:rsidR="00BA4863" w:rsidRPr="00A012C4" w:rsidRDefault="00BA4863" w:rsidP="00A012C4">
      <w:r w:rsidRPr="00A012C4">
        <w:tab/>
        <w:t>temp1 = u[i - 1][j - 1][k] + 10 * u[i][j - 1][k] + u[i + 1][j - 1][k];</w:t>
      </w:r>
    </w:p>
    <w:p w:rsidR="00BA4863" w:rsidRPr="00A012C4" w:rsidRDefault="00BA4863" w:rsidP="00A012C4">
      <w:r w:rsidRPr="00A012C4">
        <w:tab/>
        <w:t>temp2 = u[i - 1][j][k] + 10 * u[i][j][k] + u[i + 1][j][k];</w:t>
      </w:r>
    </w:p>
    <w:p w:rsidR="00BA4863" w:rsidRPr="00A012C4" w:rsidRDefault="00BA4863" w:rsidP="00A012C4">
      <w:r w:rsidRPr="00A012C4">
        <w:tab/>
        <w:t>temp3 = u[i - 1][j + 1][k] + 10 * u[i][j + 1][k] + u[i + 1][j + 1][k];</w:t>
      </w:r>
    </w:p>
    <w:p w:rsidR="00BA4863" w:rsidRPr="00A012C4" w:rsidRDefault="00BA4863" w:rsidP="00A012C4">
      <w:r w:rsidRPr="00A012C4">
        <w:tab/>
        <w:t>return (temp1 + temp3 - 2 * temp2) / 12.0;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>
      <w:r w:rsidRPr="00A012C4">
        <w:t>double epsilon_y_delta_x(double * * *u, int i, int j, int k)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double temp1, temp2, temp3;</w:t>
      </w:r>
    </w:p>
    <w:p w:rsidR="00BA4863" w:rsidRPr="00A012C4" w:rsidRDefault="00BA4863" w:rsidP="00A012C4">
      <w:r w:rsidRPr="00A012C4">
        <w:tab/>
        <w:t>temp1 = u[i - 1][j - 1][k] + 10 * u[i - 1][j][k] + u[i - 1][j + 1][k];</w:t>
      </w:r>
    </w:p>
    <w:p w:rsidR="00BA4863" w:rsidRPr="00A012C4" w:rsidRDefault="00BA4863" w:rsidP="00A012C4">
      <w:r w:rsidRPr="00A012C4">
        <w:tab/>
        <w:t>temp2 = u[i][j - 1][k] + 10 * u[i][j][k] + u[i][j + 1][k];</w:t>
      </w:r>
    </w:p>
    <w:p w:rsidR="00BA4863" w:rsidRPr="00A012C4" w:rsidRDefault="00BA4863" w:rsidP="00A012C4">
      <w:r w:rsidRPr="00A012C4">
        <w:tab/>
        <w:t>temp3 = u[i + 1][j - 1][k] + 10 * u[i + 1][j][k] + u[i + 1][j + 1][k];</w:t>
      </w:r>
    </w:p>
    <w:p w:rsidR="00BA4863" w:rsidRPr="00A012C4" w:rsidRDefault="00BA4863" w:rsidP="00A012C4">
      <w:r w:rsidRPr="00A012C4">
        <w:tab/>
        <w:t>return (temp1 + temp3 - 2 * temp2) / 12.0;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>
      <w:r w:rsidRPr="00A012C4">
        <w:t>double epsilon_x_epsilon_y(double * * *u, int i, int j, int k)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double temp1, temp2, temp3;</w:t>
      </w:r>
    </w:p>
    <w:p w:rsidR="00BA4863" w:rsidRPr="00A012C4" w:rsidRDefault="00BA4863" w:rsidP="00A012C4">
      <w:r w:rsidRPr="00A012C4">
        <w:tab/>
        <w:t>temp1 = u[i - 1][j - 1][k] + 10 * u[i][j - 1][k] + u[i + 1][j - 1][k];</w:t>
      </w:r>
    </w:p>
    <w:p w:rsidR="00BA4863" w:rsidRPr="00A012C4" w:rsidRDefault="00BA4863" w:rsidP="00A012C4">
      <w:r w:rsidRPr="00A012C4">
        <w:tab/>
        <w:t>temp2 = u[i - 1][j][k] + 10 * u[i][j][k] + u[i + 1][j][k];</w:t>
      </w:r>
    </w:p>
    <w:p w:rsidR="00BA4863" w:rsidRPr="00A012C4" w:rsidRDefault="00BA4863" w:rsidP="00A012C4">
      <w:r w:rsidRPr="00A012C4">
        <w:tab/>
        <w:t>temp3 = u[i - 1][j + 1][k] + 10 * u[i][j + 1][k] + u[i + 1][j + 1][k];</w:t>
      </w:r>
    </w:p>
    <w:p w:rsidR="00BA4863" w:rsidRPr="00A012C4" w:rsidRDefault="00BA4863" w:rsidP="00A012C4">
      <w:r w:rsidRPr="00A012C4">
        <w:tab/>
        <w:t>return (temp1 + temp3 + 10 * temp2) / 144.0;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delta_x_delta_y(double * * *u, int i, int j, int k)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double temp1, temp2, temp3;</w:t>
      </w:r>
    </w:p>
    <w:p w:rsidR="00BA4863" w:rsidRPr="00A012C4" w:rsidRDefault="00BA4863" w:rsidP="00A012C4">
      <w:r w:rsidRPr="00A012C4">
        <w:tab/>
        <w:t>temp1 = u[i - 1][j - 1][k] - 2 * u[i][j - 1][k] + u[i + 1][j - 1][k];</w:t>
      </w:r>
    </w:p>
    <w:p w:rsidR="00BA4863" w:rsidRPr="00A012C4" w:rsidRDefault="00BA4863" w:rsidP="00A012C4">
      <w:r w:rsidRPr="00A012C4">
        <w:tab/>
        <w:t>temp2 = u[i - 1][j][k] - 2 * u[i][j][k] + u[i + 1][j][k];</w:t>
      </w:r>
    </w:p>
    <w:p w:rsidR="00BA4863" w:rsidRPr="00A012C4" w:rsidRDefault="00BA4863" w:rsidP="00A012C4">
      <w:r w:rsidRPr="00A012C4">
        <w:tab/>
        <w:t>temp3 = u[i - 1][j + 1][k] - 2 * u[i][j + 1][k] + u[i + 1][j + 1][k];</w:t>
      </w:r>
    </w:p>
    <w:p w:rsidR="00BA4863" w:rsidRPr="00A012C4" w:rsidRDefault="00BA4863" w:rsidP="00A012C4">
      <w:r w:rsidRPr="00A012C4">
        <w:tab/>
        <w:t>return temp1 + temp3 - 2 * temp2;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* chase_algorithm(double *a, double *b, double *c, int n, double *d)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double * ans, *g, *w, p;</w:t>
      </w:r>
    </w:p>
    <w:p w:rsidR="00BA4863" w:rsidRPr="00A012C4" w:rsidRDefault="00BA4863" w:rsidP="00A012C4">
      <w:r w:rsidRPr="00A012C4">
        <w:tab/>
        <w:t>int i;</w:t>
      </w:r>
    </w:p>
    <w:p w:rsidR="00BA4863" w:rsidRPr="00A012C4" w:rsidRDefault="00BA4863" w:rsidP="00A012C4">
      <w:r w:rsidRPr="00A012C4">
        <w:tab/>
        <w:t>ans = (double *)malloc(sizeof(double)*n);</w:t>
      </w:r>
    </w:p>
    <w:p w:rsidR="00BA4863" w:rsidRPr="00A012C4" w:rsidRDefault="00BA4863" w:rsidP="00A012C4">
      <w:r w:rsidRPr="00A012C4">
        <w:tab/>
        <w:t>g = (double *)malloc(sizeof(double)*n);</w:t>
      </w:r>
    </w:p>
    <w:p w:rsidR="00BA4863" w:rsidRPr="00A012C4" w:rsidRDefault="00BA4863" w:rsidP="00A012C4">
      <w:r w:rsidRPr="00A012C4">
        <w:tab/>
        <w:t>w = (double *)malloc(sizeof(double)*n);</w:t>
      </w:r>
    </w:p>
    <w:p w:rsidR="00BA4863" w:rsidRPr="00A012C4" w:rsidRDefault="00BA4863" w:rsidP="00A012C4">
      <w:r w:rsidRPr="00A012C4">
        <w:tab/>
        <w:t>g[0] = d[0] / b[0];</w:t>
      </w:r>
    </w:p>
    <w:p w:rsidR="00BA4863" w:rsidRPr="00A012C4" w:rsidRDefault="00BA4863" w:rsidP="00A012C4">
      <w:r w:rsidRPr="00A012C4">
        <w:tab/>
        <w:t>w[0] = c[0] / b[0];</w:t>
      </w:r>
    </w:p>
    <w:p w:rsidR="00BA4863" w:rsidRPr="00A012C4" w:rsidRDefault="00BA4863" w:rsidP="00A012C4"/>
    <w:p w:rsidR="00BA4863" w:rsidRPr="00A012C4" w:rsidRDefault="00BA4863" w:rsidP="00A012C4">
      <w:r w:rsidRPr="00A012C4">
        <w:tab/>
        <w:t>for (i = 1; i&lt;n; i++)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p = b[i] - a[i] * w[i - 1];</w:t>
      </w:r>
    </w:p>
    <w:p w:rsidR="00BA4863" w:rsidRPr="00A012C4" w:rsidRDefault="00BA4863" w:rsidP="00A012C4">
      <w:r w:rsidRPr="00A012C4">
        <w:tab/>
      </w:r>
      <w:r w:rsidRPr="00A012C4">
        <w:tab/>
        <w:t>g[i] = (d[i] - a[i] * g[i - 1]) / p;</w:t>
      </w:r>
    </w:p>
    <w:p w:rsidR="00BA4863" w:rsidRPr="00A012C4" w:rsidRDefault="00BA4863" w:rsidP="00A012C4">
      <w:r w:rsidRPr="00A012C4">
        <w:tab/>
      </w:r>
      <w:r w:rsidRPr="00A012C4">
        <w:tab/>
        <w:t>w[i] = c[i] / p;</w:t>
      </w:r>
    </w:p>
    <w:p w:rsidR="00BA4863" w:rsidRPr="00A012C4" w:rsidRDefault="00BA4863" w:rsidP="00A012C4">
      <w:r w:rsidRPr="00A012C4">
        <w:tab/>
        <w:t>}</w:t>
      </w:r>
    </w:p>
    <w:p w:rsidR="00BA4863" w:rsidRPr="00A012C4" w:rsidRDefault="00BA4863" w:rsidP="00A012C4">
      <w:r w:rsidRPr="00A012C4">
        <w:tab/>
        <w:t>ans[n - 1] = g[n - 1];</w:t>
      </w:r>
    </w:p>
    <w:p w:rsidR="00BA4863" w:rsidRPr="00A012C4" w:rsidRDefault="00BA4863" w:rsidP="00A012C4">
      <w:r w:rsidRPr="00A012C4">
        <w:tab/>
        <w:t>i = n - 2;</w:t>
      </w:r>
    </w:p>
    <w:p w:rsidR="00BA4863" w:rsidRPr="00A012C4" w:rsidRDefault="00BA4863" w:rsidP="00A012C4">
      <w:r w:rsidRPr="00A012C4">
        <w:tab/>
        <w:t>do</w:t>
      </w:r>
    </w:p>
    <w:p w:rsidR="00BA4863" w:rsidRPr="00A012C4" w:rsidRDefault="00BA4863" w:rsidP="00A012C4">
      <w:r w:rsidRPr="00A012C4">
        <w:tab/>
        <w:t>{</w:t>
      </w:r>
    </w:p>
    <w:p w:rsidR="00BA4863" w:rsidRPr="00A012C4" w:rsidRDefault="00BA4863" w:rsidP="00A012C4">
      <w:r w:rsidRPr="00A012C4">
        <w:tab/>
      </w:r>
      <w:r w:rsidRPr="00A012C4">
        <w:tab/>
        <w:t>ans[i] = g[i] - w[i] * ans[i + 1];</w:t>
      </w:r>
    </w:p>
    <w:p w:rsidR="00BA4863" w:rsidRPr="00A012C4" w:rsidRDefault="00BA4863" w:rsidP="00A012C4">
      <w:r w:rsidRPr="00A012C4">
        <w:tab/>
      </w:r>
      <w:r w:rsidRPr="00A012C4">
        <w:tab/>
        <w:t>i = i - 1;</w:t>
      </w:r>
    </w:p>
    <w:p w:rsidR="00BA4863" w:rsidRPr="00A012C4" w:rsidRDefault="00BA4863" w:rsidP="00A012C4">
      <w:r w:rsidRPr="00A012C4">
        <w:tab/>
        <w:t>} while (i &gt;= 0);</w:t>
      </w:r>
    </w:p>
    <w:p w:rsidR="00BA4863" w:rsidRPr="00A012C4" w:rsidRDefault="00BA4863" w:rsidP="00A012C4">
      <w:r w:rsidRPr="00A012C4">
        <w:tab/>
        <w:t>free(g);</w:t>
      </w:r>
    </w:p>
    <w:p w:rsidR="00BA4863" w:rsidRPr="00A012C4" w:rsidRDefault="00BA4863" w:rsidP="00A012C4">
      <w:r w:rsidRPr="00A012C4">
        <w:tab/>
        <w:t>free(w);</w:t>
      </w:r>
    </w:p>
    <w:p w:rsidR="00BA4863" w:rsidRPr="00A012C4" w:rsidRDefault="00BA4863" w:rsidP="00A012C4">
      <w:r w:rsidRPr="00A012C4">
        <w:tab/>
        <w:t>return ans;</w:t>
      </w:r>
    </w:p>
    <w:p w:rsidR="00BA4863" w:rsidRPr="00A012C4" w:rsidRDefault="00BA4863" w:rsidP="00A012C4">
      <w:r w:rsidRPr="00A012C4">
        <w:t>}</w:t>
      </w:r>
    </w:p>
    <w:p w:rsidR="00BA4863" w:rsidRPr="00A012C4" w:rsidRDefault="00BA4863" w:rsidP="00A012C4"/>
    <w:p w:rsidR="00BA4863" w:rsidRPr="00A012C4" w:rsidRDefault="00BA4863" w:rsidP="00A012C4">
      <w:r w:rsidRPr="00A012C4">
        <w:t>double exact(double x, double y, double t)</w:t>
      </w:r>
    </w:p>
    <w:p w:rsidR="00BA4863" w:rsidRPr="00A012C4" w:rsidRDefault="00BA4863" w:rsidP="00A012C4">
      <w:r w:rsidRPr="00A012C4">
        <w:t>{</w:t>
      </w:r>
    </w:p>
    <w:p w:rsidR="00BA4863" w:rsidRPr="00A012C4" w:rsidRDefault="00BA4863" w:rsidP="00A012C4">
      <w:r w:rsidRPr="00A012C4">
        <w:tab/>
        <w:t>return t / (1 + x*x + y*y);</w:t>
      </w:r>
    </w:p>
    <w:p w:rsidR="00BA4863" w:rsidRPr="00A012C4" w:rsidRDefault="00BA4863" w:rsidP="00A012C4">
      <w:r w:rsidRPr="00A012C4">
        <w:t>}</w:t>
      </w:r>
    </w:p>
    <w:p w:rsidR="00BA4863" w:rsidRDefault="00BA4863" w:rsidP="00A012C4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Default="00BA4863" w:rsidP="0088110B">
      <w:pPr>
        <w:pStyle w:val="Heading2"/>
      </w:pPr>
      <w:bookmarkStart w:id="46" w:name="_Toc418707542"/>
      <w:r>
        <w:rPr>
          <w:rFonts w:hint="eastAsia"/>
        </w:rPr>
        <w:t>第五章</w:t>
      </w:r>
      <w:bookmarkEnd w:id="46"/>
    </w:p>
    <w:p w:rsidR="00BA4863" w:rsidRPr="0088110B" w:rsidRDefault="00BA4863" w:rsidP="0088110B">
      <w:pPr>
        <w:pStyle w:val="Title"/>
        <w:jc w:val="left"/>
      </w:pPr>
      <w:bookmarkStart w:id="47" w:name="_Toc418707543"/>
      <w:r>
        <w:t>Egch5_sec1_01.c</w:t>
      </w:r>
      <w:bookmarkEnd w:id="47"/>
    </w:p>
    <w:p w:rsidR="00BA4863" w:rsidRPr="0088110B" w:rsidRDefault="00BA4863" w:rsidP="0088110B">
      <w:r w:rsidRPr="0088110B">
        <w:t xml:space="preserve">// elliptic.cpp : </w:t>
      </w:r>
      <w:r w:rsidRPr="0088110B">
        <w:rPr>
          <w:rFonts w:hint="eastAsia"/>
        </w:rPr>
        <w:t>椭圆方程边值问题，五点菱形格式，二阶收敛。</w:t>
      </w:r>
    </w:p>
    <w:p w:rsidR="00BA4863" w:rsidRPr="0088110B" w:rsidRDefault="00BA4863" w:rsidP="0088110B"/>
    <w:p w:rsidR="00BA4863" w:rsidRPr="0088110B" w:rsidRDefault="00BA4863" w:rsidP="0088110B">
      <w:r w:rsidRPr="0088110B">
        <w:t>#include "stdafx.h"</w:t>
      </w:r>
    </w:p>
    <w:p w:rsidR="00BA4863" w:rsidRPr="0088110B" w:rsidRDefault="00BA4863" w:rsidP="0088110B">
      <w:r w:rsidRPr="0088110B">
        <w:t>#include "math.h"</w:t>
      </w:r>
    </w:p>
    <w:p w:rsidR="00BA4863" w:rsidRPr="0088110B" w:rsidRDefault="00BA4863" w:rsidP="0088110B">
      <w:r w:rsidRPr="0088110B">
        <w:t>#include "stdlib.h"</w:t>
      </w:r>
    </w:p>
    <w:p w:rsidR="00BA4863" w:rsidRPr="0088110B" w:rsidRDefault="00BA4863" w:rsidP="0088110B">
      <w:r w:rsidRPr="0088110B">
        <w:t>#include "stdio.h"</w:t>
      </w:r>
    </w:p>
    <w:p w:rsidR="00BA4863" w:rsidRPr="0088110B" w:rsidRDefault="00BA4863" w:rsidP="0088110B">
      <w:r w:rsidRPr="0088110B">
        <w:t>double pi = 3.14159265359;</w:t>
      </w:r>
    </w:p>
    <w:p w:rsidR="00BA4863" w:rsidRPr="0088110B" w:rsidRDefault="00BA4863" w:rsidP="0088110B"/>
    <w:p w:rsidR="00BA4863" w:rsidRPr="0088110B" w:rsidRDefault="00BA4863" w:rsidP="0088110B">
      <w:r w:rsidRPr="0088110B">
        <w:t>void main()</w:t>
      </w:r>
    </w:p>
    <w:p w:rsidR="00BA4863" w:rsidRPr="0088110B" w:rsidRDefault="00BA4863" w:rsidP="0088110B">
      <w:r w:rsidRPr="0088110B">
        <w:t>{</w:t>
      </w:r>
    </w:p>
    <w:p w:rsidR="00BA4863" w:rsidRPr="0088110B" w:rsidRDefault="00BA4863" w:rsidP="0088110B">
      <w:r w:rsidRPr="0088110B">
        <w:tab/>
        <w:t>double xa, xb, ya, yb, dx, dy, alpha, beta, gamma, err, maxerr;</w:t>
      </w:r>
    </w:p>
    <w:p w:rsidR="00BA4863" w:rsidRPr="0088110B" w:rsidRDefault="00BA4863" w:rsidP="0088110B">
      <w:r w:rsidRPr="0088110B">
        <w:tab/>
        <w:t>double *x, *y, **u, **temp;</w:t>
      </w:r>
    </w:p>
    <w:p w:rsidR="00BA4863" w:rsidRPr="0088110B" w:rsidRDefault="00BA4863" w:rsidP="0088110B">
      <w:r w:rsidRPr="0088110B">
        <w:tab/>
        <w:t>int m, n, i, j, k;</w:t>
      </w:r>
    </w:p>
    <w:p w:rsidR="00BA4863" w:rsidRPr="0088110B" w:rsidRDefault="00BA4863" w:rsidP="0088110B">
      <w:r w:rsidRPr="0088110B">
        <w:tab/>
        <w:t>double leftboundary(double y);</w:t>
      </w:r>
    </w:p>
    <w:p w:rsidR="00BA4863" w:rsidRPr="0088110B" w:rsidRDefault="00BA4863" w:rsidP="0088110B">
      <w:r w:rsidRPr="0088110B">
        <w:tab/>
        <w:t>double rightboundary(double y);</w:t>
      </w:r>
    </w:p>
    <w:p w:rsidR="00BA4863" w:rsidRPr="0088110B" w:rsidRDefault="00BA4863" w:rsidP="0088110B">
      <w:r w:rsidRPr="0088110B">
        <w:tab/>
        <w:t>double bottomboundary(double x);</w:t>
      </w:r>
    </w:p>
    <w:p w:rsidR="00BA4863" w:rsidRPr="0088110B" w:rsidRDefault="00BA4863" w:rsidP="0088110B">
      <w:r w:rsidRPr="0088110B">
        <w:tab/>
        <w:t>double topboundary(double x);</w:t>
      </w:r>
    </w:p>
    <w:p w:rsidR="00BA4863" w:rsidRPr="0088110B" w:rsidRDefault="00BA4863" w:rsidP="0088110B">
      <w:r w:rsidRPr="0088110B">
        <w:tab/>
        <w:t>double f(double x, double y);</w:t>
      </w:r>
    </w:p>
    <w:p w:rsidR="00BA4863" w:rsidRPr="0088110B" w:rsidRDefault="00BA4863" w:rsidP="0088110B">
      <w:r w:rsidRPr="0088110B">
        <w:tab/>
        <w:t>double exact(double x, double y);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xa = 0.0;</w:t>
      </w:r>
    </w:p>
    <w:p w:rsidR="00BA4863" w:rsidRPr="0088110B" w:rsidRDefault="00BA4863" w:rsidP="0088110B">
      <w:r w:rsidRPr="0088110B">
        <w:tab/>
        <w:t>xb = 2.0;</w:t>
      </w:r>
    </w:p>
    <w:p w:rsidR="00BA4863" w:rsidRPr="0088110B" w:rsidRDefault="00BA4863" w:rsidP="0088110B">
      <w:r w:rsidRPr="0088110B">
        <w:tab/>
        <w:t>ya = 0.0;</w:t>
      </w:r>
    </w:p>
    <w:p w:rsidR="00BA4863" w:rsidRPr="0088110B" w:rsidRDefault="00BA4863" w:rsidP="0088110B">
      <w:r w:rsidRPr="0088110B">
        <w:tab/>
        <w:t>yb = 1.0;</w:t>
      </w:r>
    </w:p>
    <w:p w:rsidR="00BA4863" w:rsidRPr="0088110B" w:rsidRDefault="00BA4863" w:rsidP="0088110B">
      <w:r w:rsidRPr="0088110B">
        <w:tab/>
        <w:t>m = 128;</w:t>
      </w:r>
    </w:p>
    <w:p w:rsidR="00BA4863" w:rsidRPr="0088110B" w:rsidRDefault="00BA4863" w:rsidP="0088110B">
      <w:r w:rsidRPr="0088110B">
        <w:tab/>
        <w:t>n = 64;</w:t>
      </w:r>
    </w:p>
    <w:p w:rsidR="00BA4863" w:rsidRPr="0088110B" w:rsidRDefault="00BA4863" w:rsidP="0088110B">
      <w:r w:rsidRPr="0088110B">
        <w:tab/>
        <w:t>printf("m=%d, n=%d\n", m, n);</w:t>
      </w:r>
    </w:p>
    <w:p w:rsidR="00BA4863" w:rsidRPr="0088110B" w:rsidRDefault="00BA4863" w:rsidP="0088110B">
      <w:r w:rsidRPr="0088110B">
        <w:tab/>
        <w:t>dx = (xb - xa) / m;</w:t>
      </w:r>
    </w:p>
    <w:p w:rsidR="00BA4863" w:rsidRPr="0088110B" w:rsidRDefault="00BA4863" w:rsidP="0088110B">
      <w:r w:rsidRPr="0088110B">
        <w:tab/>
        <w:t>dy = (yb - ya) / n;</w:t>
      </w:r>
    </w:p>
    <w:p w:rsidR="00BA4863" w:rsidRPr="0088110B" w:rsidRDefault="00BA4863" w:rsidP="0088110B">
      <w:r w:rsidRPr="0088110B">
        <w:tab/>
        <w:t>beta = 1.0 / (dx*dx);</w:t>
      </w:r>
    </w:p>
    <w:p w:rsidR="00BA4863" w:rsidRPr="0088110B" w:rsidRDefault="00BA4863" w:rsidP="0088110B">
      <w:r w:rsidRPr="0088110B">
        <w:tab/>
        <w:t>gamma = 1.0 / (dy*dy);</w:t>
      </w:r>
    </w:p>
    <w:p w:rsidR="00BA4863" w:rsidRPr="0088110B" w:rsidRDefault="00BA4863" w:rsidP="0088110B">
      <w:r w:rsidRPr="0088110B">
        <w:tab/>
        <w:t>alpha = 2 * (beta + gamma);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x = (double *)malloc(sizeof(double)*(m + 1));</w:t>
      </w:r>
    </w:p>
    <w:p w:rsidR="00BA4863" w:rsidRPr="0088110B" w:rsidRDefault="00BA4863" w:rsidP="0088110B">
      <w:r w:rsidRPr="0088110B">
        <w:tab/>
        <w:t>for (i = 0; i &lt;= m; i++)</w:t>
      </w:r>
    </w:p>
    <w:p w:rsidR="00BA4863" w:rsidRPr="0088110B" w:rsidRDefault="00BA4863" w:rsidP="0088110B">
      <w:r w:rsidRPr="0088110B">
        <w:tab/>
      </w:r>
      <w:r w:rsidRPr="0088110B">
        <w:tab/>
        <w:t>x[i] = xa + i*dx;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y = (double *)malloc(sizeof(double)*(n + 1));</w:t>
      </w:r>
    </w:p>
    <w:p w:rsidR="00BA4863" w:rsidRPr="0088110B" w:rsidRDefault="00BA4863" w:rsidP="0088110B">
      <w:r w:rsidRPr="0088110B">
        <w:tab/>
        <w:t>for (j = 0; j &lt;= n; j++)</w:t>
      </w:r>
    </w:p>
    <w:p w:rsidR="00BA4863" w:rsidRPr="0088110B" w:rsidRDefault="00BA4863" w:rsidP="0088110B">
      <w:r w:rsidRPr="0088110B">
        <w:tab/>
      </w:r>
      <w:r w:rsidRPr="0088110B">
        <w:tab/>
        <w:t>y[j] = ya + j*dy;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u = (double * *)malloc(sizeof(double *)*(m + 1));</w:t>
      </w:r>
    </w:p>
    <w:p w:rsidR="00BA4863" w:rsidRPr="0088110B" w:rsidRDefault="00BA4863" w:rsidP="0088110B">
      <w:r w:rsidRPr="0088110B">
        <w:tab/>
        <w:t>temp = (double * *)malloc(sizeof(double *)*(m + 1));</w:t>
      </w:r>
    </w:p>
    <w:p w:rsidR="00BA4863" w:rsidRPr="0088110B" w:rsidRDefault="00BA4863" w:rsidP="0088110B">
      <w:r w:rsidRPr="0088110B">
        <w:tab/>
        <w:t>for (i = 0; i &lt;= m; i++)</w:t>
      </w:r>
    </w:p>
    <w:p w:rsidR="00BA4863" w:rsidRPr="0088110B" w:rsidRDefault="00BA4863" w:rsidP="0088110B"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  <w:t>u[i] = (double *)malloc(sizeof(double)*(n + 1));</w:t>
      </w:r>
    </w:p>
    <w:p w:rsidR="00BA4863" w:rsidRPr="0088110B" w:rsidRDefault="00BA4863" w:rsidP="0088110B">
      <w:r w:rsidRPr="0088110B">
        <w:tab/>
      </w:r>
      <w:r w:rsidRPr="0088110B">
        <w:tab/>
        <w:t>temp[i] = (double *)malloc(sizeof(double)*(n + 1));</w:t>
      </w:r>
    </w:p>
    <w:p w:rsidR="00BA4863" w:rsidRPr="0088110B" w:rsidRDefault="00BA4863" w:rsidP="0088110B">
      <w:r w:rsidRPr="0088110B">
        <w:tab/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for (j = 0; j &lt;= n; j++)</w:t>
      </w:r>
    </w:p>
    <w:p w:rsidR="00BA4863" w:rsidRPr="0088110B" w:rsidRDefault="00BA4863" w:rsidP="0088110B"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  <w:t>u[0][j] = leftboundary(y[j]);</w:t>
      </w:r>
    </w:p>
    <w:p w:rsidR="00BA4863" w:rsidRPr="0088110B" w:rsidRDefault="00BA4863" w:rsidP="0088110B">
      <w:r w:rsidRPr="0088110B">
        <w:tab/>
      </w:r>
      <w:r w:rsidRPr="0088110B">
        <w:tab/>
        <w:t>u[m][j] = rightboundary(y[j]);</w:t>
      </w:r>
    </w:p>
    <w:p w:rsidR="00BA4863" w:rsidRPr="0088110B" w:rsidRDefault="00BA4863" w:rsidP="0088110B">
      <w:r w:rsidRPr="0088110B">
        <w:tab/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for (i = 1; i&lt;m; i++)</w:t>
      </w:r>
    </w:p>
    <w:p w:rsidR="00BA4863" w:rsidRPr="0088110B" w:rsidRDefault="00BA4863" w:rsidP="0088110B"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  <w:t>u[i][0] = bottomboundary(x[i]);</w:t>
      </w:r>
    </w:p>
    <w:p w:rsidR="00BA4863" w:rsidRPr="0088110B" w:rsidRDefault="00BA4863" w:rsidP="0088110B">
      <w:r w:rsidRPr="0088110B">
        <w:tab/>
      </w:r>
      <w:r w:rsidRPr="0088110B">
        <w:tab/>
        <w:t>u[i][n] = topboundary(x[i]);</w:t>
      </w:r>
    </w:p>
    <w:p w:rsidR="00BA4863" w:rsidRPr="0088110B" w:rsidRDefault="00BA4863" w:rsidP="0088110B">
      <w:r w:rsidRPr="0088110B">
        <w:tab/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//</w:t>
      </w:r>
      <w:r w:rsidRPr="0088110B">
        <w:rPr>
          <w:rFonts w:hint="eastAsia"/>
        </w:rPr>
        <w:t>设置迭代初值</w:t>
      </w:r>
    </w:p>
    <w:p w:rsidR="00BA4863" w:rsidRPr="0088110B" w:rsidRDefault="00BA4863" w:rsidP="0088110B">
      <w:r w:rsidRPr="0088110B">
        <w:tab/>
        <w:t>for (i = 1; i&lt;m; i++)</w:t>
      </w:r>
    </w:p>
    <w:p w:rsidR="00BA4863" w:rsidRPr="0088110B" w:rsidRDefault="00BA4863" w:rsidP="0088110B"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  <w:t>for (j = 1; j&lt;n; j++)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  <w:t>u[i][j] = 0.0;</w:t>
      </w:r>
    </w:p>
    <w:p w:rsidR="00BA4863" w:rsidRPr="0088110B" w:rsidRDefault="00BA4863" w:rsidP="0088110B">
      <w:r w:rsidRPr="0088110B">
        <w:tab/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//temp</w:t>
      </w:r>
      <w:r w:rsidRPr="0088110B">
        <w:rPr>
          <w:rFonts w:hint="eastAsia"/>
        </w:rPr>
        <w:t>二维数组用于存放</w:t>
      </w:r>
      <w:r w:rsidRPr="0088110B">
        <w:t xml:space="preserve">u </w:t>
      </w:r>
      <w:r w:rsidRPr="0088110B">
        <w:rPr>
          <w:rFonts w:hint="eastAsia"/>
        </w:rPr>
        <w:t>数组在迭代过程中的中间值</w:t>
      </w:r>
    </w:p>
    <w:p w:rsidR="00BA4863" w:rsidRPr="0088110B" w:rsidRDefault="00BA4863" w:rsidP="0088110B">
      <w:r w:rsidRPr="0088110B">
        <w:tab/>
        <w:t>for (i = 0; i &lt;= m; i++)</w:t>
      </w:r>
    </w:p>
    <w:p w:rsidR="00BA4863" w:rsidRPr="0088110B" w:rsidRDefault="00BA4863" w:rsidP="0088110B"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  <w:t>for (j = 0; j &lt;= n; j++)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  <w:t>temp[i][j] = u[i][j];</w:t>
      </w:r>
    </w:p>
    <w:p w:rsidR="00BA4863" w:rsidRPr="0088110B" w:rsidRDefault="00BA4863" w:rsidP="0088110B">
      <w:r w:rsidRPr="0088110B">
        <w:tab/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k = 0; //k</w:t>
      </w:r>
      <w:r w:rsidRPr="0088110B">
        <w:rPr>
          <w:rFonts w:hint="eastAsia"/>
        </w:rPr>
        <w:t>为迭代计数器</w:t>
      </w:r>
      <w:r w:rsidRPr="0088110B">
        <w:t>,</w:t>
      </w:r>
      <w:r w:rsidRPr="0088110B">
        <w:rPr>
          <w:rFonts w:hint="eastAsia"/>
        </w:rPr>
        <w:t>此处用</w:t>
      </w:r>
      <w:r w:rsidRPr="0088110B">
        <w:t>Gauss-Seidel</w:t>
      </w:r>
      <w:r w:rsidRPr="0088110B">
        <w:rPr>
          <w:rFonts w:hint="eastAsia"/>
        </w:rPr>
        <w:t>迭代</w:t>
      </w:r>
    </w:p>
    <w:p w:rsidR="00BA4863" w:rsidRPr="0088110B" w:rsidRDefault="00BA4863" w:rsidP="0088110B">
      <w:r w:rsidRPr="0088110B">
        <w:tab/>
        <w:t>do</w:t>
      </w:r>
    </w:p>
    <w:p w:rsidR="00BA4863" w:rsidRPr="0088110B" w:rsidRDefault="00BA4863" w:rsidP="0088110B"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  <w:t>maxerr = 0.0;</w:t>
      </w:r>
    </w:p>
    <w:p w:rsidR="00BA4863" w:rsidRPr="0088110B" w:rsidRDefault="00BA4863" w:rsidP="0088110B">
      <w:r w:rsidRPr="0088110B">
        <w:tab/>
      </w:r>
      <w:r w:rsidRPr="0088110B">
        <w:tab/>
        <w:t>for (i = 1; i&lt;m; i++)</w:t>
      </w:r>
    </w:p>
    <w:p w:rsidR="00BA4863" w:rsidRPr="0088110B" w:rsidRDefault="00BA4863" w:rsidP="0088110B">
      <w:r w:rsidRPr="0088110B">
        <w:tab/>
      </w:r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  <w:t>for (j = 1; j&lt;n; j++)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</w:r>
      <w:r w:rsidRPr="0088110B">
        <w:tab/>
        <w:t>temp[i][j] = (f(x[i], y[j]) + beta*(u[i - 1][j] + temp[i + 1][j]) + gamma*(u[i][j - 1] + temp[i][j + 1])) / alpha;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</w:r>
      <w:r w:rsidRPr="0088110B">
        <w:tab/>
        <w:t>err = temp[i][j] - u[i][j];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</w:r>
      <w:r w:rsidRPr="0088110B">
        <w:tab/>
        <w:t>if (err&gt;maxerr)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</w:r>
      <w:r w:rsidRPr="0088110B">
        <w:tab/>
      </w:r>
      <w:r w:rsidRPr="0088110B">
        <w:tab/>
        <w:t>maxerr = err;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</w:r>
      <w:r w:rsidRPr="0088110B">
        <w:tab/>
        <w:t>u[i][j] = temp[i][j];</w:t>
      </w:r>
    </w:p>
    <w:p w:rsidR="00BA4863" w:rsidRPr="0088110B" w:rsidRDefault="00BA4863" w:rsidP="0088110B">
      <w:r w:rsidRPr="0088110B">
        <w:tab/>
      </w:r>
      <w:r w:rsidRPr="0088110B">
        <w:tab/>
      </w:r>
      <w:r w:rsidRPr="0088110B">
        <w:tab/>
        <w:t>}</w:t>
      </w:r>
    </w:p>
    <w:p w:rsidR="00BA4863" w:rsidRPr="0088110B" w:rsidRDefault="00BA4863" w:rsidP="0088110B">
      <w:r w:rsidRPr="0088110B">
        <w:tab/>
      </w:r>
      <w:r w:rsidRPr="0088110B">
        <w:tab/>
        <w:t>}</w:t>
      </w:r>
    </w:p>
    <w:p w:rsidR="00BA4863" w:rsidRPr="0088110B" w:rsidRDefault="00BA4863" w:rsidP="0088110B">
      <w:r w:rsidRPr="0088110B">
        <w:tab/>
      </w:r>
      <w:r w:rsidRPr="0088110B">
        <w:tab/>
        <w:t>k = k + 1;</w:t>
      </w:r>
    </w:p>
    <w:p w:rsidR="00BA4863" w:rsidRPr="0088110B" w:rsidRDefault="00BA4863" w:rsidP="0088110B">
      <w:r w:rsidRPr="0088110B">
        <w:tab/>
        <w:t>} while (maxerr&gt;0.5*1e-10);</w:t>
      </w:r>
    </w:p>
    <w:p w:rsidR="00BA4863" w:rsidRPr="0088110B" w:rsidRDefault="00BA4863" w:rsidP="0088110B">
      <w:r w:rsidRPr="0088110B">
        <w:tab/>
        <w:t>printf("k=%d\n", k);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k = m / 4;//</w:t>
      </w:r>
      <w:r w:rsidRPr="0088110B">
        <w:rPr>
          <w:rFonts w:hint="eastAsia"/>
        </w:rPr>
        <w:t>确定</w:t>
      </w:r>
      <w:r w:rsidRPr="0088110B">
        <w:t>x</w:t>
      </w:r>
      <w:r w:rsidRPr="0088110B">
        <w:rPr>
          <w:rFonts w:hint="eastAsia"/>
        </w:rPr>
        <w:t>方向每隔</w:t>
      </w:r>
      <w:r w:rsidRPr="0088110B">
        <w:t>k</w:t>
      </w:r>
      <w:r w:rsidRPr="0088110B">
        <w:rPr>
          <w:rFonts w:hint="eastAsia"/>
        </w:rPr>
        <w:t>个打印一下</w:t>
      </w:r>
    </w:p>
    <w:p w:rsidR="00BA4863" w:rsidRPr="0088110B" w:rsidRDefault="00BA4863" w:rsidP="0088110B">
      <w:r w:rsidRPr="0088110B">
        <w:tab/>
        <w:t>for (i = k; i &lt; m; i = i + k)</w:t>
      </w:r>
    </w:p>
    <w:p w:rsidR="00BA4863" w:rsidRPr="0088110B" w:rsidRDefault="00BA4863" w:rsidP="0088110B"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  <w:t>printf("at (%.2f, 0.25), numerical=%f, err=%.4e\n", x[i], u[i][n / 4], fabs(exact(x[i], y[n / 4]) - u[i][n / 4]));//</w:t>
      </w:r>
      <w:r w:rsidRPr="0088110B">
        <w:rPr>
          <w:rFonts w:hint="eastAsia"/>
        </w:rPr>
        <w:t>在</w:t>
      </w:r>
      <w:r w:rsidRPr="0088110B">
        <w:t>y=0.25</w:t>
      </w:r>
      <w:r w:rsidRPr="0088110B">
        <w:rPr>
          <w:rFonts w:hint="eastAsia"/>
        </w:rPr>
        <w:t>时的信息</w:t>
      </w:r>
    </w:p>
    <w:p w:rsidR="00BA4863" w:rsidRPr="0088110B" w:rsidRDefault="00BA4863" w:rsidP="0088110B">
      <w:r w:rsidRPr="0088110B">
        <w:tab/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ab/>
        <w:t>k = m / 4;//</w:t>
      </w:r>
      <w:r w:rsidRPr="0088110B">
        <w:rPr>
          <w:rFonts w:hint="eastAsia"/>
        </w:rPr>
        <w:t>确定</w:t>
      </w:r>
      <w:r w:rsidRPr="0088110B">
        <w:t>x</w:t>
      </w:r>
      <w:r w:rsidRPr="0088110B">
        <w:rPr>
          <w:rFonts w:hint="eastAsia"/>
        </w:rPr>
        <w:t>方向每隔</w:t>
      </w:r>
      <w:r w:rsidRPr="0088110B">
        <w:t>k</w:t>
      </w:r>
      <w:r w:rsidRPr="0088110B">
        <w:rPr>
          <w:rFonts w:hint="eastAsia"/>
        </w:rPr>
        <w:t>个打印一下</w:t>
      </w:r>
    </w:p>
    <w:p w:rsidR="00BA4863" w:rsidRPr="0088110B" w:rsidRDefault="00BA4863" w:rsidP="0088110B">
      <w:r w:rsidRPr="0088110B">
        <w:tab/>
        <w:t>for (i = k; i &lt; m; i = i + k)</w:t>
      </w:r>
    </w:p>
    <w:p w:rsidR="00BA4863" w:rsidRPr="0088110B" w:rsidRDefault="00BA4863" w:rsidP="0088110B">
      <w:r w:rsidRPr="0088110B">
        <w:tab/>
        <w:t>{</w:t>
      </w:r>
    </w:p>
    <w:p w:rsidR="00BA4863" w:rsidRPr="0088110B" w:rsidRDefault="00BA4863" w:rsidP="0088110B">
      <w:r w:rsidRPr="0088110B">
        <w:tab/>
      </w:r>
      <w:r w:rsidRPr="0088110B">
        <w:tab/>
        <w:t>printf("at (%.2f, 0.50), numerical=%f, err=%.4e\n", x[i], u[i][n / 2], fabs(exact(x[i], y[n / 2]) - u[i][n / 2]));//</w:t>
      </w:r>
      <w:r w:rsidRPr="0088110B">
        <w:rPr>
          <w:rFonts w:hint="eastAsia"/>
        </w:rPr>
        <w:t>在</w:t>
      </w:r>
      <w:r w:rsidRPr="0088110B">
        <w:t>y=0.5</w:t>
      </w:r>
      <w:r w:rsidRPr="0088110B">
        <w:rPr>
          <w:rFonts w:hint="eastAsia"/>
        </w:rPr>
        <w:t>时的信息</w:t>
      </w:r>
    </w:p>
    <w:p w:rsidR="00BA4863" w:rsidRPr="0088110B" w:rsidRDefault="00BA4863" w:rsidP="0088110B">
      <w:r w:rsidRPr="0088110B">
        <w:tab/>
        <w:t>}</w:t>
      </w:r>
    </w:p>
    <w:p w:rsidR="00BA4863" w:rsidRPr="0088110B" w:rsidRDefault="00BA4863" w:rsidP="0088110B">
      <w:r w:rsidRPr="0088110B"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>double leftboundary(double y)</w:t>
      </w:r>
    </w:p>
    <w:p w:rsidR="00BA4863" w:rsidRPr="0088110B" w:rsidRDefault="00BA4863" w:rsidP="0088110B">
      <w:r w:rsidRPr="0088110B">
        <w:t>{</w:t>
      </w:r>
    </w:p>
    <w:p w:rsidR="00BA4863" w:rsidRPr="0088110B" w:rsidRDefault="00BA4863" w:rsidP="0088110B">
      <w:r w:rsidRPr="0088110B">
        <w:tab/>
        <w:t>return sin(pi*y);</w:t>
      </w:r>
    </w:p>
    <w:p w:rsidR="00BA4863" w:rsidRPr="0088110B" w:rsidRDefault="00BA4863" w:rsidP="0088110B">
      <w:r w:rsidRPr="0088110B"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>double rightboundary(double y)</w:t>
      </w:r>
    </w:p>
    <w:p w:rsidR="00BA4863" w:rsidRPr="0088110B" w:rsidRDefault="00BA4863" w:rsidP="0088110B">
      <w:r w:rsidRPr="0088110B">
        <w:t>{</w:t>
      </w:r>
    </w:p>
    <w:p w:rsidR="00BA4863" w:rsidRPr="0088110B" w:rsidRDefault="00BA4863" w:rsidP="0088110B">
      <w:r w:rsidRPr="0088110B">
        <w:tab/>
        <w:t>return exp(1.0)*exp(1.0)*sin(pi*y);</w:t>
      </w:r>
    </w:p>
    <w:p w:rsidR="00BA4863" w:rsidRPr="0088110B" w:rsidRDefault="00BA4863" w:rsidP="0088110B">
      <w:r w:rsidRPr="0088110B"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>double bottomboundary(double x)</w:t>
      </w:r>
    </w:p>
    <w:p w:rsidR="00BA4863" w:rsidRPr="0088110B" w:rsidRDefault="00BA4863" w:rsidP="0088110B">
      <w:r w:rsidRPr="0088110B">
        <w:t>{</w:t>
      </w:r>
    </w:p>
    <w:p w:rsidR="00BA4863" w:rsidRPr="0088110B" w:rsidRDefault="00BA4863" w:rsidP="0088110B">
      <w:r w:rsidRPr="0088110B">
        <w:tab/>
        <w:t>return 0.0;</w:t>
      </w:r>
    </w:p>
    <w:p w:rsidR="00BA4863" w:rsidRPr="0088110B" w:rsidRDefault="00BA4863" w:rsidP="0088110B">
      <w:r w:rsidRPr="0088110B"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>double topboundary(double x)</w:t>
      </w:r>
    </w:p>
    <w:p w:rsidR="00BA4863" w:rsidRPr="0088110B" w:rsidRDefault="00BA4863" w:rsidP="0088110B">
      <w:r w:rsidRPr="0088110B">
        <w:t>{</w:t>
      </w:r>
    </w:p>
    <w:p w:rsidR="00BA4863" w:rsidRPr="0088110B" w:rsidRDefault="00BA4863" w:rsidP="0088110B">
      <w:r w:rsidRPr="0088110B">
        <w:tab/>
        <w:t>return 0.0;</w:t>
      </w:r>
    </w:p>
    <w:p w:rsidR="00BA4863" w:rsidRPr="0088110B" w:rsidRDefault="00BA4863" w:rsidP="0088110B">
      <w:r w:rsidRPr="0088110B"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>double f(double x, double y)</w:t>
      </w:r>
    </w:p>
    <w:p w:rsidR="00BA4863" w:rsidRPr="0088110B" w:rsidRDefault="00BA4863" w:rsidP="0088110B">
      <w:r w:rsidRPr="0088110B">
        <w:t>{</w:t>
      </w:r>
    </w:p>
    <w:p w:rsidR="00BA4863" w:rsidRPr="0088110B" w:rsidRDefault="00BA4863" w:rsidP="0088110B">
      <w:r w:rsidRPr="0088110B">
        <w:tab/>
        <w:t>return (pi*pi - 1)*exp(x)*sin(pi*y);</w:t>
      </w:r>
    </w:p>
    <w:p w:rsidR="00BA4863" w:rsidRPr="0088110B" w:rsidRDefault="00BA4863" w:rsidP="0088110B">
      <w:r w:rsidRPr="0088110B">
        <w:t>}</w:t>
      </w:r>
    </w:p>
    <w:p w:rsidR="00BA4863" w:rsidRPr="0088110B" w:rsidRDefault="00BA4863" w:rsidP="0088110B"/>
    <w:p w:rsidR="00BA4863" w:rsidRPr="0088110B" w:rsidRDefault="00BA4863" w:rsidP="0088110B">
      <w:r w:rsidRPr="0088110B">
        <w:t>double exact(double x, double y)</w:t>
      </w:r>
    </w:p>
    <w:p w:rsidR="00BA4863" w:rsidRPr="0088110B" w:rsidRDefault="00BA4863" w:rsidP="0088110B">
      <w:r w:rsidRPr="0088110B">
        <w:t>{</w:t>
      </w:r>
    </w:p>
    <w:p w:rsidR="00BA4863" w:rsidRPr="0088110B" w:rsidRDefault="00BA4863" w:rsidP="0088110B">
      <w:r w:rsidRPr="0088110B">
        <w:tab/>
        <w:t>return exp(x)*sin(pi*y);</w:t>
      </w:r>
    </w:p>
    <w:p w:rsidR="00BA4863" w:rsidRPr="0088110B" w:rsidRDefault="00BA4863" w:rsidP="0088110B">
      <w:r w:rsidRPr="0088110B">
        <w:t>}</w:t>
      </w:r>
    </w:p>
    <w:p w:rsidR="00BA4863" w:rsidRDefault="00BA4863" w:rsidP="00A97076"/>
    <w:p w:rsidR="00BA4863" w:rsidRPr="0088110B" w:rsidRDefault="00BA4863" w:rsidP="00EB54BB">
      <w:pPr>
        <w:pStyle w:val="Title"/>
        <w:jc w:val="left"/>
      </w:pPr>
      <w:bookmarkStart w:id="48" w:name="_Toc418707544"/>
      <w:r>
        <w:t>Egch5_sec2_01.c</w:t>
      </w:r>
      <w:bookmarkEnd w:id="48"/>
    </w:p>
    <w:p w:rsidR="00BA4863" w:rsidRDefault="00BA4863" w:rsidP="00A903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这是椭圆型方程边值问题的九点紧差分格式，四阶收敛。</w:t>
      </w:r>
    </w:p>
    <w:p w:rsidR="00BA4863" w:rsidRDefault="00BA4863" w:rsidP="00A9034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BA4863" w:rsidRPr="00A9034E" w:rsidRDefault="00BA4863" w:rsidP="00A9034E">
      <w:r w:rsidRPr="00A9034E">
        <w:t>#include "stdafx.h"</w:t>
      </w:r>
    </w:p>
    <w:p w:rsidR="00BA4863" w:rsidRPr="00A9034E" w:rsidRDefault="00BA4863" w:rsidP="00A9034E">
      <w:r w:rsidRPr="00A9034E">
        <w:t>#include "math.h"</w:t>
      </w:r>
    </w:p>
    <w:p w:rsidR="00BA4863" w:rsidRPr="00A9034E" w:rsidRDefault="00BA4863" w:rsidP="00A9034E">
      <w:r w:rsidRPr="00A9034E">
        <w:t>#include "stdlib.h"</w:t>
      </w:r>
    </w:p>
    <w:p w:rsidR="00BA4863" w:rsidRPr="00A9034E" w:rsidRDefault="00BA4863" w:rsidP="00A9034E">
      <w:r w:rsidRPr="00A9034E">
        <w:t>#include "stdio.h"</w:t>
      </w:r>
    </w:p>
    <w:p w:rsidR="00BA4863" w:rsidRPr="00A9034E" w:rsidRDefault="00BA4863" w:rsidP="00A9034E">
      <w:r w:rsidRPr="00A9034E">
        <w:t>double pi = 3.14159265359;</w:t>
      </w:r>
    </w:p>
    <w:p w:rsidR="00BA4863" w:rsidRPr="00A9034E" w:rsidRDefault="00BA4863" w:rsidP="00A9034E"/>
    <w:p w:rsidR="00BA4863" w:rsidRPr="00A9034E" w:rsidRDefault="00BA4863" w:rsidP="00A9034E">
      <w:r w:rsidRPr="00A9034E">
        <w:t>void main()</w:t>
      </w:r>
    </w:p>
    <w:p w:rsidR="00BA4863" w:rsidRPr="00A9034E" w:rsidRDefault="00BA4863" w:rsidP="00A9034E">
      <w:r w:rsidRPr="00A9034E">
        <w:t>{</w:t>
      </w:r>
    </w:p>
    <w:p w:rsidR="00BA4863" w:rsidRPr="00A9034E" w:rsidRDefault="00BA4863" w:rsidP="00A9034E">
      <w:r w:rsidRPr="00A9034E">
        <w:tab/>
        <w:t>double xa, xb, ya, yb, dx, dy, alpha, beta, gamma, err, maxerr;</w:t>
      </w:r>
    </w:p>
    <w:p w:rsidR="00BA4863" w:rsidRPr="00A9034E" w:rsidRDefault="00BA4863" w:rsidP="00A9034E">
      <w:r w:rsidRPr="00A9034E">
        <w:tab/>
        <w:t>double *x, *y, **u, **g, **temp, kexi,eta1,eta2;</w:t>
      </w:r>
    </w:p>
    <w:p w:rsidR="00BA4863" w:rsidRPr="00A9034E" w:rsidRDefault="00BA4863" w:rsidP="00A9034E">
      <w:r w:rsidRPr="00A9034E">
        <w:tab/>
        <w:t>int m, n, i, j, k;</w:t>
      </w:r>
    </w:p>
    <w:p w:rsidR="00BA4863" w:rsidRPr="00A9034E" w:rsidRDefault="00BA4863" w:rsidP="00A9034E">
      <w:r w:rsidRPr="00A9034E">
        <w:tab/>
        <w:t>double leftboundary(double y);</w:t>
      </w:r>
    </w:p>
    <w:p w:rsidR="00BA4863" w:rsidRPr="00A9034E" w:rsidRDefault="00BA4863" w:rsidP="00A9034E">
      <w:r w:rsidRPr="00A9034E">
        <w:tab/>
        <w:t>double rightboundary(double y);</w:t>
      </w:r>
    </w:p>
    <w:p w:rsidR="00BA4863" w:rsidRPr="00A9034E" w:rsidRDefault="00BA4863" w:rsidP="00A9034E">
      <w:r w:rsidRPr="00A9034E">
        <w:tab/>
        <w:t>double bottomboundary(double x);</w:t>
      </w:r>
    </w:p>
    <w:p w:rsidR="00BA4863" w:rsidRPr="00A9034E" w:rsidRDefault="00BA4863" w:rsidP="00A9034E">
      <w:r w:rsidRPr="00A9034E">
        <w:tab/>
        <w:t>double topboundary(double x);</w:t>
      </w:r>
    </w:p>
    <w:p w:rsidR="00BA4863" w:rsidRPr="00A9034E" w:rsidRDefault="00BA4863" w:rsidP="00A9034E">
      <w:r w:rsidRPr="00A9034E">
        <w:tab/>
        <w:t>double f(double x, double y);</w:t>
      </w:r>
    </w:p>
    <w:p w:rsidR="00BA4863" w:rsidRPr="00A9034E" w:rsidRDefault="00BA4863" w:rsidP="00A9034E">
      <w:r w:rsidRPr="00A9034E">
        <w:tab/>
        <w:t>double * *Gij(double *x, double *y, int m, int n);</w:t>
      </w:r>
    </w:p>
    <w:p w:rsidR="00BA4863" w:rsidRPr="00A9034E" w:rsidRDefault="00BA4863" w:rsidP="00A9034E">
      <w:r w:rsidRPr="00A9034E">
        <w:tab/>
        <w:t>double exact(double x, double y);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xa = 0.0;</w:t>
      </w:r>
    </w:p>
    <w:p w:rsidR="00BA4863" w:rsidRPr="00A9034E" w:rsidRDefault="00BA4863" w:rsidP="00A9034E">
      <w:r w:rsidRPr="00A9034E">
        <w:tab/>
        <w:t>xb = 2.0;</w:t>
      </w:r>
    </w:p>
    <w:p w:rsidR="00BA4863" w:rsidRPr="00A9034E" w:rsidRDefault="00BA4863" w:rsidP="00A9034E">
      <w:r w:rsidRPr="00A9034E">
        <w:tab/>
        <w:t>ya = 0.0;</w:t>
      </w:r>
    </w:p>
    <w:p w:rsidR="00BA4863" w:rsidRPr="00A9034E" w:rsidRDefault="00BA4863" w:rsidP="00A9034E">
      <w:r w:rsidRPr="00A9034E">
        <w:tab/>
        <w:t>yb = 1.0;</w:t>
      </w:r>
    </w:p>
    <w:p w:rsidR="00BA4863" w:rsidRPr="00A9034E" w:rsidRDefault="00BA4863" w:rsidP="00A9034E">
      <w:r w:rsidRPr="00A9034E">
        <w:tab/>
        <w:t>m = 64;</w:t>
      </w:r>
    </w:p>
    <w:p w:rsidR="00BA4863" w:rsidRPr="00A9034E" w:rsidRDefault="00BA4863" w:rsidP="00A9034E">
      <w:r w:rsidRPr="00A9034E">
        <w:tab/>
        <w:t>n = 32;</w:t>
      </w:r>
    </w:p>
    <w:p w:rsidR="00BA4863" w:rsidRPr="00A9034E" w:rsidRDefault="00BA4863" w:rsidP="00A9034E">
      <w:r w:rsidRPr="00A9034E">
        <w:tab/>
        <w:t>printf("m=%d, n=%d\n", m, n);</w:t>
      </w:r>
    </w:p>
    <w:p w:rsidR="00BA4863" w:rsidRPr="00A9034E" w:rsidRDefault="00BA4863" w:rsidP="00A9034E">
      <w:r w:rsidRPr="00A9034E">
        <w:tab/>
        <w:t>dx = (xb - xa) / m;</w:t>
      </w:r>
    </w:p>
    <w:p w:rsidR="00BA4863" w:rsidRPr="00A9034E" w:rsidRDefault="00BA4863" w:rsidP="00A9034E">
      <w:r w:rsidRPr="00A9034E">
        <w:tab/>
        <w:t>dy = (yb - ya) / n;</w:t>
      </w:r>
    </w:p>
    <w:p w:rsidR="00BA4863" w:rsidRPr="00A9034E" w:rsidRDefault="00BA4863" w:rsidP="00A9034E">
      <w:r w:rsidRPr="00A9034E">
        <w:tab/>
        <w:t>beta = 1.0 / (dx*dx);</w:t>
      </w:r>
    </w:p>
    <w:p w:rsidR="00BA4863" w:rsidRPr="00A9034E" w:rsidRDefault="00BA4863" w:rsidP="00A9034E">
      <w:r w:rsidRPr="00A9034E">
        <w:tab/>
        <w:t>gamma = 1.0 / (dy*dy);</w:t>
      </w:r>
    </w:p>
    <w:p w:rsidR="00BA4863" w:rsidRPr="00A9034E" w:rsidRDefault="00BA4863" w:rsidP="00A9034E">
      <w:r w:rsidRPr="00A9034E">
        <w:tab/>
        <w:t>kexi = beta + gamma;</w:t>
      </w:r>
    </w:p>
    <w:p w:rsidR="00BA4863" w:rsidRPr="00A9034E" w:rsidRDefault="00BA4863" w:rsidP="00A9034E">
      <w:r w:rsidRPr="00A9034E">
        <w:tab/>
        <w:t>eta1 = 10 * beta - 2 * gamma;</w:t>
      </w:r>
    </w:p>
    <w:p w:rsidR="00BA4863" w:rsidRPr="00A9034E" w:rsidRDefault="00BA4863" w:rsidP="00A9034E">
      <w:r w:rsidRPr="00A9034E">
        <w:tab/>
        <w:t>eta2 = 10 * gamma - 2 * beta;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x = (double *)malloc(sizeof(double)*(m + 1));</w:t>
      </w:r>
    </w:p>
    <w:p w:rsidR="00BA4863" w:rsidRPr="00A9034E" w:rsidRDefault="00BA4863" w:rsidP="00A9034E">
      <w:r w:rsidRPr="00A9034E">
        <w:tab/>
        <w:t>for (i = 0; i &lt;= m; i++)</w:t>
      </w:r>
    </w:p>
    <w:p w:rsidR="00BA4863" w:rsidRPr="00A9034E" w:rsidRDefault="00BA4863" w:rsidP="00A9034E">
      <w:r w:rsidRPr="00A9034E">
        <w:tab/>
      </w:r>
      <w:r w:rsidRPr="00A9034E">
        <w:tab/>
        <w:t>x[i] = xa + i*dx;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y = (double *)malloc(sizeof(double)*(n + 1));</w:t>
      </w:r>
    </w:p>
    <w:p w:rsidR="00BA4863" w:rsidRPr="00A9034E" w:rsidRDefault="00BA4863" w:rsidP="00A9034E">
      <w:r w:rsidRPr="00A9034E">
        <w:tab/>
        <w:t>for (j = 0; j &lt;= n; j++)</w:t>
      </w:r>
    </w:p>
    <w:p w:rsidR="00BA4863" w:rsidRPr="00A9034E" w:rsidRDefault="00BA4863" w:rsidP="00A9034E">
      <w:r w:rsidRPr="00A9034E">
        <w:tab/>
      </w:r>
      <w:r w:rsidRPr="00A9034E">
        <w:tab/>
        <w:t>y[j] = ya + j*dy;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u = (double * *)malloc(sizeof(double *)*(m + 1));</w:t>
      </w:r>
    </w:p>
    <w:p w:rsidR="00BA4863" w:rsidRPr="00A9034E" w:rsidRDefault="00BA4863" w:rsidP="00A9034E">
      <w:r w:rsidRPr="00A9034E">
        <w:tab/>
        <w:t>temp = (double * *)malloc(sizeof(double *)*(m + 1));</w:t>
      </w:r>
    </w:p>
    <w:p w:rsidR="00BA4863" w:rsidRPr="00A9034E" w:rsidRDefault="00BA4863" w:rsidP="00A9034E">
      <w:r w:rsidRPr="00A9034E">
        <w:tab/>
        <w:t>for (i = 0; i &lt;= m; i++)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u[i] = (double *)malloc(sizeof(double)*(n + 1));</w:t>
      </w:r>
    </w:p>
    <w:p w:rsidR="00BA4863" w:rsidRPr="00A9034E" w:rsidRDefault="00BA4863" w:rsidP="00A9034E">
      <w:r w:rsidRPr="00A9034E">
        <w:tab/>
      </w:r>
      <w:r w:rsidRPr="00A9034E">
        <w:tab/>
        <w:t>temp[i] = (double *)malloc(sizeof(double)*(n + 1));</w:t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for (j = 0; j &lt;= n; j++)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u[0][j] = leftboundary(y[j]);</w:t>
      </w:r>
    </w:p>
    <w:p w:rsidR="00BA4863" w:rsidRPr="00A9034E" w:rsidRDefault="00BA4863" w:rsidP="00A9034E">
      <w:r w:rsidRPr="00A9034E">
        <w:tab/>
      </w:r>
      <w:r w:rsidRPr="00A9034E">
        <w:tab/>
        <w:t>u[m][j] = rightboundary(y[j]);</w:t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for (i = 1; i&lt;m; i++)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u[i][0] = bottomboundary(x[i]);</w:t>
      </w:r>
    </w:p>
    <w:p w:rsidR="00BA4863" w:rsidRPr="00A9034E" w:rsidRDefault="00BA4863" w:rsidP="00A9034E">
      <w:r w:rsidRPr="00A9034E">
        <w:tab/>
      </w:r>
      <w:r w:rsidRPr="00A9034E">
        <w:tab/>
        <w:t>u[i][n] = topboundary(x[i]);</w:t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//</w:t>
      </w:r>
      <w:r w:rsidRPr="00A9034E">
        <w:rPr>
          <w:rFonts w:hint="eastAsia"/>
        </w:rPr>
        <w:t>设置迭代初值</w:t>
      </w:r>
    </w:p>
    <w:p w:rsidR="00BA4863" w:rsidRPr="00A9034E" w:rsidRDefault="00BA4863" w:rsidP="00A9034E">
      <w:r w:rsidRPr="00A9034E">
        <w:tab/>
        <w:t>for (i = 1; i&lt;m; i++)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for (j = 1; j&lt;n; j++)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u[i][j] = 0.0;</w:t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g = Gij(x, y, m, n);</w:t>
      </w:r>
    </w:p>
    <w:p w:rsidR="00BA4863" w:rsidRPr="00A9034E" w:rsidRDefault="00BA4863" w:rsidP="00A9034E">
      <w:r w:rsidRPr="00A9034E">
        <w:tab/>
      </w:r>
    </w:p>
    <w:p w:rsidR="00BA4863" w:rsidRPr="00A9034E" w:rsidRDefault="00BA4863" w:rsidP="00A9034E">
      <w:r w:rsidRPr="00A9034E">
        <w:tab/>
        <w:t>//temp</w:t>
      </w:r>
      <w:r w:rsidRPr="00A9034E">
        <w:rPr>
          <w:rFonts w:hint="eastAsia"/>
        </w:rPr>
        <w:t>二维数组用于存放</w:t>
      </w:r>
      <w:r w:rsidRPr="00A9034E">
        <w:t xml:space="preserve">u </w:t>
      </w:r>
      <w:r w:rsidRPr="00A9034E">
        <w:rPr>
          <w:rFonts w:hint="eastAsia"/>
        </w:rPr>
        <w:t>数组在迭代过程中的中间值</w:t>
      </w:r>
      <w:r w:rsidRPr="00A9034E">
        <w:t>,</w:t>
      </w:r>
      <w:r w:rsidRPr="00A9034E">
        <w:rPr>
          <w:rFonts w:hint="eastAsia"/>
        </w:rPr>
        <w:t>也就是旧值</w:t>
      </w:r>
    </w:p>
    <w:p w:rsidR="00BA4863" w:rsidRPr="00A9034E" w:rsidRDefault="00BA4863" w:rsidP="00A9034E">
      <w:r w:rsidRPr="00A9034E">
        <w:tab/>
        <w:t>for (i = 0; i &lt;= m; i++)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for (j = 0; j &lt;= n; j++)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temp[i][j] = u[i][j];</w:t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/>
    <w:p w:rsidR="00BA4863" w:rsidRPr="00A9034E" w:rsidRDefault="00BA4863" w:rsidP="00A9034E"/>
    <w:p w:rsidR="00BA4863" w:rsidRPr="00A9034E" w:rsidRDefault="00BA4863" w:rsidP="00A9034E">
      <w:r w:rsidRPr="00A9034E">
        <w:tab/>
        <w:t>k = 0; //k</w:t>
      </w:r>
      <w:r w:rsidRPr="00A9034E">
        <w:rPr>
          <w:rFonts w:hint="eastAsia"/>
        </w:rPr>
        <w:t>为迭代计数器</w:t>
      </w:r>
      <w:r w:rsidRPr="00A9034E">
        <w:t>,</w:t>
      </w:r>
      <w:r w:rsidRPr="00A9034E">
        <w:rPr>
          <w:rFonts w:hint="eastAsia"/>
        </w:rPr>
        <w:t>此处用</w:t>
      </w:r>
      <w:r w:rsidRPr="00A9034E">
        <w:t>Gauss-Seidel</w:t>
      </w:r>
      <w:r w:rsidRPr="00A9034E">
        <w:rPr>
          <w:rFonts w:hint="eastAsia"/>
        </w:rPr>
        <w:t>迭代</w:t>
      </w:r>
    </w:p>
    <w:p w:rsidR="00BA4863" w:rsidRPr="00A9034E" w:rsidRDefault="00BA4863" w:rsidP="00A9034E">
      <w:r w:rsidRPr="00A9034E">
        <w:tab/>
        <w:t>do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maxerr = 0.0;</w:t>
      </w:r>
    </w:p>
    <w:p w:rsidR="00BA4863" w:rsidRPr="00A9034E" w:rsidRDefault="00BA4863" w:rsidP="00A9034E">
      <w:r w:rsidRPr="00A9034E">
        <w:tab/>
      </w:r>
      <w:r w:rsidRPr="00A9034E">
        <w:tab/>
        <w:t>for (i = 1; i&lt;m; i++)</w:t>
      </w:r>
    </w:p>
    <w:p w:rsidR="00BA4863" w:rsidRPr="00A9034E" w:rsidRDefault="00BA4863" w:rsidP="00A9034E">
      <w:r w:rsidRPr="00A9034E">
        <w:tab/>
      </w:r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for (j = 1; j&lt;n; j++)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</w:r>
      <w:r w:rsidRPr="00A9034E">
        <w:tab/>
        <w:t>temp[i][j] = (g[i][j]-kexi*(u[i-1][j-1]+temp[i-1][j+1]+u[i+1][j-1]+temp[i+1][j+1])-eta1*(u[i-1][j]+temp[i+1][j])-eta2*(u[i][j-1]+temp[i][j+1])) / (-20*kexi);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</w:r>
      <w:r w:rsidRPr="00A9034E">
        <w:tab/>
        <w:t>err = temp[i][j] - u[i][j];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</w:r>
      <w:r w:rsidRPr="00A9034E">
        <w:tab/>
        <w:t>if (err&gt;maxerr)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</w:r>
      <w:r w:rsidRPr="00A9034E">
        <w:tab/>
      </w:r>
      <w:r w:rsidRPr="00A9034E">
        <w:tab/>
        <w:t>maxerr = err;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</w:r>
      <w:r w:rsidRPr="00A9034E">
        <w:tab/>
        <w:t>u[i][j] = temp[i][j];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}</w:t>
      </w:r>
    </w:p>
    <w:p w:rsidR="00BA4863" w:rsidRPr="00A9034E" w:rsidRDefault="00BA4863" w:rsidP="00A9034E">
      <w:r w:rsidRPr="00A9034E">
        <w:tab/>
      </w:r>
      <w:r w:rsidRPr="00A9034E">
        <w:tab/>
        <w:t>}</w:t>
      </w:r>
    </w:p>
    <w:p w:rsidR="00BA4863" w:rsidRPr="00A9034E" w:rsidRDefault="00BA4863" w:rsidP="00A9034E">
      <w:r w:rsidRPr="00A9034E">
        <w:tab/>
      </w:r>
      <w:r w:rsidRPr="00A9034E">
        <w:tab/>
        <w:t>k = k + 1;</w:t>
      </w:r>
    </w:p>
    <w:p w:rsidR="00BA4863" w:rsidRPr="00A9034E" w:rsidRDefault="00BA4863" w:rsidP="00A9034E">
      <w:r w:rsidRPr="00A9034E">
        <w:tab/>
        <w:t>} while (maxerr&gt;0.5*1e-10);</w:t>
      </w:r>
    </w:p>
    <w:p w:rsidR="00BA4863" w:rsidRPr="00A9034E" w:rsidRDefault="00BA4863" w:rsidP="00A9034E">
      <w:r w:rsidRPr="00A9034E">
        <w:tab/>
        <w:t>printf("k=%d\n", k);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k = m / 4;//</w:t>
      </w:r>
      <w:r w:rsidRPr="00A9034E">
        <w:rPr>
          <w:rFonts w:hint="eastAsia"/>
        </w:rPr>
        <w:t>确定</w:t>
      </w:r>
      <w:r w:rsidRPr="00A9034E">
        <w:t>x</w:t>
      </w:r>
      <w:r w:rsidRPr="00A9034E">
        <w:rPr>
          <w:rFonts w:hint="eastAsia"/>
        </w:rPr>
        <w:t>方向每隔</w:t>
      </w:r>
      <w:r w:rsidRPr="00A9034E">
        <w:t>k</w:t>
      </w:r>
      <w:r w:rsidRPr="00A9034E">
        <w:rPr>
          <w:rFonts w:hint="eastAsia"/>
        </w:rPr>
        <w:t>个打印一下</w:t>
      </w:r>
    </w:p>
    <w:p w:rsidR="00BA4863" w:rsidRPr="00A9034E" w:rsidRDefault="00BA4863" w:rsidP="00A9034E">
      <w:r w:rsidRPr="00A9034E">
        <w:tab/>
        <w:t>for (i = k; i &lt; m; i = i + k)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printf("at (%.2f, 0.25), numerical=%f, err=%.4e\n", x[i], u[i][n / 4], fabs(exact(x[i], y[n / 4]) - u[i][n / 4]));//</w:t>
      </w:r>
      <w:r w:rsidRPr="00A9034E">
        <w:rPr>
          <w:rFonts w:hint="eastAsia"/>
        </w:rPr>
        <w:t>在</w:t>
      </w:r>
      <w:r w:rsidRPr="00A9034E">
        <w:t>y=0.25</w:t>
      </w:r>
      <w:r w:rsidRPr="00A9034E">
        <w:rPr>
          <w:rFonts w:hint="eastAsia"/>
        </w:rPr>
        <w:t>时的信息</w:t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ab/>
        <w:t>k = m / 4;//</w:t>
      </w:r>
      <w:r w:rsidRPr="00A9034E">
        <w:rPr>
          <w:rFonts w:hint="eastAsia"/>
        </w:rPr>
        <w:t>确定</w:t>
      </w:r>
      <w:r w:rsidRPr="00A9034E">
        <w:t>x</w:t>
      </w:r>
      <w:r w:rsidRPr="00A9034E">
        <w:rPr>
          <w:rFonts w:hint="eastAsia"/>
        </w:rPr>
        <w:t>方向每隔</w:t>
      </w:r>
      <w:r w:rsidRPr="00A9034E">
        <w:t>k</w:t>
      </w:r>
      <w:r w:rsidRPr="00A9034E">
        <w:rPr>
          <w:rFonts w:hint="eastAsia"/>
        </w:rPr>
        <w:t>个打印一下</w:t>
      </w:r>
    </w:p>
    <w:p w:rsidR="00BA4863" w:rsidRPr="00A9034E" w:rsidRDefault="00BA4863" w:rsidP="00A9034E">
      <w:r w:rsidRPr="00A9034E">
        <w:tab/>
        <w:t>for (i = k; i &lt; m; i = i + k)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printf("at (%.2f, 0.50), numerical=%f, err=%.4e\n", x[i], u[i][n / 2], fabs(exact(x[i], y[n / 2]) - u[i][n / 2]));//</w:t>
      </w:r>
      <w:r w:rsidRPr="00A9034E">
        <w:rPr>
          <w:rFonts w:hint="eastAsia"/>
        </w:rPr>
        <w:t>在</w:t>
      </w:r>
      <w:r w:rsidRPr="00A9034E">
        <w:t>y=0.5</w:t>
      </w:r>
      <w:r w:rsidRPr="00A9034E">
        <w:rPr>
          <w:rFonts w:hint="eastAsia"/>
        </w:rPr>
        <w:t>时的信息</w:t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>
      <w:r w:rsidRPr="00A9034E">
        <w:tab/>
        <w:t>free(x); free(y);</w:t>
      </w:r>
    </w:p>
    <w:p w:rsidR="00BA4863" w:rsidRPr="00A9034E" w:rsidRDefault="00BA4863" w:rsidP="00A9034E">
      <w:r w:rsidRPr="00A9034E"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>double leftboundary(double y)</w:t>
      </w:r>
    </w:p>
    <w:p w:rsidR="00BA4863" w:rsidRPr="00A9034E" w:rsidRDefault="00BA4863" w:rsidP="00A9034E">
      <w:r w:rsidRPr="00A9034E">
        <w:t>{</w:t>
      </w:r>
    </w:p>
    <w:p w:rsidR="00BA4863" w:rsidRPr="00A9034E" w:rsidRDefault="00BA4863" w:rsidP="00A9034E">
      <w:r w:rsidRPr="00A9034E">
        <w:tab/>
        <w:t>return sin(pi*y);</w:t>
      </w:r>
    </w:p>
    <w:p w:rsidR="00BA4863" w:rsidRPr="00A9034E" w:rsidRDefault="00BA4863" w:rsidP="00A9034E">
      <w:r w:rsidRPr="00A9034E"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>double rightboundary(double y)</w:t>
      </w:r>
    </w:p>
    <w:p w:rsidR="00BA4863" w:rsidRPr="00A9034E" w:rsidRDefault="00BA4863" w:rsidP="00A9034E">
      <w:r w:rsidRPr="00A9034E">
        <w:t>{</w:t>
      </w:r>
    </w:p>
    <w:p w:rsidR="00BA4863" w:rsidRPr="00A9034E" w:rsidRDefault="00BA4863" w:rsidP="00A9034E">
      <w:r w:rsidRPr="00A9034E">
        <w:tab/>
        <w:t>return exp(1.0)*exp(1.0)*sin(pi*y);</w:t>
      </w:r>
    </w:p>
    <w:p w:rsidR="00BA4863" w:rsidRPr="00A9034E" w:rsidRDefault="00BA4863" w:rsidP="00A9034E">
      <w:r w:rsidRPr="00A9034E"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>double bottomboundary(double x)</w:t>
      </w:r>
    </w:p>
    <w:p w:rsidR="00BA4863" w:rsidRPr="00A9034E" w:rsidRDefault="00BA4863" w:rsidP="00A9034E">
      <w:r w:rsidRPr="00A9034E">
        <w:t>{</w:t>
      </w:r>
    </w:p>
    <w:p w:rsidR="00BA4863" w:rsidRPr="00A9034E" w:rsidRDefault="00BA4863" w:rsidP="00A9034E">
      <w:r w:rsidRPr="00A9034E">
        <w:tab/>
        <w:t>return 0.0;</w:t>
      </w:r>
    </w:p>
    <w:p w:rsidR="00BA4863" w:rsidRPr="00A9034E" w:rsidRDefault="00BA4863" w:rsidP="00A9034E">
      <w:r w:rsidRPr="00A9034E"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>double topboundary(double x)</w:t>
      </w:r>
    </w:p>
    <w:p w:rsidR="00BA4863" w:rsidRPr="00A9034E" w:rsidRDefault="00BA4863" w:rsidP="00A9034E">
      <w:r w:rsidRPr="00A9034E">
        <w:t>{</w:t>
      </w:r>
    </w:p>
    <w:p w:rsidR="00BA4863" w:rsidRPr="00A9034E" w:rsidRDefault="00BA4863" w:rsidP="00A9034E">
      <w:r w:rsidRPr="00A9034E">
        <w:tab/>
        <w:t>return 0.0;</w:t>
      </w:r>
    </w:p>
    <w:p w:rsidR="00BA4863" w:rsidRPr="00A9034E" w:rsidRDefault="00BA4863" w:rsidP="00A9034E">
      <w:r w:rsidRPr="00A9034E"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>double f(double x, double y)</w:t>
      </w:r>
    </w:p>
    <w:p w:rsidR="00BA4863" w:rsidRPr="00A9034E" w:rsidRDefault="00BA4863" w:rsidP="00A9034E">
      <w:r w:rsidRPr="00A9034E">
        <w:t>{</w:t>
      </w:r>
    </w:p>
    <w:p w:rsidR="00BA4863" w:rsidRPr="00A9034E" w:rsidRDefault="00BA4863" w:rsidP="00A9034E">
      <w:r w:rsidRPr="00A9034E">
        <w:tab/>
        <w:t>return (pi*pi - 1)*exp(x)*sin(pi*y);</w:t>
      </w:r>
    </w:p>
    <w:p w:rsidR="00BA4863" w:rsidRPr="00A9034E" w:rsidRDefault="00BA4863" w:rsidP="00A9034E">
      <w:r w:rsidRPr="00A9034E"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>double  * *Gij(double *x, double *y, int m, int n)  //</w:t>
      </w:r>
      <w:r w:rsidRPr="00A9034E">
        <w:rPr>
          <w:rFonts w:hint="eastAsia"/>
        </w:rPr>
        <w:t>计算</w:t>
      </w:r>
      <w:r w:rsidRPr="00A9034E">
        <w:t>-12 epsilon_x_epsilon_y f_ij</w:t>
      </w:r>
    </w:p>
    <w:p w:rsidR="00BA4863" w:rsidRPr="00A9034E" w:rsidRDefault="00BA4863" w:rsidP="00A9034E">
      <w:r w:rsidRPr="00A9034E">
        <w:t>{</w:t>
      </w:r>
    </w:p>
    <w:p w:rsidR="00BA4863" w:rsidRPr="00A9034E" w:rsidRDefault="00BA4863" w:rsidP="00A9034E">
      <w:r w:rsidRPr="00A9034E">
        <w:tab/>
        <w:t>double * *ans,temp1,temp2,temp3;</w:t>
      </w:r>
    </w:p>
    <w:p w:rsidR="00BA4863" w:rsidRPr="00A9034E" w:rsidRDefault="00BA4863" w:rsidP="00A9034E">
      <w:r w:rsidRPr="00A9034E">
        <w:tab/>
        <w:t>int i, j;</w:t>
      </w:r>
    </w:p>
    <w:p w:rsidR="00BA4863" w:rsidRPr="00A9034E" w:rsidRDefault="00BA4863" w:rsidP="00A9034E">
      <w:r w:rsidRPr="00A9034E">
        <w:tab/>
        <w:t>ans = (double * *)malloc(sizeof(double *)*(m + 1));</w:t>
      </w:r>
    </w:p>
    <w:p w:rsidR="00BA4863" w:rsidRPr="00A9034E" w:rsidRDefault="00BA4863" w:rsidP="00A9034E">
      <w:r w:rsidRPr="00A9034E">
        <w:tab/>
        <w:t>for (i = 0; i &lt;= m; i++)</w:t>
      </w:r>
    </w:p>
    <w:p w:rsidR="00BA4863" w:rsidRPr="00A9034E" w:rsidRDefault="00BA4863" w:rsidP="00A9034E">
      <w:r w:rsidRPr="00A9034E">
        <w:tab/>
      </w:r>
      <w:r w:rsidRPr="00A9034E">
        <w:tab/>
        <w:t>ans[i] = (double *)malloc(sizeof(double)*(n + 1));</w:t>
      </w:r>
    </w:p>
    <w:p w:rsidR="00BA4863" w:rsidRPr="00A9034E" w:rsidRDefault="00BA4863" w:rsidP="00A9034E">
      <w:r w:rsidRPr="00A9034E">
        <w:tab/>
      </w:r>
    </w:p>
    <w:p w:rsidR="00BA4863" w:rsidRPr="00A9034E" w:rsidRDefault="00BA4863" w:rsidP="00A9034E">
      <w:r w:rsidRPr="00A9034E">
        <w:tab/>
        <w:t>for (i = 0; i &lt;= m; i++)</w:t>
      </w:r>
    </w:p>
    <w:p w:rsidR="00BA4863" w:rsidRPr="00A9034E" w:rsidRDefault="00BA4863" w:rsidP="00A9034E"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  <w:t>for (j = 0; j &lt;= n; j++)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ans[i][j] = 0.0;</w:t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>
      <w:r w:rsidRPr="00A9034E">
        <w:tab/>
        <w:t>for (i = 1; i &lt; m; i++)</w:t>
      </w:r>
    </w:p>
    <w:p w:rsidR="00BA4863" w:rsidRPr="00A9034E" w:rsidRDefault="00BA4863" w:rsidP="00A9034E">
      <w:r w:rsidRPr="00A9034E">
        <w:tab/>
        <w:t xml:space="preserve">{  </w:t>
      </w:r>
    </w:p>
    <w:p w:rsidR="00BA4863" w:rsidRPr="00A9034E" w:rsidRDefault="00BA4863" w:rsidP="00A9034E">
      <w:r w:rsidRPr="00A9034E">
        <w:tab/>
      </w:r>
      <w:r w:rsidRPr="00A9034E">
        <w:tab/>
        <w:t>for (j = 1; j &lt; n; j++)</w:t>
      </w:r>
    </w:p>
    <w:p w:rsidR="00BA4863" w:rsidRPr="00A9034E" w:rsidRDefault="00BA4863" w:rsidP="00A9034E">
      <w:r w:rsidRPr="00A9034E">
        <w:tab/>
      </w:r>
      <w:r w:rsidRPr="00A9034E">
        <w:tab/>
        <w:t>{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temp1 = f(x[i - 1], y[j - 1]) + 10 * f(x[i], y[j - 1]) + f(x[i + 1], y[j - 1]);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temp2 = f(x[i - 1], y[j]) + 10 * f(x[i], y[j]) + f(x[i + 1], y[j]);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temp3 = f(x[i - 1], y[j + 1]) + 10 * f(x[i], y[j + 1]) + f(x[i + 1], y[j + 1]);</w:t>
      </w:r>
    </w:p>
    <w:p w:rsidR="00BA4863" w:rsidRPr="00A9034E" w:rsidRDefault="00BA4863" w:rsidP="00A9034E">
      <w:r w:rsidRPr="00A9034E">
        <w:tab/>
      </w:r>
      <w:r w:rsidRPr="00A9034E">
        <w:tab/>
      </w:r>
      <w:r w:rsidRPr="00A9034E">
        <w:tab/>
        <w:t>ans[i][j] = -(temp1 + temp3 + 10 * temp2) / 12.0;</w:t>
      </w:r>
    </w:p>
    <w:p w:rsidR="00BA4863" w:rsidRPr="00A9034E" w:rsidRDefault="00BA4863" w:rsidP="00A9034E">
      <w:r w:rsidRPr="00A9034E">
        <w:tab/>
      </w:r>
      <w:r w:rsidRPr="00A9034E">
        <w:tab/>
        <w:t>}</w:t>
      </w:r>
    </w:p>
    <w:p w:rsidR="00BA4863" w:rsidRPr="00A9034E" w:rsidRDefault="00BA4863" w:rsidP="00A9034E">
      <w:r w:rsidRPr="00A9034E">
        <w:tab/>
      </w:r>
      <w:r w:rsidRPr="00A9034E">
        <w:tab/>
      </w:r>
    </w:p>
    <w:p w:rsidR="00BA4863" w:rsidRPr="00A9034E" w:rsidRDefault="00BA4863" w:rsidP="00A9034E">
      <w:r w:rsidRPr="00A9034E">
        <w:tab/>
        <w:t>}</w:t>
      </w:r>
    </w:p>
    <w:p w:rsidR="00BA4863" w:rsidRPr="00A9034E" w:rsidRDefault="00BA4863" w:rsidP="00A9034E">
      <w:r w:rsidRPr="00A9034E">
        <w:tab/>
        <w:t>return ans;</w:t>
      </w:r>
    </w:p>
    <w:p w:rsidR="00BA4863" w:rsidRPr="00A9034E" w:rsidRDefault="00BA4863" w:rsidP="00A9034E">
      <w:r w:rsidRPr="00A9034E">
        <w:t>}</w:t>
      </w:r>
    </w:p>
    <w:p w:rsidR="00BA4863" w:rsidRPr="00A9034E" w:rsidRDefault="00BA4863" w:rsidP="00A9034E"/>
    <w:p w:rsidR="00BA4863" w:rsidRPr="00A9034E" w:rsidRDefault="00BA4863" w:rsidP="00A9034E">
      <w:r w:rsidRPr="00A9034E">
        <w:t>double exact(double x, double y)</w:t>
      </w:r>
    </w:p>
    <w:p w:rsidR="00BA4863" w:rsidRPr="00A9034E" w:rsidRDefault="00BA4863" w:rsidP="00A9034E">
      <w:r w:rsidRPr="00A9034E">
        <w:t>{</w:t>
      </w:r>
    </w:p>
    <w:p w:rsidR="00BA4863" w:rsidRPr="00A9034E" w:rsidRDefault="00BA4863" w:rsidP="00A9034E">
      <w:r w:rsidRPr="00A9034E">
        <w:tab/>
        <w:t>return exp(x)*sin(pi*y);</w:t>
      </w:r>
    </w:p>
    <w:p w:rsidR="00BA4863" w:rsidRPr="00A9034E" w:rsidRDefault="00BA4863" w:rsidP="00A9034E">
      <w:r w:rsidRPr="00A9034E">
        <w:t>}</w:t>
      </w:r>
    </w:p>
    <w:p w:rsidR="00BA4863" w:rsidRDefault="00BA4863" w:rsidP="00A97076"/>
    <w:p w:rsidR="00BA4863" w:rsidRPr="002F76DB" w:rsidRDefault="00BA4863" w:rsidP="00D01885">
      <w:pPr>
        <w:pStyle w:val="Title"/>
        <w:jc w:val="left"/>
      </w:pPr>
      <w:bookmarkStart w:id="49" w:name="_Toc414173602"/>
      <w:bookmarkStart w:id="50" w:name="_Toc418707545"/>
      <w:r>
        <w:t>Egch5_sec3_01.c</w:t>
      </w:r>
      <w:bookmarkEnd w:id="49"/>
      <w:bookmarkEnd w:id="50"/>
    </w:p>
    <w:p w:rsidR="00BA4863" w:rsidRDefault="00BA4863" w:rsidP="00D018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  <w:highlight w:val="white"/>
        </w:rPr>
        <w:t>椭圆方程混合边界条件的差分格式，二阶收敛。</w:t>
      </w:r>
    </w:p>
    <w:p w:rsidR="00BA4863" w:rsidRDefault="00BA4863" w:rsidP="00D0188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</w:p>
    <w:p w:rsidR="00BA4863" w:rsidRPr="002F76DB" w:rsidRDefault="00BA4863" w:rsidP="00D01885">
      <w:r w:rsidRPr="002F76DB">
        <w:t>#include "stdafx.h"</w:t>
      </w:r>
    </w:p>
    <w:p w:rsidR="00BA4863" w:rsidRPr="002F76DB" w:rsidRDefault="00BA4863" w:rsidP="00D01885">
      <w:r w:rsidRPr="002F76DB">
        <w:t>#include "math.h"</w:t>
      </w:r>
    </w:p>
    <w:p w:rsidR="00BA4863" w:rsidRPr="002F76DB" w:rsidRDefault="00BA4863" w:rsidP="00D01885">
      <w:r w:rsidRPr="002F76DB">
        <w:t>#include "stdlib.h"</w:t>
      </w:r>
    </w:p>
    <w:p w:rsidR="00BA4863" w:rsidRPr="002F76DB" w:rsidRDefault="00BA4863" w:rsidP="00D01885">
      <w:r w:rsidRPr="002F76DB">
        <w:t>#include "stdio.h"</w:t>
      </w:r>
    </w:p>
    <w:p w:rsidR="00BA4863" w:rsidRPr="002F76DB" w:rsidRDefault="00BA4863" w:rsidP="00D01885">
      <w:r w:rsidRPr="002F76DB">
        <w:t>double pi = 3.14159265359;</w:t>
      </w:r>
    </w:p>
    <w:p w:rsidR="00BA4863" w:rsidRPr="002F76DB" w:rsidRDefault="00BA4863" w:rsidP="00D01885"/>
    <w:p w:rsidR="00BA4863" w:rsidRPr="002F76DB" w:rsidRDefault="00BA4863" w:rsidP="00D01885">
      <w:r w:rsidRPr="002F76DB">
        <w:t>void main()</w:t>
      </w:r>
    </w:p>
    <w:p w:rsidR="00BA4863" w:rsidRPr="002F76DB" w:rsidRDefault="00BA4863" w:rsidP="00D01885">
      <w:r w:rsidRPr="002F76DB">
        <w:t>{</w:t>
      </w:r>
    </w:p>
    <w:p w:rsidR="00BA4863" w:rsidRPr="002F76DB" w:rsidRDefault="00BA4863" w:rsidP="00D01885">
      <w:r w:rsidRPr="002F76DB">
        <w:tab/>
        <w:t>double xa, xb, ya, yb, dx, dy, alpha, beta, gamma, maxerr;</w:t>
      </w:r>
    </w:p>
    <w:p w:rsidR="00BA4863" w:rsidRPr="002F76DB" w:rsidRDefault="00BA4863" w:rsidP="00D01885">
      <w:r w:rsidRPr="002F76DB">
        <w:tab/>
        <w:t>double *x, *y, **u, **v, **lambda, kexi, eta, *d, temp;</w:t>
      </w:r>
    </w:p>
    <w:p w:rsidR="00BA4863" w:rsidRPr="002F76DB" w:rsidRDefault="00BA4863" w:rsidP="00D01885">
      <w:r w:rsidRPr="002F76DB">
        <w:tab/>
        <w:t>int m, n, i, j, k;</w:t>
      </w:r>
    </w:p>
    <w:p w:rsidR="00BA4863" w:rsidRPr="002F76DB" w:rsidRDefault="00BA4863" w:rsidP="00D01885">
      <w:r w:rsidRPr="002F76DB">
        <w:tab/>
        <w:t>double f(double x, double y);</w:t>
      </w:r>
    </w:p>
    <w:p w:rsidR="00BA4863" w:rsidRPr="002F76DB" w:rsidRDefault="00BA4863" w:rsidP="00D01885">
      <w:r w:rsidRPr="002F76DB">
        <w:tab/>
        <w:t>double lambda_function(double x, double y);</w:t>
      </w:r>
    </w:p>
    <w:p w:rsidR="00BA4863" w:rsidRPr="002F76DB" w:rsidRDefault="00BA4863" w:rsidP="00D01885">
      <w:r w:rsidRPr="002F76DB">
        <w:tab/>
        <w:t>double phi1(double y);</w:t>
      </w:r>
    </w:p>
    <w:p w:rsidR="00BA4863" w:rsidRPr="002F76DB" w:rsidRDefault="00BA4863" w:rsidP="00D01885">
      <w:r w:rsidRPr="002F76DB">
        <w:tab/>
        <w:t>double phi2(double y);</w:t>
      </w:r>
    </w:p>
    <w:p w:rsidR="00BA4863" w:rsidRPr="002F76DB" w:rsidRDefault="00BA4863" w:rsidP="00D01885">
      <w:r w:rsidRPr="002F76DB">
        <w:tab/>
        <w:t>double psi1(double x);</w:t>
      </w:r>
    </w:p>
    <w:p w:rsidR="00BA4863" w:rsidRPr="002F76DB" w:rsidRDefault="00BA4863" w:rsidP="00D01885">
      <w:r w:rsidRPr="002F76DB">
        <w:tab/>
        <w:t>double psi2(double x);</w:t>
      </w:r>
    </w:p>
    <w:p w:rsidR="00BA4863" w:rsidRPr="002F76DB" w:rsidRDefault="00BA4863" w:rsidP="00D01885">
      <w:r w:rsidRPr="002F76DB">
        <w:tab/>
        <w:t>double exact(double x, double y);</w:t>
      </w:r>
    </w:p>
    <w:p w:rsidR="00BA4863" w:rsidRPr="002F76DB" w:rsidRDefault="00BA4863" w:rsidP="00D01885"/>
    <w:p w:rsidR="00BA4863" w:rsidRPr="002F76DB" w:rsidRDefault="00BA4863" w:rsidP="00D01885">
      <w:r w:rsidRPr="002F76DB">
        <w:tab/>
        <w:t>xa = 0.0;</w:t>
      </w:r>
    </w:p>
    <w:p w:rsidR="00BA4863" w:rsidRPr="002F76DB" w:rsidRDefault="00BA4863" w:rsidP="00D01885">
      <w:r w:rsidRPr="002F76DB">
        <w:tab/>
        <w:t>xb = 2.0;</w:t>
      </w:r>
    </w:p>
    <w:p w:rsidR="00BA4863" w:rsidRPr="002F76DB" w:rsidRDefault="00BA4863" w:rsidP="00D01885">
      <w:r w:rsidRPr="002F76DB">
        <w:tab/>
        <w:t>ya = 0.0;</w:t>
      </w:r>
    </w:p>
    <w:p w:rsidR="00BA4863" w:rsidRPr="002F76DB" w:rsidRDefault="00BA4863" w:rsidP="00D01885">
      <w:r w:rsidRPr="002F76DB">
        <w:tab/>
        <w:t>yb = 1.0;</w:t>
      </w:r>
    </w:p>
    <w:p w:rsidR="00BA4863" w:rsidRPr="002F76DB" w:rsidRDefault="00BA4863" w:rsidP="00D01885">
      <w:r w:rsidRPr="002F76DB">
        <w:tab/>
        <w:t>m = 64;</w:t>
      </w:r>
    </w:p>
    <w:p w:rsidR="00BA4863" w:rsidRPr="002F76DB" w:rsidRDefault="00BA4863" w:rsidP="00D01885">
      <w:r w:rsidRPr="002F76DB">
        <w:tab/>
        <w:t>n = 32;</w:t>
      </w:r>
    </w:p>
    <w:p w:rsidR="00BA4863" w:rsidRPr="002F76DB" w:rsidRDefault="00BA4863" w:rsidP="00D01885">
      <w:r w:rsidRPr="002F76DB">
        <w:tab/>
        <w:t>printf("m=%d, n=%d\n", m, n);</w:t>
      </w:r>
    </w:p>
    <w:p w:rsidR="00BA4863" w:rsidRPr="002F76DB" w:rsidRDefault="00BA4863" w:rsidP="00D01885">
      <w:r w:rsidRPr="002F76DB">
        <w:tab/>
        <w:t>dx = (xb - xa) / m;</w:t>
      </w:r>
    </w:p>
    <w:p w:rsidR="00BA4863" w:rsidRPr="002F76DB" w:rsidRDefault="00BA4863" w:rsidP="00D01885">
      <w:r w:rsidRPr="002F76DB">
        <w:tab/>
        <w:t>dy = (yb - ya) / n;</w:t>
      </w:r>
    </w:p>
    <w:p w:rsidR="00BA4863" w:rsidRPr="002F76DB" w:rsidRDefault="00BA4863" w:rsidP="00D01885">
      <w:r w:rsidRPr="002F76DB">
        <w:tab/>
        <w:t>beta = 1.0 / (dx*dx);</w:t>
      </w:r>
    </w:p>
    <w:p w:rsidR="00BA4863" w:rsidRPr="002F76DB" w:rsidRDefault="00BA4863" w:rsidP="00D01885">
      <w:r w:rsidRPr="002F76DB">
        <w:tab/>
        <w:t>gamma = 1.0 / (dy*dy);</w:t>
      </w:r>
    </w:p>
    <w:p w:rsidR="00BA4863" w:rsidRPr="002F76DB" w:rsidRDefault="00BA4863" w:rsidP="00D01885">
      <w:r w:rsidRPr="002F76DB">
        <w:tab/>
        <w:t>alpha = 2 * (beta + gamma);</w:t>
      </w:r>
    </w:p>
    <w:p w:rsidR="00BA4863" w:rsidRPr="002F76DB" w:rsidRDefault="00BA4863" w:rsidP="00D01885">
      <w:r w:rsidRPr="002F76DB">
        <w:tab/>
        <w:t>kexi = 2.0 / dx;</w:t>
      </w:r>
    </w:p>
    <w:p w:rsidR="00BA4863" w:rsidRPr="002F76DB" w:rsidRDefault="00BA4863" w:rsidP="00D01885">
      <w:r w:rsidRPr="002F76DB">
        <w:tab/>
        <w:t>eta = 2.0 / dy;</w:t>
      </w:r>
    </w:p>
    <w:p w:rsidR="00BA4863" w:rsidRPr="002F76DB" w:rsidRDefault="00BA4863" w:rsidP="00D01885">
      <w:r w:rsidRPr="002F76DB">
        <w:tab/>
      </w:r>
    </w:p>
    <w:p w:rsidR="00BA4863" w:rsidRPr="002F76DB" w:rsidRDefault="00BA4863" w:rsidP="00D01885">
      <w:r w:rsidRPr="002F76DB">
        <w:tab/>
        <w:t>x = (double *)malloc(sizeof(double)*(m + 1));</w:t>
      </w:r>
    </w:p>
    <w:p w:rsidR="00BA4863" w:rsidRPr="002F76DB" w:rsidRDefault="00BA4863" w:rsidP="00D01885">
      <w:r w:rsidRPr="002F76DB">
        <w:tab/>
        <w:t>for (i = 0; i &lt;= m; i++)</w:t>
      </w:r>
    </w:p>
    <w:p w:rsidR="00BA4863" w:rsidRPr="002F76DB" w:rsidRDefault="00BA4863" w:rsidP="00D01885">
      <w:r w:rsidRPr="002F76DB">
        <w:tab/>
      </w:r>
      <w:r w:rsidRPr="002F76DB">
        <w:tab/>
        <w:t>x[i] = xa + i*dx;</w:t>
      </w:r>
    </w:p>
    <w:p w:rsidR="00BA4863" w:rsidRPr="002F76DB" w:rsidRDefault="00BA4863" w:rsidP="00D01885"/>
    <w:p w:rsidR="00BA4863" w:rsidRPr="002F76DB" w:rsidRDefault="00BA4863" w:rsidP="00D01885">
      <w:r w:rsidRPr="002F76DB">
        <w:tab/>
        <w:t>y = (double *)malloc(sizeof(double)*(n + 1));</w:t>
      </w:r>
    </w:p>
    <w:p w:rsidR="00BA4863" w:rsidRPr="002F76DB" w:rsidRDefault="00BA4863" w:rsidP="00D01885">
      <w:r w:rsidRPr="002F76DB">
        <w:tab/>
        <w:t>for (j = 0; j &lt;= n; j++)</w:t>
      </w:r>
    </w:p>
    <w:p w:rsidR="00BA4863" w:rsidRPr="002F76DB" w:rsidRDefault="00BA4863" w:rsidP="00D01885">
      <w:r w:rsidRPr="002F76DB">
        <w:tab/>
      </w:r>
      <w:r w:rsidRPr="002F76DB">
        <w:tab/>
        <w:t>y[j] = ya + j*dy;</w:t>
      </w:r>
    </w:p>
    <w:p w:rsidR="00BA4863" w:rsidRPr="002F76DB" w:rsidRDefault="00BA4863" w:rsidP="00D01885"/>
    <w:p w:rsidR="00BA4863" w:rsidRPr="002F76DB" w:rsidRDefault="00BA4863" w:rsidP="00D01885">
      <w:r w:rsidRPr="002F76DB">
        <w:tab/>
        <w:t>u = (double * *)malloc(sizeof(double *)*(m + 1));</w:t>
      </w:r>
    </w:p>
    <w:p w:rsidR="00BA4863" w:rsidRPr="002F76DB" w:rsidRDefault="00BA4863" w:rsidP="00D01885">
      <w:r w:rsidRPr="002F76DB">
        <w:tab/>
        <w:t>v = (double * *)malloc(sizeof(double *)*(m + 1));</w:t>
      </w:r>
    </w:p>
    <w:p w:rsidR="00BA4863" w:rsidRPr="002F76DB" w:rsidRDefault="00BA4863" w:rsidP="00D01885">
      <w:r w:rsidRPr="002F76DB">
        <w:tab/>
        <w:t>lambda = (double * *)malloc(sizeof(double *)*(m + 1));</w:t>
      </w:r>
    </w:p>
    <w:p w:rsidR="00BA4863" w:rsidRPr="002F76DB" w:rsidRDefault="00BA4863" w:rsidP="00D01885">
      <w:r w:rsidRPr="002F76DB">
        <w:tab/>
        <w:t>for (i = 0; i &lt;= m; i++)</w:t>
      </w:r>
    </w:p>
    <w:p w:rsidR="00BA4863" w:rsidRPr="002F76DB" w:rsidRDefault="00BA4863" w:rsidP="00D01885"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  <w:t>u[i] = (double *)malloc(sizeof(double)*(n + 1));</w:t>
      </w:r>
    </w:p>
    <w:p w:rsidR="00BA4863" w:rsidRPr="002F76DB" w:rsidRDefault="00BA4863" w:rsidP="00D01885">
      <w:r w:rsidRPr="002F76DB">
        <w:tab/>
      </w:r>
      <w:r w:rsidRPr="002F76DB">
        <w:tab/>
        <w:t>v[i] = (double *)malloc(sizeof(double)*(n + 1));</w:t>
      </w:r>
    </w:p>
    <w:p w:rsidR="00BA4863" w:rsidRPr="002F76DB" w:rsidRDefault="00BA4863" w:rsidP="00D01885">
      <w:r w:rsidRPr="002F76DB">
        <w:tab/>
      </w:r>
      <w:r w:rsidRPr="002F76DB">
        <w:tab/>
        <w:t>lambda[i] = (double *)malloc(sizeof(double)*(n + 1));</w:t>
      </w:r>
    </w:p>
    <w:p w:rsidR="00BA4863" w:rsidRPr="002F76DB" w:rsidRDefault="00BA4863" w:rsidP="00D01885">
      <w:r w:rsidRPr="002F76DB">
        <w:tab/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ab/>
        <w:t>//</w:t>
      </w:r>
      <w:r w:rsidRPr="002F76DB">
        <w:rPr>
          <w:rFonts w:hint="eastAsia"/>
        </w:rPr>
        <w:t>设置迭代初值</w:t>
      </w:r>
      <w:r w:rsidRPr="002F76DB">
        <w:t>,u_ij</w:t>
      </w:r>
      <w:r w:rsidRPr="002F76DB">
        <w:rPr>
          <w:rFonts w:hint="eastAsia"/>
        </w:rPr>
        <w:t>放旧值，</w:t>
      </w:r>
      <w:r w:rsidRPr="002F76DB">
        <w:t>v_ij</w:t>
      </w:r>
      <w:r w:rsidRPr="002F76DB">
        <w:rPr>
          <w:rFonts w:hint="eastAsia"/>
        </w:rPr>
        <w:t>放新值。</w:t>
      </w:r>
    </w:p>
    <w:p w:rsidR="00BA4863" w:rsidRPr="002F76DB" w:rsidRDefault="00BA4863" w:rsidP="00D01885">
      <w:r w:rsidRPr="002F76DB">
        <w:tab/>
        <w:t>for (i = 0; i&lt;= m; i++)</w:t>
      </w:r>
    </w:p>
    <w:p w:rsidR="00BA4863" w:rsidRPr="002F76DB" w:rsidRDefault="00BA4863" w:rsidP="00D01885"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  <w:t>for (j = 0; j &lt;= n; j++)</w:t>
      </w:r>
    </w:p>
    <w:p w:rsidR="00BA4863" w:rsidRPr="002F76DB" w:rsidRDefault="00BA4863" w:rsidP="00D01885">
      <w:r w:rsidRPr="002F76DB">
        <w:tab/>
      </w:r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u[i][j] = 0.0;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v[i][j] = 0.0;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lambda[i][j] = lambda_function(x[i], y[j]);</w:t>
      </w:r>
    </w:p>
    <w:p w:rsidR="00BA4863" w:rsidRPr="002F76DB" w:rsidRDefault="00BA4863" w:rsidP="00D01885">
      <w:r w:rsidRPr="002F76DB">
        <w:tab/>
      </w:r>
      <w:r w:rsidRPr="002F76DB">
        <w:tab/>
        <w:t>}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</w:r>
    </w:p>
    <w:p w:rsidR="00BA4863" w:rsidRPr="002F76DB" w:rsidRDefault="00BA4863" w:rsidP="00D01885">
      <w:r w:rsidRPr="002F76DB">
        <w:tab/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ab/>
        <w:t>d = (double *)malloc(sizeof(double)*(m + 1));//</w:t>
      </w:r>
      <w:r w:rsidRPr="002F76DB">
        <w:rPr>
          <w:rFonts w:hint="eastAsia"/>
        </w:rPr>
        <w:t>用于放置右端项</w:t>
      </w:r>
    </w:p>
    <w:p w:rsidR="00BA4863" w:rsidRPr="002F76DB" w:rsidRDefault="00BA4863" w:rsidP="00D01885">
      <w:r w:rsidRPr="002F76DB">
        <w:tab/>
        <w:t>k = 0; //k</w:t>
      </w:r>
      <w:r w:rsidRPr="002F76DB">
        <w:rPr>
          <w:rFonts w:hint="eastAsia"/>
        </w:rPr>
        <w:t>为迭代计数器</w:t>
      </w:r>
      <w:r w:rsidRPr="002F76DB">
        <w:t>,</w:t>
      </w:r>
      <w:r w:rsidRPr="002F76DB">
        <w:rPr>
          <w:rFonts w:hint="eastAsia"/>
        </w:rPr>
        <w:t>此处用</w:t>
      </w:r>
      <w:r w:rsidRPr="002F76DB">
        <w:t>Gauss-Seidel</w:t>
      </w:r>
      <w:r w:rsidRPr="002F76DB">
        <w:rPr>
          <w:rFonts w:hint="eastAsia"/>
        </w:rPr>
        <w:t>迭代</w:t>
      </w:r>
    </w:p>
    <w:p w:rsidR="00BA4863" w:rsidRPr="002F76DB" w:rsidRDefault="00BA4863" w:rsidP="00D01885">
      <w:r w:rsidRPr="002F76DB">
        <w:tab/>
        <w:t>do</w:t>
      </w:r>
    </w:p>
    <w:p w:rsidR="00BA4863" w:rsidRPr="002F76DB" w:rsidRDefault="00BA4863" w:rsidP="00D01885"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  <w:t>maxerr = 0.0;</w:t>
      </w:r>
    </w:p>
    <w:p w:rsidR="00BA4863" w:rsidRPr="002F76DB" w:rsidRDefault="00BA4863" w:rsidP="00D01885"/>
    <w:p w:rsidR="00BA4863" w:rsidRPr="002F76DB" w:rsidRDefault="00BA4863" w:rsidP="00D01885">
      <w:r w:rsidRPr="002F76DB">
        <w:tab/>
      </w:r>
      <w:r w:rsidRPr="002F76DB">
        <w:tab/>
        <w:t>for (i = 0; i &lt;= m; i++)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d[i] = f(x[i], y[0]) - eta*psi1(x[i]);</w:t>
      </w:r>
    </w:p>
    <w:p w:rsidR="00BA4863" w:rsidRPr="002F76DB" w:rsidRDefault="00BA4863" w:rsidP="00D01885">
      <w:r w:rsidRPr="002F76DB">
        <w:tab/>
      </w:r>
      <w:r w:rsidRPr="002F76DB">
        <w:tab/>
        <w:t>d[0] = d[0] - kexi*phi1(y[0]);</w:t>
      </w:r>
    </w:p>
    <w:p w:rsidR="00BA4863" w:rsidRPr="002F76DB" w:rsidRDefault="00BA4863" w:rsidP="00D01885">
      <w:r w:rsidRPr="002F76DB">
        <w:tab/>
      </w:r>
      <w:r w:rsidRPr="002F76DB">
        <w:tab/>
        <w:t>d[m] = d[m] + kexi*phi2(y[0]);</w:t>
      </w:r>
    </w:p>
    <w:p w:rsidR="00BA4863" w:rsidRPr="002F76DB" w:rsidRDefault="00BA4863" w:rsidP="00D01885">
      <w:r w:rsidRPr="002F76DB">
        <w:tab/>
      </w:r>
      <w:r w:rsidRPr="002F76DB">
        <w:tab/>
        <w:t>v[0][0] = (d[0] + 2 * gamma*u[0][1] + 2 * beta*u[1][0]) / (alpha + (kexi + eta)*lambda[0][0]);</w:t>
      </w:r>
    </w:p>
    <w:p w:rsidR="00BA4863" w:rsidRPr="002F76DB" w:rsidRDefault="00BA4863" w:rsidP="00D01885">
      <w:r w:rsidRPr="002F76DB">
        <w:tab/>
      </w:r>
      <w:r w:rsidRPr="002F76DB">
        <w:tab/>
        <w:t>for (i = 1; i &lt; m; i++)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v[i][0] = (d[i] + 2 * gamma*u[i][1] + beta*(v[i - 1][0] + u[i + 1][0])) / (alpha + eta*lambda[i][0]);</w:t>
      </w:r>
    </w:p>
    <w:p w:rsidR="00BA4863" w:rsidRPr="002F76DB" w:rsidRDefault="00BA4863" w:rsidP="00D01885">
      <w:r w:rsidRPr="002F76DB">
        <w:tab/>
      </w:r>
      <w:r w:rsidRPr="002F76DB">
        <w:tab/>
        <w:t>v[m][0] = (d[m] + 2 * gamma*u[m][1] + 2 * beta*v[m - 1][0]) / (alpha + (kexi + eta)*lambda[m][0]);</w:t>
      </w:r>
    </w:p>
    <w:p w:rsidR="00BA4863" w:rsidRPr="002F76DB" w:rsidRDefault="00BA4863" w:rsidP="00D01885"/>
    <w:p w:rsidR="00BA4863" w:rsidRPr="002F76DB" w:rsidRDefault="00BA4863" w:rsidP="00D01885">
      <w:r w:rsidRPr="002F76DB">
        <w:tab/>
      </w:r>
      <w:r w:rsidRPr="002F76DB">
        <w:tab/>
        <w:t>for (j = 1; j &lt; n; j++)</w:t>
      </w:r>
    </w:p>
    <w:p w:rsidR="00BA4863" w:rsidRPr="002F76DB" w:rsidRDefault="00BA4863" w:rsidP="00D01885">
      <w:r w:rsidRPr="002F76DB">
        <w:tab/>
      </w:r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for (i = 0; i &lt;= m; i++)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</w:r>
      <w:r w:rsidRPr="002F76DB">
        <w:tab/>
        <w:t>d[i] = f(x[i], y[j]);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d[0] = d[0] - kexi*phi1(y[j]);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d[m] = d[m] + kexi*phi2(y[j]);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v[0][j] = (d[0] + gamma*(u[0][j + 1] + v[0][j - 1]) + 2 * beta*u[1][j]) / (alpha + kexi*lambda[0][j]);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for (i = 1; i &lt; m; i++)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</w:r>
      <w:r w:rsidRPr="002F76DB">
        <w:tab/>
        <w:t>v[i][j] = (d[i] + gamma*(v[i][j - 1] + u[i][j + 1]) + beta*(v[i - 1][j] + u[i + 1][j])) / alpha;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v[m][j]= (d[m] + gamma*(v[m][j - 1] + u[m][j + 1]) + 2 * beta*v[m - 1][j]) / (alpha + kexi*lambda[m][j]);</w:t>
      </w:r>
    </w:p>
    <w:p w:rsidR="00BA4863" w:rsidRPr="002F76DB" w:rsidRDefault="00BA4863" w:rsidP="00D01885">
      <w:r w:rsidRPr="002F76DB">
        <w:tab/>
      </w:r>
      <w:r w:rsidRPr="002F76DB">
        <w:tab/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ab/>
      </w:r>
      <w:r w:rsidRPr="002F76DB">
        <w:tab/>
        <w:t>for (i = 0; i&lt;=m; i++)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d[i] = f(x[i], y[n]) + eta*psi2(x[i]);</w:t>
      </w:r>
    </w:p>
    <w:p w:rsidR="00BA4863" w:rsidRPr="002F76DB" w:rsidRDefault="00BA4863" w:rsidP="00D01885">
      <w:r w:rsidRPr="002F76DB">
        <w:tab/>
      </w:r>
      <w:r w:rsidRPr="002F76DB">
        <w:tab/>
        <w:t>d[0] = d[0] - kexi*phi1(y[n]);</w:t>
      </w:r>
    </w:p>
    <w:p w:rsidR="00BA4863" w:rsidRPr="002F76DB" w:rsidRDefault="00BA4863" w:rsidP="00D01885">
      <w:r w:rsidRPr="002F76DB">
        <w:tab/>
      </w:r>
      <w:r w:rsidRPr="002F76DB">
        <w:tab/>
        <w:t>d[m] = d[m] + kexi*phi2(y[n]);</w:t>
      </w:r>
    </w:p>
    <w:p w:rsidR="00BA4863" w:rsidRPr="002F76DB" w:rsidRDefault="00BA4863" w:rsidP="00D01885">
      <w:r w:rsidRPr="002F76DB">
        <w:tab/>
      </w:r>
      <w:r w:rsidRPr="002F76DB">
        <w:tab/>
        <w:t>v[0][n] = (d[0] + 2 * beta*u[1][n] + 2 * gamma*v[0][n - 1]) / (alpha + (kexi+eta)*lambda[0][n]);</w:t>
      </w:r>
    </w:p>
    <w:p w:rsidR="00BA4863" w:rsidRPr="002F76DB" w:rsidRDefault="00BA4863" w:rsidP="00D01885">
      <w:r w:rsidRPr="002F76DB">
        <w:tab/>
      </w:r>
      <w:r w:rsidRPr="002F76DB">
        <w:tab/>
        <w:t>for (i = 1; i &lt; m; i++)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v[i][n] = (d[i] + beta*(v[i - 1][n] + u[i + 1][n]) + 2 * gamma*v[i][n - 1]) / (alpha + eta*lambda[i][n]);</w:t>
      </w:r>
    </w:p>
    <w:p w:rsidR="00BA4863" w:rsidRPr="002F76DB" w:rsidRDefault="00BA4863" w:rsidP="00D01885">
      <w:r w:rsidRPr="002F76DB">
        <w:tab/>
      </w:r>
      <w:r w:rsidRPr="002F76DB">
        <w:tab/>
        <w:t>v[m][n] = (d[m] + 2 * beta*v[m - 1][n] + 2 * gamma*v[m][n - 1]) / (alpha + (kexi + eta)*lambda[m][n]);</w:t>
      </w:r>
    </w:p>
    <w:p w:rsidR="00BA4863" w:rsidRPr="002F76DB" w:rsidRDefault="00BA4863" w:rsidP="00D01885"/>
    <w:p w:rsidR="00BA4863" w:rsidRPr="002F76DB" w:rsidRDefault="00BA4863" w:rsidP="00D01885">
      <w:r w:rsidRPr="002F76DB">
        <w:t xml:space="preserve">   </w:t>
      </w:r>
    </w:p>
    <w:p w:rsidR="00BA4863" w:rsidRPr="002F76DB" w:rsidRDefault="00BA4863" w:rsidP="00D01885">
      <w:r w:rsidRPr="002F76DB">
        <w:tab/>
      </w:r>
      <w:r w:rsidRPr="002F76DB">
        <w:tab/>
        <w:t>for (i = 0; i&lt;=m; i++)</w:t>
      </w:r>
    </w:p>
    <w:p w:rsidR="00BA4863" w:rsidRPr="002F76DB" w:rsidRDefault="00BA4863" w:rsidP="00D01885">
      <w:r w:rsidRPr="002F76DB">
        <w:tab/>
      </w:r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for (j = 0; j&lt;=n; j++)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</w:r>
      <w:r w:rsidRPr="002F76DB">
        <w:tab/>
        <w:t>temp = fabs(u[i][j] - v[i][j]);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</w:r>
      <w:r w:rsidRPr="002F76DB">
        <w:tab/>
        <w:t>if (temp&gt;maxerr)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</w:r>
      <w:r w:rsidRPr="002F76DB">
        <w:tab/>
      </w:r>
      <w:r w:rsidRPr="002F76DB">
        <w:tab/>
        <w:t>maxerr = temp;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</w:r>
      <w:r w:rsidRPr="002F76DB">
        <w:tab/>
        <w:t>u[i][j] = v[i][j];</w:t>
      </w:r>
    </w:p>
    <w:p w:rsidR="00BA4863" w:rsidRPr="002F76DB" w:rsidRDefault="00BA4863" w:rsidP="00D01885">
      <w:r w:rsidRPr="002F76DB">
        <w:tab/>
      </w:r>
      <w:r w:rsidRPr="002F76DB">
        <w:tab/>
      </w:r>
      <w:r w:rsidRPr="002F76DB">
        <w:tab/>
        <w:t>}</w:t>
      </w:r>
    </w:p>
    <w:p w:rsidR="00BA4863" w:rsidRPr="002F76DB" w:rsidRDefault="00BA4863" w:rsidP="00D01885">
      <w:r w:rsidRPr="002F76DB">
        <w:tab/>
      </w:r>
      <w:r w:rsidRPr="002F76DB">
        <w:tab/>
        <w:t>}</w:t>
      </w:r>
    </w:p>
    <w:p w:rsidR="00BA4863" w:rsidRPr="002F76DB" w:rsidRDefault="00BA4863" w:rsidP="00D01885">
      <w:r w:rsidRPr="002F76DB">
        <w:tab/>
      </w:r>
      <w:r w:rsidRPr="002F76DB">
        <w:tab/>
        <w:t>k = k + 1;</w:t>
      </w:r>
    </w:p>
    <w:p w:rsidR="00BA4863" w:rsidRPr="002F76DB" w:rsidRDefault="00BA4863" w:rsidP="00D01885">
      <w:r w:rsidRPr="002F76DB">
        <w:tab/>
        <w:t>} while ((maxerr&gt;0.5*1e-10)&amp;&amp;(k&lt;=1e+8));</w:t>
      </w:r>
    </w:p>
    <w:p w:rsidR="00BA4863" w:rsidRPr="002F76DB" w:rsidRDefault="00BA4863" w:rsidP="00D01885">
      <w:r w:rsidRPr="002F76DB">
        <w:tab/>
        <w:t>printf("k=%d\n", k);</w:t>
      </w:r>
    </w:p>
    <w:p w:rsidR="00BA4863" w:rsidRPr="002F76DB" w:rsidRDefault="00BA4863" w:rsidP="00D01885"/>
    <w:p w:rsidR="00BA4863" w:rsidRPr="002F76DB" w:rsidRDefault="00BA4863" w:rsidP="00D01885">
      <w:r w:rsidRPr="002F76DB">
        <w:tab/>
        <w:t>k = m / 4;//</w:t>
      </w:r>
      <w:r w:rsidRPr="002F76DB">
        <w:rPr>
          <w:rFonts w:hint="eastAsia"/>
        </w:rPr>
        <w:t>确定</w:t>
      </w:r>
      <w:r w:rsidRPr="002F76DB">
        <w:t>x</w:t>
      </w:r>
      <w:r w:rsidRPr="002F76DB">
        <w:rPr>
          <w:rFonts w:hint="eastAsia"/>
        </w:rPr>
        <w:t>方向每隔</w:t>
      </w:r>
      <w:r w:rsidRPr="002F76DB">
        <w:t>k</w:t>
      </w:r>
      <w:r w:rsidRPr="002F76DB">
        <w:rPr>
          <w:rFonts w:hint="eastAsia"/>
        </w:rPr>
        <w:t>个打印一下</w:t>
      </w:r>
    </w:p>
    <w:p w:rsidR="00BA4863" w:rsidRPr="002F76DB" w:rsidRDefault="00BA4863" w:rsidP="00D01885">
      <w:r w:rsidRPr="002F76DB">
        <w:tab/>
        <w:t>for (i = k; i &lt; m; i = i + k)</w:t>
      </w:r>
    </w:p>
    <w:p w:rsidR="00BA4863" w:rsidRPr="002F76DB" w:rsidRDefault="00BA4863" w:rsidP="00D01885"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  <w:t>printf("at (%.2f, 0.25), numerical=%f, err=%.4e\n", x[i], u[i][n / 4], fabs(exact(x[i], y[n / 4]) - u[i][n / 4]));//</w:t>
      </w:r>
      <w:r w:rsidRPr="002F76DB">
        <w:rPr>
          <w:rFonts w:hint="eastAsia"/>
        </w:rPr>
        <w:t>在</w:t>
      </w:r>
      <w:r w:rsidRPr="002F76DB">
        <w:t>y=0.25</w:t>
      </w:r>
      <w:r w:rsidRPr="002F76DB">
        <w:rPr>
          <w:rFonts w:hint="eastAsia"/>
        </w:rPr>
        <w:t>时的信息</w:t>
      </w:r>
    </w:p>
    <w:p w:rsidR="00BA4863" w:rsidRPr="002F76DB" w:rsidRDefault="00BA4863" w:rsidP="00D01885">
      <w:r w:rsidRPr="002F76DB">
        <w:tab/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ab/>
        <w:t>k = m / 4;//</w:t>
      </w:r>
      <w:r w:rsidRPr="002F76DB">
        <w:rPr>
          <w:rFonts w:hint="eastAsia"/>
        </w:rPr>
        <w:t>确定</w:t>
      </w:r>
      <w:r w:rsidRPr="002F76DB">
        <w:t>x</w:t>
      </w:r>
      <w:r w:rsidRPr="002F76DB">
        <w:rPr>
          <w:rFonts w:hint="eastAsia"/>
        </w:rPr>
        <w:t>方向每隔</w:t>
      </w:r>
      <w:r w:rsidRPr="002F76DB">
        <w:t>k</w:t>
      </w:r>
      <w:r w:rsidRPr="002F76DB">
        <w:rPr>
          <w:rFonts w:hint="eastAsia"/>
        </w:rPr>
        <w:t>个打印一下</w:t>
      </w:r>
    </w:p>
    <w:p w:rsidR="00BA4863" w:rsidRPr="002F76DB" w:rsidRDefault="00BA4863" w:rsidP="00D01885">
      <w:r w:rsidRPr="002F76DB">
        <w:tab/>
        <w:t>for (i = k; i &lt; m; i = i + k)</w:t>
      </w:r>
    </w:p>
    <w:p w:rsidR="00BA4863" w:rsidRPr="002F76DB" w:rsidRDefault="00BA4863" w:rsidP="00D01885"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  <w:t>printf("at (%.2f, 0.50), numerical=%f, err=%.4e\n", x[i], u[i][n / 2], fabs(exact(x[i], y[n / 2]) - u[i][n / 2]));//</w:t>
      </w:r>
      <w:r w:rsidRPr="002F76DB">
        <w:rPr>
          <w:rFonts w:hint="eastAsia"/>
        </w:rPr>
        <w:t>在</w:t>
      </w:r>
      <w:r w:rsidRPr="002F76DB">
        <w:t>y=0.5</w:t>
      </w:r>
      <w:r w:rsidRPr="002F76DB">
        <w:rPr>
          <w:rFonts w:hint="eastAsia"/>
        </w:rPr>
        <w:t>时的信息</w:t>
      </w:r>
    </w:p>
    <w:p w:rsidR="00BA4863" w:rsidRPr="002F76DB" w:rsidRDefault="00BA4863" w:rsidP="00D01885">
      <w:r w:rsidRPr="002F76DB">
        <w:tab/>
        <w:t>}</w:t>
      </w:r>
    </w:p>
    <w:p w:rsidR="00BA4863" w:rsidRPr="002F76DB" w:rsidRDefault="00BA4863" w:rsidP="00D01885">
      <w:r w:rsidRPr="002F76DB">
        <w:tab/>
        <w:t>free(x); free(y); free(d);</w:t>
      </w:r>
    </w:p>
    <w:p w:rsidR="00BA4863" w:rsidRPr="002F76DB" w:rsidRDefault="00BA4863" w:rsidP="00D01885">
      <w:r w:rsidRPr="002F76DB">
        <w:tab/>
        <w:t>for (i = 0; i &lt;= m; i++)</w:t>
      </w:r>
    </w:p>
    <w:p w:rsidR="00BA4863" w:rsidRPr="002F76DB" w:rsidRDefault="00BA4863" w:rsidP="00D01885">
      <w:r w:rsidRPr="002F76DB">
        <w:tab/>
        <w:t>{</w:t>
      </w:r>
    </w:p>
    <w:p w:rsidR="00BA4863" w:rsidRPr="002F76DB" w:rsidRDefault="00BA4863" w:rsidP="00D01885">
      <w:r w:rsidRPr="002F76DB">
        <w:tab/>
      </w:r>
      <w:r w:rsidRPr="002F76DB">
        <w:tab/>
        <w:t>free(u[i]); free(v[i]); free(lambda[i]);</w:t>
      </w:r>
    </w:p>
    <w:p w:rsidR="00BA4863" w:rsidRPr="002F76DB" w:rsidRDefault="00BA4863" w:rsidP="00D01885">
      <w:r w:rsidRPr="002F76DB">
        <w:tab/>
        <w:t>}</w:t>
      </w:r>
    </w:p>
    <w:p w:rsidR="00BA4863" w:rsidRPr="002F76DB" w:rsidRDefault="00BA4863" w:rsidP="00D01885">
      <w:r w:rsidRPr="002F76DB">
        <w:tab/>
        <w:t>free(u); free(v); free(lambda);</w:t>
      </w:r>
    </w:p>
    <w:p w:rsidR="00BA4863" w:rsidRPr="002F76DB" w:rsidRDefault="00BA4863" w:rsidP="00D01885">
      <w:r w:rsidRPr="002F76DB">
        <w:t>}</w:t>
      </w:r>
    </w:p>
    <w:p w:rsidR="00BA4863" w:rsidRPr="002F76DB" w:rsidRDefault="00BA4863" w:rsidP="00D01885"/>
    <w:p w:rsidR="00BA4863" w:rsidRPr="002F76DB" w:rsidRDefault="00BA4863" w:rsidP="00D01885"/>
    <w:p w:rsidR="00BA4863" w:rsidRPr="002F76DB" w:rsidRDefault="00BA4863" w:rsidP="00D01885">
      <w:r w:rsidRPr="002F76DB">
        <w:t>double f(double x, double y)</w:t>
      </w:r>
    </w:p>
    <w:p w:rsidR="00BA4863" w:rsidRPr="002F76DB" w:rsidRDefault="00BA4863" w:rsidP="00D01885">
      <w:r w:rsidRPr="002F76DB">
        <w:t>{</w:t>
      </w:r>
    </w:p>
    <w:p w:rsidR="00BA4863" w:rsidRPr="002F76DB" w:rsidRDefault="00BA4863" w:rsidP="00D01885">
      <w:r w:rsidRPr="002F76DB">
        <w:tab/>
        <w:t>return (pi*pi - 1)*exp(x)*sin(pi*y);</w:t>
      </w:r>
    </w:p>
    <w:p w:rsidR="00BA4863" w:rsidRPr="002F76DB" w:rsidRDefault="00BA4863" w:rsidP="00D01885">
      <w:r w:rsidRPr="002F76DB"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>double lambda_function(double x, double y)</w:t>
      </w:r>
    </w:p>
    <w:p w:rsidR="00BA4863" w:rsidRPr="002F76DB" w:rsidRDefault="00BA4863" w:rsidP="00D01885">
      <w:r w:rsidRPr="002F76DB">
        <w:t>{</w:t>
      </w:r>
    </w:p>
    <w:p w:rsidR="00BA4863" w:rsidRPr="002F76DB" w:rsidRDefault="00BA4863" w:rsidP="00D01885">
      <w:r w:rsidRPr="002F76DB">
        <w:tab/>
        <w:t>return x*x + y*y;</w:t>
      </w:r>
    </w:p>
    <w:p w:rsidR="00BA4863" w:rsidRPr="002F76DB" w:rsidRDefault="00BA4863" w:rsidP="00D01885">
      <w:r w:rsidRPr="002F76DB"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 xml:space="preserve">double phi1(double y)  </w:t>
      </w:r>
    </w:p>
    <w:p w:rsidR="00BA4863" w:rsidRPr="002F76DB" w:rsidRDefault="00BA4863" w:rsidP="00D01885">
      <w:r w:rsidRPr="002F76DB">
        <w:t>{</w:t>
      </w:r>
    </w:p>
    <w:p w:rsidR="00BA4863" w:rsidRPr="002F76DB" w:rsidRDefault="00BA4863" w:rsidP="00D01885">
      <w:r w:rsidRPr="002F76DB">
        <w:tab/>
        <w:t>return (1 - y*y)*sin(pi*y);</w:t>
      </w:r>
    </w:p>
    <w:p w:rsidR="00BA4863" w:rsidRPr="002F76DB" w:rsidRDefault="00BA4863" w:rsidP="00D01885">
      <w:r w:rsidRPr="002F76DB"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>double phi2(double y)</w:t>
      </w:r>
    </w:p>
    <w:p w:rsidR="00BA4863" w:rsidRPr="002F76DB" w:rsidRDefault="00BA4863" w:rsidP="00D01885">
      <w:r w:rsidRPr="002F76DB">
        <w:t>{</w:t>
      </w:r>
    </w:p>
    <w:p w:rsidR="00BA4863" w:rsidRPr="002F76DB" w:rsidRDefault="00BA4863" w:rsidP="00D01885">
      <w:r w:rsidRPr="002F76DB">
        <w:tab/>
        <w:t>return (5.0 + y*y)*exp(2.0)*sin(pi*y);</w:t>
      </w:r>
    </w:p>
    <w:p w:rsidR="00BA4863" w:rsidRPr="002F76DB" w:rsidRDefault="00BA4863" w:rsidP="00D01885">
      <w:r w:rsidRPr="002F76DB"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>double psi1(double x)</w:t>
      </w:r>
    </w:p>
    <w:p w:rsidR="00BA4863" w:rsidRPr="002F76DB" w:rsidRDefault="00BA4863" w:rsidP="00D01885">
      <w:r w:rsidRPr="002F76DB">
        <w:t>{</w:t>
      </w:r>
    </w:p>
    <w:p w:rsidR="00BA4863" w:rsidRPr="002F76DB" w:rsidRDefault="00BA4863" w:rsidP="00D01885">
      <w:r w:rsidRPr="002F76DB">
        <w:tab/>
        <w:t>return pi*exp(x);</w:t>
      </w:r>
    </w:p>
    <w:p w:rsidR="00BA4863" w:rsidRPr="002F76DB" w:rsidRDefault="00BA4863" w:rsidP="00D01885">
      <w:r w:rsidRPr="002F76DB">
        <w:t>}</w:t>
      </w:r>
    </w:p>
    <w:p w:rsidR="00BA4863" w:rsidRPr="002F76DB" w:rsidRDefault="00BA4863" w:rsidP="00D01885"/>
    <w:p w:rsidR="00BA4863" w:rsidRPr="002F76DB" w:rsidRDefault="00BA4863" w:rsidP="00D01885">
      <w:r w:rsidRPr="002F76DB">
        <w:t>double psi2(double x)</w:t>
      </w:r>
    </w:p>
    <w:p w:rsidR="00BA4863" w:rsidRPr="002F76DB" w:rsidRDefault="00BA4863" w:rsidP="00D01885">
      <w:r w:rsidRPr="002F76DB">
        <w:t>{</w:t>
      </w:r>
    </w:p>
    <w:p w:rsidR="00BA4863" w:rsidRPr="002F76DB" w:rsidRDefault="00BA4863" w:rsidP="00D01885">
      <w:r w:rsidRPr="002F76DB">
        <w:tab/>
        <w:t>return -pi*exp(x);</w:t>
      </w:r>
    </w:p>
    <w:p w:rsidR="00BA4863" w:rsidRPr="002F76DB" w:rsidRDefault="00BA4863" w:rsidP="00D01885">
      <w:r w:rsidRPr="002F76DB">
        <w:t xml:space="preserve">} </w:t>
      </w:r>
    </w:p>
    <w:p w:rsidR="00BA4863" w:rsidRPr="002F76DB" w:rsidRDefault="00BA4863" w:rsidP="00D01885"/>
    <w:p w:rsidR="00BA4863" w:rsidRPr="002F76DB" w:rsidRDefault="00BA4863" w:rsidP="00D01885">
      <w:r w:rsidRPr="002F76DB">
        <w:t>double exact(double x, double y)</w:t>
      </w:r>
    </w:p>
    <w:p w:rsidR="00BA4863" w:rsidRPr="002F76DB" w:rsidRDefault="00BA4863" w:rsidP="00D01885">
      <w:r w:rsidRPr="002F76DB">
        <w:t>{</w:t>
      </w:r>
    </w:p>
    <w:p w:rsidR="00BA4863" w:rsidRPr="002F76DB" w:rsidRDefault="00BA4863" w:rsidP="00D01885">
      <w:r w:rsidRPr="002F76DB">
        <w:tab/>
        <w:t>return exp(x)*sin(pi*y);</w:t>
      </w:r>
    </w:p>
    <w:p w:rsidR="00BA4863" w:rsidRDefault="00BA4863" w:rsidP="00D01885">
      <w:r w:rsidRPr="002F76DB">
        <w:t>}</w:t>
      </w:r>
    </w:p>
    <w:p w:rsidR="00BA4863" w:rsidRPr="002F76DB" w:rsidRDefault="00BA4863" w:rsidP="00D01885">
      <w:pPr>
        <w:pStyle w:val="Heading2"/>
      </w:pPr>
      <w:bookmarkStart w:id="51" w:name="_Toc414173603"/>
      <w:bookmarkStart w:id="52" w:name="_Toc418707546"/>
      <w:r>
        <w:rPr>
          <w:rFonts w:hint="eastAsia"/>
        </w:rPr>
        <w:t>第六章</w:t>
      </w:r>
      <w:bookmarkEnd w:id="51"/>
      <w:bookmarkEnd w:id="52"/>
    </w:p>
    <w:p w:rsidR="00BA4863" w:rsidRDefault="00BA4863" w:rsidP="00D01885">
      <w:pPr>
        <w:pStyle w:val="Title"/>
        <w:jc w:val="left"/>
      </w:pPr>
      <w:bookmarkStart w:id="53" w:name="_Toc414173604"/>
      <w:bookmarkStart w:id="54" w:name="_Toc418707547"/>
      <w:r>
        <w:t>Egch6_sec1_01.c</w:t>
      </w:r>
      <w:bookmarkEnd w:id="53"/>
      <w:bookmarkEnd w:id="54"/>
    </w:p>
    <w:p w:rsidR="00BA4863" w:rsidRPr="00647B42" w:rsidRDefault="00BA4863" w:rsidP="00647B42">
      <w:r w:rsidRPr="00647B42">
        <w:t>#include "stdafx.h"</w:t>
      </w:r>
    </w:p>
    <w:p w:rsidR="00BA4863" w:rsidRPr="00647B42" w:rsidRDefault="00BA4863" w:rsidP="00647B42">
      <w:r w:rsidRPr="00647B42">
        <w:t xml:space="preserve">#include&lt;math.h&gt;        </w:t>
      </w:r>
    </w:p>
    <w:p w:rsidR="00BA4863" w:rsidRPr="00647B42" w:rsidRDefault="00BA4863" w:rsidP="00647B42">
      <w:r w:rsidRPr="00647B42">
        <w:t xml:space="preserve">#include&lt;stdio.h&gt;         </w:t>
      </w:r>
    </w:p>
    <w:p w:rsidR="00BA4863" w:rsidRPr="00647B42" w:rsidRDefault="00BA4863" w:rsidP="00647B42">
      <w:r w:rsidRPr="00647B42">
        <w:t xml:space="preserve">#include&lt;stdlib.h&gt;         </w:t>
      </w:r>
    </w:p>
    <w:p w:rsidR="00BA4863" w:rsidRPr="00647B42" w:rsidRDefault="00BA4863" w:rsidP="00647B42"/>
    <w:p w:rsidR="00BA4863" w:rsidRPr="00647B42" w:rsidRDefault="00BA4863" w:rsidP="00647B42">
      <w:r w:rsidRPr="00647B42">
        <w:t>int * *lnd;         //lnd</w:t>
      </w:r>
      <w:r w:rsidRPr="00647B42">
        <w:rPr>
          <w:rFonts w:hint="eastAsia"/>
        </w:rPr>
        <w:t>放置单元的节点编号</w:t>
      </w:r>
    </w:p>
    <w:p w:rsidR="00BA4863" w:rsidRPr="00647B42" w:rsidRDefault="00BA4863" w:rsidP="00647B42">
      <w:r w:rsidRPr="00647B42">
        <w:t>double *xco, *u;       //</w:t>
      </w:r>
      <w:r w:rsidRPr="00647B42">
        <w:rPr>
          <w:rFonts w:hint="eastAsia"/>
        </w:rPr>
        <w:t>数组</w:t>
      </w:r>
      <w:r w:rsidRPr="00647B42">
        <w:t>xco</w:t>
      </w:r>
      <w:r w:rsidRPr="00647B42">
        <w:rPr>
          <w:rFonts w:hint="eastAsia"/>
        </w:rPr>
        <w:t>放置节点的坐标，数组</w:t>
      </w:r>
      <w:r w:rsidRPr="00647B42">
        <w:t>u</w:t>
      </w:r>
      <w:r w:rsidRPr="00647B42">
        <w:rPr>
          <w:rFonts w:hint="eastAsia"/>
        </w:rPr>
        <w:t>放置节点的数值解</w:t>
      </w:r>
    </w:p>
    <w:p w:rsidR="00BA4863" w:rsidRPr="00647B42" w:rsidRDefault="00BA4863" w:rsidP="00647B42">
      <w:r w:rsidRPr="00647B42">
        <w:t xml:space="preserve">double h;             //h </w:t>
      </w:r>
      <w:r w:rsidRPr="00647B42">
        <w:rPr>
          <w:rFonts w:hint="eastAsia"/>
        </w:rPr>
        <w:t>为步长</w:t>
      </w:r>
    </w:p>
    <w:p w:rsidR="00BA4863" w:rsidRPr="00647B42" w:rsidRDefault="00BA4863" w:rsidP="00647B42">
      <w:r w:rsidRPr="00647B42">
        <w:t>double pi = 3.14159265359;         //</w:t>
      </w:r>
      <w:r w:rsidRPr="00647B42">
        <w:rPr>
          <w:rFonts w:hint="eastAsia"/>
        </w:rPr>
        <w:t>定义圆周率</w:t>
      </w:r>
      <w:r w:rsidRPr="00647B42">
        <w:t>pi</w:t>
      </w:r>
    </w:p>
    <w:p w:rsidR="00BA4863" w:rsidRPr="00647B42" w:rsidRDefault="00BA4863" w:rsidP="00647B42">
      <w:r w:rsidRPr="00647B42">
        <w:t>double gauss = 0.5773502692;       //</w:t>
      </w:r>
      <w:r w:rsidRPr="00647B42">
        <w:rPr>
          <w:rFonts w:hint="eastAsia"/>
        </w:rPr>
        <w:t>数值积分中的高斯点</w:t>
      </w:r>
    </w:p>
    <w:p w:rsidR="00BA4863" w:rsidRPr="00647B42" w:rsidRDefault="00BA4863" w:rsidP="00647B42">
      <w:r w:rsidRPr="00647B42">
        <w:t>void main()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int m, elem, i, j, k, t, row, coln, e;</w:t>
      </w:r>
    </w:p>
    <w:p w:rsidR="00BA4863" w:rsidRPr="00647B42" w:rsidRDefault="00BA4863" w:rsidP="00647B42">
      <w:r w:rsidRPr="00647B42">
        <w:tab/>
        <w:t>double ea[2][2], alpha[2],g[2],sum1, sum2;</w:t>
      </w:r>
    </w:p>
    <w:p w:rsidR="00BA4863" w:rsidRPr="00647B42" w:rsidRDefault="00BA4863" w:rsidP="00647B42">
      <w:r w:rsidRPr="00647B42">
        <w:tab/>
        <w:t>double * *a, *b, *a1, *b1, *c1;</w:t>
      </w:r>
    </w:p>
    <w:p w:rsidR="00BA4863" w:rsidRPr="00647B42" w:rsidRDefault="00BA4863" w:rsidP="00647B42">
      <w:r w:rsidRPr="00647B42">
        <w:tab/>
        <w:t>double f(double x);</w:t>
      </w:r>
    </w:p>
    <w:p w:rsidR="00BA4863" w:rsidRPr="00647B42" w:rsidRDefault="00BA4863" w:rsidP="00647B42">
      <w:r w:rsidRPr="00647B42">
        <w:tab/>
        <w:t>double phi(int i, double x);</w:t>
      </w:r>
    </w:p>
    <w:p w:rsidR="00BA4863" w:rsidRPr="00647B42" w:rsidRDefault="00BA4863" w:rsidP="00647B42">
      <w:r w:rsidRPr="00647B42">
        <w:tab/>
        <w:t>double fun1(int i, double x);</w:t>
      </w:r>
    </w:p>
    <w:p w:rsidR="00BA4863" w:rsidRPr="00647B42" w:rsidRDefault="00BA4863" w:rsidP="00647B42">
      <w:r w:rsidRPr="00647B42">
        <w:tab/>
        <w:t>double exact(double x);</w:t>
      </w:r>
    </w:p>
    <w:p w:rsidR="00BA4863" w:rsidRPr="00647B42" w:rsidRDefault="00BA4863" w:rsidP="00647B42">
      <w:r w:rsidRPr="00647B42">
        <w:tab/>
        <w:t>double fun2(int i, double x);</w:t>
      </w:r>
    </w:p>
    <w:p w:rsidR="00BA4863" w:rsidRPr="00647B42" w:rsidRDefault="00BA4863" w:rsidP="00647B42">
      <w:r w:rsidRPr="00647B42">
        <w:tab/>
        <w:t>double dxexact(double x);</w:t>
      </w:r>
    </w:p>
    <w:p w:rsidR="00BA4863" w:rsidRPr="00647B42" w:rsidRDefault="00BA4863" w:rsidP="00647B42">
      <w:r w:rsidRPr="00647B42">
        <w:tab/>
        <w:t>double fun3(int i, double x);</w:t>
      </w:r>
    </w:p>
    <w:p w:rsidR="00BA4863" w:rsidRPr="00647B42" w:rsidRDefault="00BA4863" w:rsidP="00647B42">
      <w:r w:rsidRPr="00647B42">
        <w:tab/>
        <w:t>double integral(double a, double b, int i, double (* fun)(int, double));</w:t>
      </w:r>
    </w:p>
    <w:p w:rsidR="00BA4863" w:rsidRPr="00647B42" w:rsidRDefault="00BA4863" w:rsidP="00647B42">
      <w:r w:rsidRPr="00647B42">
        <w:tab/>
        <w:t>double * chase_algorithm(double *a, double *b, double *c, int n, double *d);</w:t>
      </w:r>
    </w:p>
    <w:p w:rsidR="00BA4863" w:rsidRPr="00647B42" w:rsidRDefault="00BA4863" w:rsidP="00647B42">
      <w:r w:rsidRPr="00647B42">
        <w:tab/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m = 16;   //</w:t>
      </w:r>
      <w:r w:rsidRPr="00647B42">
        <w:rPr>
          <w:rFonts w:hint="eastAsia"/>
        </w:rPr>
        <w:t>总的剖分数</w:t>
      </w:r>
    </w:p>
    <w:p w:rsidR="00BA4863" w:rsidRPr="00647B42" w:rsidRDefault="00BA4863" w:rsidP="00647B42">
      <w:r w:rsidRPr="00647B42">
        <w:tab/>
        <w:t>printf("m=%d\n", m);</w:t>
      </w:r>
    </w:p>
    <w:p w:rsidR="00BA4863" w:rsidRPr="00647B42" w:rsidRDefault="00BA4863" w:rsidP="00647B42">
      <w:r w:rsidRPr="00647B42">
        <w:tab/>
        <w:t>elem = m;              //</w:t>
      </w:r>
      <w:r w:rsidRPr="00647B42">
        <w:rPr>
          <w:rFonts w:hint="eastAsia"/>
        </w:rPr>
        <w:t>总的单元数</w:t>
      </w:r>
    </w:p>
    <w:p w:rsidR="00BA4863" w:rsidRPr="00647B42" w:rsidRDefault="00BA4863" w:rsidP="00647B42">
      <w:r w:rsidRPr="00647B42">
        <w:tab/>
        <w:t>h = 1.0 / m;             //</w:t>
      </w:r>
      <w:r w:rsidRPr="00647B42">
        <w:rPr>
          <w:rFonts w:hint="eastAsia"/>
        </w:rPr>
        <w:t>网格尺度即空间步长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xco = (double *)malloc(sizeof(double)*(m+1));//</w:t>
      </w:r>
      <w:r w:rsidRPr="00647B42">
        <w:rPr>
          <w:rFonts w:hint="eastAsia"/>
        </w:rPr>
        <w:t>为节点坐标动态分配内存，放置在数组</w:t>
      </w:r>
      <w:r w:rsidRPr="00647B42">
        <w:t>xco[]</w:t>
      </w:r>
      <w:r w:rsidRPr="00647B42">
        <w:rPr>
          <w:rFonts w:hint="eastAsia"/>
        </w:rPr>
        <w:t>中</w:t>
      </w:r>
    </w:p>
    <w:p w:rsidR="00BA4863" w:rsidRPr="00647B42" w:rsidRDefault="00BA4863" w:rsidP="00647B42">
      <w:r w:rsidRPr="00647B42">
        <w:tab/>
        <w:t>for (i = 0; i&lt;=m; i++)</w:t>
      </w:r>
    </w:p>
    <w:p w:rsidR="00BA4863" w:rsidRPr="00647B42" w:rsidRDefault="00BA4863" w:rsidP="00647B42">
      <w:r w:rsidRPr="00647B42">
        <w:tab/>
      </w:r>
      <w:r w:rsidRPr="00647B42">
        <w:tab/>
        <w:t>xco[i] = i*h;    //</w:t>
      </w:r>
      <w:r w:rsidRPr="00647B42">
        <w:rPr>
          <w:rFonts w:hint="eastAsia"/>
        </w:rPr>
        <w:t>节点坐标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lnd = (int **)malloc(sizeof(int *)*elem);</w:t>
      </w:r>
    </w:p>
    <w:p w:rsidR="00BA4863" w:rsidRPr="00647B42" w:rsidRDefault="00BA4863" w:rsidP="00647B42">
      <w:r w:rsidRPr="00647B42">
        <w:tab/>
        <w:t>for (e = 0; e&lt;elem; e++)</w:t>
      </w:r>
    </w:p>
    <w:p w:rsidR="00BA4863" w:rsidRPr="00647B42" w:rsidRDefault="00BA4863" w:rsidP="00647B42">
      <w:r w:rsidRPr="00647B42">
        <w:tab/>
      </w:r>
      <w:r w:rsidRPr="00647B42">
        <w:tab/>
        <w:t>lnd[e] = (int *)malloc(sizeof(int)* 2);</w:t>
      </w:r>
    </w:p>
    <w:p w:rsidR="00BA4863" w:rsidRPr="00647B42" w:rsidRDefault="00BA4863" w:rsidP="00647B42">
      <w:r w:rsidRPr="00647B42">
        <w:tab/>
        <w:t>//</w:t>
      </w:r>
      <w:r w:rsidRPr="00647B42">
        <w:rPr>
          <w:rFonts w:hint="eastAsia"/>
        </w:rPr>
        <w:t>为单元节点编号动态分配内存，放置在二维数组</w:t>
      </w:r>
      <w:r w:rsidRPr="00647B42">
        <w:t>lnd[]</w:t>
      </w:r>
      <w:r w:rsidRPr="00647B42">
        <w:rPr>
          <w:rFonts w:hint="eastAsia"/>
        </w:rPr>
        <w:t>中，</w:t>
      </w:r>
      <w:r w:rsidRPr="00647B42">
        <w:t>lnd[e][i]</w:t>
      </w:r>
      <w:r w:rsidRPr="00647B42">
        <w:rPr>
          <w:rFonts w:hint="eastAsia"/>
        </w:rPr>
        <w:t>表示第</w:t>
      </w:r>
      <w:r w:rsidRPr="00647B42">
        <w:t>e</w:t>
      </w:r>
      <w:r w:rsidRPr="00647B42">
        <w:rPr>
          <w:rFonts w:hint="eastAsia"/>
        </w:rPr>
        <w:t>个单元</w:t>
      </w:r>
    </w:p>
    <w:p w:rsidR="00BA4863" w:rsidRPr="00647B42" w:rsidRDefault="00BA4863" w:rsidP="00647B42">
      <w:r w:rsidRPr="00647B42">
        <w:tab/>
        <w:t>//</w:t>
      </w:r>
      <w:r w:rsidRPr="00647B42">
        <w:rPr>
          <w:rFonts w:hint="eastAsia"/>
        </w:rPr>
        <w:t>第</w:t>
      </w:r>
      <w:r w:rsidRPr="00647B42">
        <w:t>i</w:t>
      </w:r>
      <w:r w:rsidRPr="00647B42">
        <w:rPr>
          <w:rFonts w:hint="eastAsia"/>
        </w:rPr>
        <w:t>个节点，</w:t>
      </w:r>
      <w:r w:rsidRPr="00647B42">
        <w:t>e</w:t>
      </w:r>
      <w:r w:rsidRPr="00647B42">
        <w:rPr>
          <w:rFonts w:hint="eastAsia"/>
        </w:rPr>
        <w:t>是整体单元编号，</w:t>
      </w:r>
      <w:r w:rsidRPr="00647B42">
        <w:t>i</w:t>
      </w:r>
      <w:r w:rsidRPr="00647B42">
        <w:rPr>
          <w:rFonts w:hint="eastAsia"/>
        </w:rPr>
        <w:t>是局部节点编号，</w:t>
      </w:r>
      <w:r w:rsidRPr="00647B42">
        <w:t>lnd[e][i]</w:t>
      </w:r>
      <w:r w:rsidRPr="00647B42">
        <w:rPr>
          <w:rFonts w:hint="eastAsia"/>
        </w:rPr>
        <w:t>是整体节点编号。</w:t>
      </w:r>
    </w:p>
    <w:p w:rsidR="00BA4863" w:rsidRPr="00647B42" w:rsidRDefault="00BA4863" w:rsidP="00647B42">
      <w:r w:rsidRPr="00647B42">
        <w:tab/>
        <w:t>for (e = 0; e&lt;elem; e++)</w:t>
      </w:r>
    </w:p>
    <w:p w:rsidR="00BA4863" w:rsidRPr="00647B42" w:rsidRDefault="00BA4863" w:rsidP="00647B42"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  <w:t>lnd[e][0] = e;</w:t>
      </w:r>
    </w:p>
    <w:p w:rsidR="00BA4863" w:rsidRPr="00647B42" w:rsidRDefault="00BA4863" w:rsidP="00647B42">
      <w:r w:rsidRPr="00647B42">
        <w:tab/>
      </w:r>
      <w:r w:rsidRPr="00647B42">
        <w:tab/>
        <w:t>lnd[e][1] = e + 1;</w:t>
      </w:r>
    </w:p>
    <w:p w:rsidR="00BA4863" w:rsidRPr="00647B42" w:rsidRDefault="00BA4863" w:rsidP="00647B42">
      <w:r w:rsidRPr="00647B42">
        <w:tab/>
        <w:t>}         //</w:t>
      </w:r>
      <w:r w:rsidRPr="00647B42">
        <w:rPr>
          <w:rFonts w:hint="eastAsia"/>
        </w:rPr>
        <w:t>即编号为</w:t>
      </w:r>
      <w:r w:rsidRPr="00647B42">
        <w:t>e</w:t>
      </w:r>
      <w:r w:rsidRPr="00647B42">
        <w:rPr>
          <w:rFonts w:hint="eastAsia"/>
        </w:rPr>
        <w:t>的单元上的第</w:t>
      </w:r>
      <w:r w:rsidRPr="00647B42">
        <w:t>0</w:t>
      </w:r>
      <w:r w:rsidRPr="00647B42">
        <w:rPr>
          <w:rFonts w:hint="eastAsia"/>
        </w:rPr>
        <w:t>个节点编号为</w:t>
      </w:r>
      <w:r w:rsidRPr="00647B42">
        <w:t>e</w:t>
      </w:r>
      <w:r w:rsidRPr="00647B42">
        <w:rPr>
          <w:rFonts w:hint="eastAsia"/>
        </w:rPr>
        <w:t>，第一个节点编号为</w:t>
      </w:r>
      <w:r w:rsidRPr="00647B42">
        <w:t>e+1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a = (double **)malloc(sizeof(double *)*(m+1));   //</w:t>
      </w:r>
      <w:r w:rsidRPr="00647B42">
        <w:rPr>
          <w:rFonts w:hint="eastAsia"/>
        </w:rPr>
        <w:t>动态分配内存</w:t>
      </w:r>
      <w:r w:rsidRPr="00647B42">
        <w:t>,</w:t>
      </w:r>
      <w:r w:rsidRPr="00647B42">
        <w:rPr>
          <w:rFonts w:hint="eastAsia"/>
        </w:rPr>
        <w:t>二维数组</w:t>
      </w:r>
      <w:r w:rsidRPr="00647B42">
        <w:t>a[ ][ ]</w:t>
      </w:r>
      <w:r w:rsidRPr="00647B42">
        <w:rPr>
          <w:rFonts w:hint="eastAsia"/>
        </w:rPr>
        <w:t>放置总刚度矩阵，即线性方程组系数矩阵</w:t>
      </w:r>
    </w:p>
    <w:p w:rsidR="00BA4863" w:rsidRPr="00647B42" w:rsidRDefault="00BA4863" w:rsidP="00647B42">
      <w:r w:rsidRPr="00647B42">
        <w:tab/>
        <w:t>for (i = 0; i&lt;=m; i++)</w:t>
      </w:r>
    </w:p>
    <w:p w:rsidR="00BA4863" w:rsidRPr="00647B42" w:rsidRDefault="00BA4863" w:rsidP="00647B42">
      <w:r w:rsidRPr="00647B42">
        <w:tab/>
      </w:r>
      <w:r w:rsidRPr="00647B42">
        <w:tab/>
        <w:t>a[i] = (double *)malloc(sizeof(double)*(m+1));</w:t>
      </w:r>
    </w:p>
    <w:p w:rsidR="00BA4863" w:rsidRPr="00647B42" w:rsidRDefault="00BA4863" w:rsidP="00647B42">
      <w:r w:rsidRPr="00647B42">
        <w:tab/>
        <w:t>b = (double *)malloc(sizeof(double)*(m+1));//</w:t>
      </w:r>
      <w:r w:rsidRPr="00647B42">
        <w:rPr>
          <w:rFonts w:hint="eastAsia"/>
        </w:rPr>
        <w:t>一维数组</w:t>
      </w:r>
      <w:r w:rsidRPr="00647B42">
        <w:t>b[ ]</w:t>
      </w:r>
      <w:r w:rsidRPr="00647B42">
        <w:rPr>
          <w:rFonts w:hint="eastAsia"/>
        </w:rPr>
        <w:t>放置总荷载即线性方程组右端项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for (i = 0; i&lt;=m; i++)   //</w:t>
      </w:r>
      <w:r w:rsidRPr="00647B42">
        <w:rPr>
          <w:rFonts w:hint="eastAsia"/>
        </w:rPr>
        <w:t>初始化系数矩阵及右端项</w:t>
      </w:r>
    </w:p>
    <w:p w:rsidR="00BA4863" w:rsidRPr="00647B42" w:rsidRDefault="00BA4863" w:rsidP="00647B42"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  <w:t>for (j = 0; j&lt;=m; j++)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a[i][j] = 0;</w:t>
      </w:r>
    </w:p>
    <w:p w:rsidR="00BA4863" w:rsidRPr="00647B42" w:rsidRDefault="00BA4863" w:rsidP="00647B42">
      <w:r w:rsidRPr="00647B42">
        <w:tab/>
      </w:r>
      <w:r w:rsidRPr="00647B42">
        <w:tab/>
        <w:t>b[i] = 0;</w:t>
      </w:r>
    </w:p>
    <w:p w:rsidR="00BA4863" w:rsidRPr="00647B42" w:rsidRDefault="00BA4863" w:rsidP="00647B42">
      <w:r w:rsidRPr="00647B42">
        <w:tab/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//</w:t>
      </w:r>
      <w:r w:rsidRPr="00647B42">
        <w:rPr>
          <w:rFonts w:hint="eastAsia"/>
        </w:rPr>
        <w:t>计算单元刚度矩阵</w:t>
      </w:r>
    </w:p>
    <w:p w:rsidR="00BA4863" w:rsidRPr="00647B42" w:rsidRDefault="00BA4863" w:rsidP="00647B42">
      <w:r w:rsidRPr="00647B42">
        <w:tab/>
        <w:t>alpha[0] = -1.0 / h;//phi0'(x)</w:t>
      </w:r>
    </w:p>
    <w:p w:rsidR="00BA4863" w:rsidRPr="00647B42" w:rsidRDefault="00BA4863" w:rsidP="00647B42">
      <w:r w:rsidRPr="00647B42">
        <w:tab/>
        <w:t>alpha[1] = 1.0 / h; //phi1'(x)</w:t>
      </w:r>
    </w:p>
    <w:p w:rsidR="00BA4863" w:rsidRPr="00647B42" w:rsidRDefault="00BA4863" w:rsidP="00647B42">
      <w:r w:rsidRPr="00647B42">
        <w:tab/>
        <w:t>for (i = 0; i&lt;2; i++)</w:t>
      </w:r>
    </w:p>
    <w:p w:rsidR="00BA4863" w:rsidRPr="00647B42" w:rsidRDefault="00BA4863" w:rsidP="00647B42">
      <w:r w:rsidRPr="00647B42">
        <w:tab/>
        <w:t xml:space="preserve">   for (j = 0; j&lt;2; j++)</w:t>
      </w:r>
    </w:p>
    <w:p w:rsidR="00BA4863" w:rsidRPr="00647B42" w:rsidRDefault="00BA4863" w:rsidP="00647B42">
      <w:r w:rsidRPr="00647B42">
        <w:tab/>
      </w:r>
      <w:r w:rsidRPr="00647B42">
        <w:tab/>
        <w:t>ea[i][j] = alpha[i] * alpha[j] * h;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for (e = 0; e&lt;elem; e++)</w:t>
      </w:r>
    </w:p>
    <w:p w:rsidR="00BA4863" w:rsidRPr="00647B42" w:rsidRDefault="00BA4863" w:rsidP="00647B42"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  <w:t>i = lnd[e][0];</w:t>
      </w:r>
    </w:p>
    <w:p w:rsidR="00BA4863" w:rsidRPr="00647B42" w:rsidRDefault="00BA4863" w:rsidP="00647B42">
      <w:r w:rsidRPr="00647B42">
        <w:tab/>
      </w:r>
      <w:r w:rsidRPr="00647B42">
        <w:tab/>
        <w:t>j = lnd[e][1];</w:t>
      </w:r>
    </w:p>
    <w:p w:rsidR="00BA4863" w:rsidRPr="00647B42" w:rsidRDefault="00BA4863" w:rsidP="00647B42">
      <w:r w:rsidRPr="00647B42">
        <w:tab/>
      </w:r>
      <w:r w:rsidRPr="00647B42">
        <w:tab/>
        <w:t>//</w:t>
      </w:r>
      <w:r w:rsidRPr="00647B42">
        <w:rPr>
          <w:rFonts w:hint="eastAsia"/>
        </w:rPr>
        <w:t>利用两点高斯数值积分公式计算单元荷载</w:t>
      </w:r>
    </w:p>
    <w:p w:rsidR="00BA4863" w:rsidRPr="00647B42" w:rsidRDefault="00BA4863" w:rsidP="00647B42">
      <w:r w:rsidRPr="00647B42">
        <w:tab/>
      </w:r>
      <w:r w:rsidRPr="00647B42">
        <w:tab/>
        <w:t>for (k = 0; k &lt;= 1; k++)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g[k] = integral(xco[i], xco[j], lnd[e][k], fun1);//</w:t>
      </w:r>
      <w:r w:rsidRPr="00647B42">
        <w:rPr>
          <w:rFonts w:hint="eastAsia"/>
        </w:rPr>
        <w:t>放置单元荷载</w:t>
      </w:r>
    </w:p>
    <w:p w:rsidR="00BA4863" w:rsidRPr="00647B42" w:rsidRDefault="00BA4863" w:rsidP="00647B42"/>
    <w:p w:rsidR="00BA4863" w:rsidRPr="00647B42" w:rsidRDefault="00BA4863" w:rsidP="00647B42">
      <w:r w:rsidRPr="00647B42">
        <w:tab/>
      </w:r>
      <w:r w:rsidRPr="00647B42">
        <w:tab/>
        <w:t xml:space="preserve">// </w:t>
      </w:r>
      <w:r w:rsidRPr="00647B42">
        <w:rPr>
          <w:rFonts w:hint="eastAsia"/>
        </w:rPr>
        <w:t>合成整体刚度矩阵</w:t>
      </w:r>
    </w:p>
    <w:p w:rsidR="00BA4863" w:rsidRPr="00647B42" w:rsidRDefault="00BA4863" w:rsidP="00647B42">
      <w:r w:rsidRPr="00647B42">
        <w:tab/>
      </w:r>
      <w:r w:rsidRPr="00647B42">
        <w:tab/>
        <w:t>for (i = 0; i&lt;2; i++)</w:t>
      </w:r>
    </w:p>
    <w:p w:rsidR="00BA4863" w:rsidRPr="00647B42" w:rsidRDefault="00BA4863" w:rsidP="00647B42">
      <w:r w:rsidRPr="00647B42">
        <w:tab/>
      </w:r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for (j = 0; j&lt;2; j++)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</w:r>
      <w:r w:rsidRPr="00647B42">
        <w:tab/>
        <w:t>row = lnd[e][i];   //</w:t>
      </w:r>
      <w:r w:rsidRPr="00647B42">
        <w:rPr>
          <w:rFonts w:hint="eastAsia"/>
        </w:rPr>
        <w:t>确定整体行编号以明确合成总刚度矩阵时的位置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</w:r>
      <w:r w:rsidRPr="00647B42">
        <w:tab/>
        <w:t>coln = lnd[e][j];   //</w:t>
      </w:r>
      <w:r w:rsidRPr="00647B42">
        <w:rPr>
          <w:rFonts w:hint="eastAsia"/>
        </w:rPr>
        <w:t>确定整体列编号以明确合成总刚度矩阵时的位置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</w:r>
      <w:r w:rsidRPr="00647B42">
        <w:tab/>
        <w:t>a[row][coln] = a[row][coln] + ea[i][j];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}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k = lnd[e][i]; //</w:t>
      </w:r>
      <w:r w:rsidRPr="00647B42">
        <w:rPr>
          <w:rFonts w:hint="eastAsia"/>
        </w:rPr>
        <w:t>确定右端项行编号以明确合成总荷载时的位置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b[k] = g[i] + b[k]; //</w:t>
      </w:r>
      <w:r w:rsidRPr="00647B42">
        <w:rPr>
          <w:rFonts w:hint="eastAsia"/>
        </w:rPr>
        <w:t>合成总荷载即整体右端项</w:t>
      </w:r>
    </w:p>
    <w:p w:rsidR="00BA4863" w:rsidRPr="00647B42" w:rsidRDefault="00BA4863" w:rsidP="00647B42">
      <w:r w:rsidRPr="00647B42">
        <w:tab/>
      </w:r>
      <w:r w:rsidRPr="00647B42">
        <w:tab/>
        <w:t>}</w:t>
      </w:r>
    </w:p>
    <w:p w:rsidR="00BA4863" w:rsidRPr="00647B42" w:rsidRDefault="00BA4863" w:rsidP="00647B42">
      <w:r w:rsidRPr="00647B42">
        <w:tab/>
        <w:t>}//</w:t>
      </w:r>
      <w:r w:rsidRPr="00647B42">
        <w:rPr>
          <w:rFonts w:hint="eastAsia"/>
        </w:rPr>
        <w:t>完成</w:t>
      </w:r>
      <w:r w:rsidRPr="00647B42">
        <w:t>e</w:t>
      </w:r>
      <w:r w:rsidRPr="00647B42">
        <w:rPr>
          <w:rFonts w:hint="eastAsia"/>
        </w:rPr>
        <w:t>循环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//</w:t>
      </w:r>
      <w:r w:rsidRPr="00647B42">
        <w:rPr>
          <w:rFonts w:hint="eastAsia"/>
        </w:rPr>
        <w:t>修改边界条件</w:t>
      </w:r>
    </w:p>
    <w:p w:rsidR="00BA4863" w:rsidRPr="00647B42" w:rsidRDefault="00BA4863" w:rsidP="00647B42">
      <w:r w:rsidRPr="00647B42">
        <w:tab/>
        <w:t>for (t = 0; t&lt;=m; t++)</w:t>
      </w:r>
    </w:p>
    <w:p w:rsidR="00BA4863" w:rsidRPr="00647B42" w:rsidRDefault="00BA4863" w:rsidP="00647B42"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  <w:t>a[t][0] = 0; a[0][t] = 0; a[t][m] = 0; a[m][t] = 0;</w:t>
      </w:r>
    </w:p>
    <w:p w:rsidR="00BA4863" w:rsidRPr="00647B42" w:rsidRDefault="00BA4863" w:rsidP="00647B42">
      <w:r w:rsidRPr="00647B42">
        <w:tab/>
        <w:t>}</w:t>
      </w:r>
    </w:p>
    <w:p w:rsidR="00BA4863" w:rsidRPr="00647B42" w:rsidRDefault="00BA4863" w:rsidP="00647B42">
      <w:r w:rsidRPr="00647B42">
        <w:tab/>
        <w:t>a[0][0] = 1; a[m][m] = 1;b[0] = 0; b[m] = 0;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a1 = (double *)malloc(sizeof(double)*(m + 1));//</w:t>
      </w:r>
      <w:r w:rsidRPr="00647B42">
        <w:rPr>
          <w:rFonts w:hint="eastAsia"/>
        </w:rPr>
        <w:t>存储矩阵</w:t>
      </w:r>
      <w:r w:rsidRPr="00647B42">
        <w:t>a[ ][ ]</w:t>
      </w:r>
      <w:r w:rsidRPr="00647B42">
        <w:rPr>
          <w:rFonts w:hint="eastAsia"/>
        </w:rPr>
        <w:t>中的下次对角线元素</w:t>
      </w:r>
    </w:p>
    <w:p w:rsidR="00BA4863" w:rsidRPr="00647B42" w:rsidRDefault="00BA4863" w:rsidP="00647B42">
      <w:r w:rsidRPr="00647B42">
        <w:tab/>
        <w:t>b1 = (double *)malloc(sizeof(double)*(m + 1));//</w:t>
      </w:r>
      <w:r w:rsidRPr="00647B42">
        <w:rPr>
          <w:rFonts w:hint="eastAsia"/>
        </w:rPr>
        <w:t>存储矩阵</w:t>
      </w:r>
      <w:r w:rsidRPr="00647B42">
        <w:t>a[ ][ ]</w:t>
      </w:r>
      <w:r w:rsidRPr="00647B42">
        <w:rPr>
          <w:rFonts w:hint="eastAsia"/>
        </w:rPr>
        <w:t>中的主对角线元素</w:t>
      </w:r>
    </w:p>
    <w:p w:rsidR="00BA4863" w:rsidRPr="00647B42" w:rsidRDefault="00BA4863" w:rsidP="00647B42">
      <w:r w:rsidRPr="00647B42">
        <w:tab/>
        <w:t>c1 = (double *)malloc(sizeof(double)*(m + 1));//</w:t>
      </w:r>
      <w:r w:rsidRPr="00647B42">
        <w:rPr>
          <w:rFonts w:hint="eastAsia"/>
        </w:rPr>
        <w:t>存储矩阵</w:t>
      </w:r>
      <w:r w:rsidRPr="00647B42">
        <w:t>a[ ][ ]</w:t>
      </w:r>
      <w:r w:rsidRPr="00647B42">
        <w:rPr>
          <w:rFonts w:hint="eastAsia"/>
        </w:rPr>
        <w:t>中的上次对角线元素</w:t>
      </w:r>
    </w:p>
    <w:p w:rsidR="00BA4863" w:rsidRPr="00647B42" w:rsidRDefault="00BA4863" w:rsidP="00647B42">
      <w:r w:rsidRPr="00647B42">
        <w:tab/>
        <w:t>a1[0] = 0.0;</w:t>
      </w:r>
    </w:p>
    <w:p w:rsidR="00BA4863" w:rsidRPr="00647B42" w:rsidRDefault="00BA4863" w:rsidP="00647B42">
      <w:r w:rsidRPr="00647B42">
        <w:tab/>
        <w:t>c1[m] = 0.0;</w:t>
      </w:r>
    </w:p>
    <w:p w:rsidR="00BA4863" w:rsidRPr="00647B42" w:rsidRDefault="00BA4863" w:rsidP="00647B42">
      <w:r w:rsidRPr="00647B42">
        <w:tab/>
        <w:t>for (i = 0; i &lt;=m ; i++)</w:t>
      </w:r>
    </w:p>
    <w:p w:rsidR="00BA4863" w:rsidRPr="00647B42" w:rsidRDefault="00BA4863" w:rsidP="00647B42"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  <w:t>if (i!=0)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a1[i] = a[i][i - 1];</w:t>
      </w:r>
    </w:p>
    <w:p w:rsidR="00BA4863" w:rsidRPr="00647B42" w:rsidRDefault="00BA4863" w:rsidP="00647B42">
      <w:r w:rsidRPr="00647B42">
        <w:tab/>
      </w:r>
      <w:r w:rsidRPr="00647B42">
        <w:tab/>
        <w:t>if (i!=m)</w:t>
      </w:r>
    </w:p>
    <w:p w:rsidR="00BA4863" w:rsidRPr="00647B42" w:rsidRDefault="00BA4863" w:rsidP="00647B42">
      <w:r w:rsidRPr="00647B42">
        <w:tab/>
      </w:r>
      <w:r w:rsidRPr="00647B42">
        <w:tab/>
      </w:r>
      <w:r w:rsidRPr="00647B42">
        <w:tab/>
        <w:t>c1[i] = a[i][i + 1];</w:t>
      </w:r>
    </w:p>
    <w:p w:rsidR="00BA4863" w:rsidRPr="00647B42" w:rsidRDefault="00BA4863" w:rsidP="00647B42">
      <w:r w:rsidRPr="00647B42">
        <w:tab/>
      </w:r>
      <w:r w:rsidRPr="00647B42">
        <w:tab/>
        <w:t>b1[i] = a[i][i];</w:t>
      </w:r>
    </w:p>
    <w:p w:rsidR="00BA4863" w:rsidRPr="00647B42" w:rsidRDefault="00BA4863" w:rsidP="00647B42">
      <w:r w:rsidRPr="00647B42">
        <w:tab/>
        <w:t>}</w:t>
      </w:r>
    </w:p>
    <w:p w:rsidR="00BA4863" w:rsidRPr="00647B42" w:rsidRDefault="00BA4863" w:rsidP="00647B42">
      <w:r w:rsidRPr="00647B42">
        <w:tab/>
        <w:t>for (i = 0; i &lt;= m; i++)</w:t>
      </w:r>
    </w:p>
    <w:p w:rsidR="00BA4863" w:rsidRPr="00647B42" w:rsidRDefault="00BA4863" w:rsidP="00647B42">
      <w:r w:rsidRPr="00647B42">
        <w:tab/>
      </w:r>
      <w:r w:rsidRPr="00647B42">
        <w:tab/>
        <w:t>free(a[i]);</w:t>
      </w:r>
    </w:p>
    <w:p w:rsidR="00BA4863" w:rsidRPr="00647B42" w:rsidRDefault="00BA4863" w:rsidP="00647B42">
      <w:r w:rsidRPr="00647B42">
        <w:tab/>
        <w:t>free(a);</w:t>
      </w:r>
    </w:p>
    <w:p w:rsidR="00BA4863" w:rsidRPr="00647B42" w:rsidRDefault="00BA4863" w:rsidP="00647B42">
      <w:r w:rsidRPr="00647B42">
        <w:tab/>
        <w:t>u=chase_algorithm(a1, b1, c1,m+1, b);//</w:t>
      </w:r>
      <w:r w:rsidRPr="00647B42">
        <w:rPr>
          <w:rFonts w:hint="eastAsia"/>
        </w:rPr>
        <w:t>追赶法求解三对角线性方程组</w:t>
      </w:r>
    </w:p>
    <w:p w:rsidR="00BA4863" w:rsidRPr="00647B42" w:rsidRDefault="00BA4863" w:rsidP="00647B42">
      <w:r w:rsidRPr="00647B42">
        <w:tab/>
        <w:t>free(a1);free(b1);free(c1);free(b);</w:t>
      </w:r>
    </w:p>
    <w:p w:rsidR="00BA4863" w:rsidRPr="00647B42" w:rsidRDefault="00BA4863" w:rsidP="00647B42">
      <w:r w:rsidRPr="00647B42">
        <w:tab/>
        <w:t>k = m / 8;//</w:t>
      </w:r>
      <w:r w:rsidRPr="00647B42">
        <w:rPr>
          <w:rFonts w:hint="eastAsia"/>
        </w:rPr>
        <w:t>确定每隔几个点打印一次</w:t>
      </w:r>
    </w:p>
    <w:p w:rsidR="00BA4863" w:rsidRPr="00647B42" w:rsidRDefault="00BA4863" w:rsidP="00647B42">
      <w:r w:rsidRPr="00647B42">
        <w:tab/>
        <w:t>for (i = k; i&lt;m; i=i+k)  //</w:t>
      </w:r>
      <w:r w:rsidRPr="00647B42">
        <w:rPr>
          <w:rFonts w:hint="eastAsia"/>
        </w:rPr>
        <w:t>打印在各节点处的数值解并与精确解作比较</w:t>
      </w:r>
    </w:p>
    <w:p w:rsidR="00BA4863" w:rsidRPr="00647B42" w:rsidRDefault="00BA4863" w:rsidP="00647B42">
      <w:r w:rsidRPr="00647B42">
        <w:tab/>
      </w:r>
      <w:r w:rsidRPr="00647B42">
        <w:tab/>
        <w:t>printf("xco[%d]=%.4f, u[%d]=%f, err=%.4e\n", i, xco[i], i, u[i], fabs(u[i] - exact(xco[i])));</w:t>
      </w:r>
    </w:p>
    <w:p w:rsidR="00BA4863" w:rsidRPr="00647B42" w:rsidRDefault="00BA4863" w:rsidP="00647B42">
      <w:r w:rsidRPr="00647B42">
        <w:t xml:space="preserve">    //</w:t>
      </w:r>
      <w:r w:rsidRPr="00647B42">
        <w:rPr>
          <w:rFonts w:hint="eastAsia"/>
        </w:rPr>
        <w:t>计算数值解与精确解在范数下的误差</w:t>
      </w:r>
    </w:p>
    <w:p w:rsidR="00BA4863" w:rsidRPr="00647B42" w:rsidRDefault="00BA4863" w:rsidP="00647B42">
      <w:r w:rsidRPr="00647B42">
        <w:tab/>
        <w:t>sum1 = 0.0;</w:t>
      </w:r>
    </w:p>
    <w:p w:rsidR="00BA4863" w:rsidRPr="00647B42" w:rsidRDefault="00BA4863" w:rsidP="00647B42">
      <w:r w:rsidRPr="00647B42">
        <w:tab/>
        <w:t>sum2 = 0.0;</w:t>
      </w:r>
    </w:p>
    <w:p w:rsidR="00BA4863" w:rsidRPr="00647B42" w:rsidRDefault="00BA4863" w:rsidP="00647B42">
      <w:r w:rsidRPr="00647B42">
        <w:tab/>
        <w:t>for (e = 0; e &lt; elem; e++)</w:t>
      </w:r>
    </w:p>
    <w:p w:rsidR="00BA4863" w:rsidRPr="00647B42" w:rsidRDefault="00BA4863" w:rsidP="00647B42"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  <w:t>i = lnd[e][0];</w:t>
      </w:r>
    </w:p>
    <w:p w:rsidR="00BA4863" w:rsidRPr="00647B42" w:rsidRDefault="00BA4863" w:rsidP="00647B42">
      <w:r w:rsidRPr="00647B42">
        <w:tab/>
      </w:r>
      <w:r w:rsidRPr="00647B42">
        <w:tab/>
        <w:t>j = lnd[e][1];</w:t>
      </w:r>
    </w:p>
    <w:p w:rsidR="00BA4863" w:rsidRPr="00647B42" w:rsidRDefault="00BA4863" w:rsidP="00647B42">
      <w:r w:rsidRPr="00647B42">
        <w:tab/>
      </w:r>
      <w:r w:rsidRPr="00647B42">
        <w:tab/>
        <w:t>sum1 = sum1 + integral(xco[i], xco[j], i, fun2);</w:t>
      </w:r>
    </w:p>
    <w:p w:rsidR="00BA4863" w:rsidRPr="00647B42" w:rsidRDefault="00BA4863" w:rsidP="00647B42">
      <w:r w:rsidRPr="00647B42">
        <w:tab/>
      </w:r>
      <w:r w:rsidRPr="00647B42">
        <w:tab/>
        <w:t>sum2 = sum2 + integral(xco[i], xco[j], i, fun3);</w:t>
      </w:r>
    </w:p>
    <w:p w:rsidR="00BA4863" w:rsidRPr="00647B42" w:rsidRDefault="00BA4863" w:rsidP="00647B42">
      <w:r w:rsidRPr="00647B42">
        <w:tab/>
        <w:t>}</w:t>
      </w:r>
    </w:p>
    <w:p w:rsidR="00BA4863" w:rsidRPr="00647B42" w:rsidRDefault="00BA4863" w:rsidP="00647B42">
      <w:r w:rsidRPr="00647B42">
        <w:tab/>
        <w:t>printf("||u-uh||=%f, ||(u-uh)'||=%f\n", sqrt(sum1), sqrt(sum2));</w:t>
      </w:r>
      <w:r w:rsidRPr="00647B42">
        <w:tab/>
      </w:r>
    </w:p>
    <w:p w:rsidR="00BA4863" w:rsidRPr="00647B42" w:rsidRDefault="00BA4863" w:rsidP="00647B42">
      <w:r w:rsidRPr="00647B42">
        <w:tab/>
        <w:t>for(e=0;e&lt;elem;e++)</w:t>
      </w:r>
    </w:p>
    <w:p w:rsidR="00BA4863" w:rsidRPr="00647B42" w:rsidRDefault="00BA4863" w:rsidP="00647B42">
      <w:r w:rsidRPr="00647B42">
        <w:tab/>
      </w:r>
      <w:r w:rsidRPr="00647B42">
        <w:tab/>
        <w:t>free(lnd[e]);</w:t>
      </w:r>
    </w:p>
    <w:p w:rsidR="00BA4863" w:rsidRPr="00647B42" w:rsidRDefault="00BA4863" w:rsidP="00647B42">
      <w:r w:rsidRPr="00647B42">
        <w:tab/>
        <w:t>free(lnd);free(xco);free(u);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>double f(double x) //</w:t>
      </w:r>
      <w:r w:rsidRPr="00647B42">
        <w:rPr>
          <w:rFonts w:hint="eastAsia"/>
        </w:rPr>
        <w:t>右端项</w:t>
      </w:r>
      <w:r w:rsidRPr="00647B42">
        <w:t>f(x)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double z;</w:t>
      </w:r>
    </w:p>
    <w:p w:rsidR="00BA4863" w:rsidRPr="00647B42" w:rsidRDefault="00BA4863" w:rsidP="00647B42">
      <w:r w:rsidRPr="00647B42">
        <w:tab/>
        <w:t>z = ((16 * pi*pi - 4)*sin(4 * pi*x) - 16 * pi*cos(4 * pi*x))*exp(2 * x);</w:t>
      </w:r>
    </w:p>
    <w:p w:rsidR="00BA4863" w:rsidRPr="00647B42" w:rsidRDefault="00BA4863" w:rsidP="00647B42">
      <w:r w:rsidRPr="00647B42">
        <w:tab/>
        <w:t>return z;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>
      <w:r w:rsidRPr="00647B42">
        <w:t>double phi(int i, double x) //</w:t>
      </w:r>
      <w:r w:rsidRPr="00647B42">
        <w:rPr>
          <w:rFonts w:hint="eastAsia"/>
        </w:rPr>
        <w:t>基函数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double temp,z;</w:t>
      </w:r>
    </w:p>
    <w:p w:rsidR="00BA4863" w:rsidRPr="00647B42" w:rsidRDefault="00BA4863" w:rsidP="00647B42">
      <w:r w:rsidRPr="00647B42">
        <w:tab/>
        <w:t>temp = fabs(x - xco[i]);</w:t>
      </w:r>
    </w:p>
    <w:p w:rsidR="00BA4863" w:rsidRPr="00647B42" w:rsidRDefault="00BA4863" w:rsidP="00647B42">
      <w:r w:rsidRPr="00647B42">
        <w:tab/>
        <w:t>if (temp &lt;= h)</w:t>
      </w:r>
    </w:p>
    <w:p w:rsidR="00BA4863" w:rsidRPr="00647B42" w:rsidRDefault="00BA4863" w:rsidP="00647B42">
      <w:r w:rsidRPr="00647B42">
        <w:tab/>
      </w:r>
      <w:r w:rsidRPr="00647B42">
        <w:tab/>
        <w:t>z = 1.0 - temp / h;</w:t>
      </w:r>
    </w:p>
    <w:p w:rsidR="00BA4863" w:rsidRPr="00647B42" w:rsidRDefault="00BA4863" w:rsidP="00647B42">
      <w:r w:rsidRPr="00647B42">
        <w:tab/>
        <w:t>else</w:t>
      </w:r>
    </w:p>
    <w:p w:rsidR="00BA4863" w:rsidRPr="00647B42" w:rsidRDefault="00BA4863" w:rsidP="00647B42">
      <w:r w:rsidRPr="00647B42">
        <w:tab/>
      </w:r>
      <w:r w:rsidRPr="00647B42">
        <w:tab/>
        <w:t>z = 0.0;</w:t>
      </w:r>
    </w:p>
    <w:p w:rsidR="00BA4863" w:rsidRPr="00647B42" w:rsidRDefault="00BA4863" w:rsidP="00647B42">
      <w:r w:rsidRPr="00647B42">
        <w:tab/>
        <w:t>return z;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>double fun1(int i, double x)//</w:t>
      </w:r>
      <w:r w:rsidRPr="00647B42">
        <w:rPr>
          <w:rFonts w:hint="eastAsia"/>
        </w:rPr>
        <w:t>算单元荷载时的被积函数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return f(x)*phi(i, x);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>double exact(double x)//</w:t>
      </w:r>
      <w:r w:rsidRPr="00647B42">
        <w:rPr>
          <w:rFonts w:hint="eastAsia"/>
        </w:rPr>
        <w:t>精确解</w:t>
      </w:r>
      <w:r w:rsidRPr="00647B42">
        <w:t>u(x)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return sin(4 * pi*x)*exp(2 * x);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>double fun2(int i, double x)//</w:t>
      </w:r>
      <w:r w:rsidRPr="00647B42">
        <w:rPr>
          <w:rFonts w:hint="eastAsia"/>
        </w:rPr>
        <w:t>算</w:t>
      </w:r>
      <w:r w:rsidRPr="00647B42">
        <w:t>||u-uh||^2</w:t>
      </w:r>
      <w:r w:rsidRPr="00647B42">
        <w:rPr>
          <w:rFonts w:hint="eastAsia"/>
        </w:rPr>
        <w:t>时的被积函数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double temp, z;</w:t>
      </w:r>
    </w:p>
    <w:p w:rsidR="00BA4863" w:rsidRPr="00647B42" w:rsidRDefault="00BA4863" w:rsidP="00647B42">
      <w:r w:rsidRPr="00647B42">
        <w:tab/>
        <w:t>temp = u[i] * phi(i, x) + u[i + 1] * phi(i+1,x);</w:t>
      </w:r>
    </w:p>
    <w:p w:rsidR="00BA4863" w:rsidRPr="00647B42" w:rsidRDefault="00BA4863" w:rsidP="00647B42">
      <w:r w:rsidRPr="00647B42">
        <w:tab/>
        <w:t>z = exact(x) - temp;</w:t>
      </w:r>
    </w:p>
    <w:p w:rsidR="00BA4863" w:rsidRPr="00647B42" w:rsidRDefault="00BA4863" w:rsidP="00647B42">
      <w:r w:rsidRPr="00647B42">
        <w:tab/>
        <w:t>return z*z;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>double dxexact(double x)//u(x)</w:t>
      </w:r>
      <w:r w:rsidRPr="00647B42">
        <w:rPr>
          <w:rFonts w:hint="eastAsia"/>
        </w:rPr>
        <w:t>的导函数</w:t>
      </w:r>
      <w:r w:rsidRPr="00647B42">
        <w:t xml:space="preserve"> 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return (2 * pi*cos(4 * pi*x) + sin(4 * pi*x))*exp(2 * x) * 2;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>double fun3(int i, double x)//</w:t>
      </w:r>
      <w:r w:rsidRPr="00647B42">
        <w:rPr>
          <w:rFonts w:hint="eastAsia"/>
        </w:rPr>
        <w:t>算</w:t>
      </w:r>
      <w:r w:rsidRPr="00647B42">
        <w:t>||(u-uh)'||^2</w:t>
      </w:r>
      <w:r w:rsidRPr="00647B42">
        <w:rPr>
          <w:rFonts w:hint="eastAsia"/>
        </w:rPr>
        <w:t>时的被积函数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double temp, z;</w:t>
      </w:r>
    </w:p>
    <w:p w:rsidR="00BA4863" w:rsidRPr="00647B42" w:rsidRDefault="00BA4863" w:rsidP="00647B42">
      <w:r w:rsidRPr="00647B42">
        <w:tab/>
        <w:t>temp = (u[i + 1] - u[i]) / h;</w:t>
      </w:r>
    </w:p>
    <w:p w:rsidR="00BA4863" w:rsidRPr="00647B42" w:rsidRDefault="00BA4863" w:rsidP="00647B42">
      <w:r w:rsidRPr="00647B42">
        <w:tab/>
        <w:t>z = dxexact(x) - temp;</w:t>
      </w:r>
    </w:p>
    <w:p w:rsidR="00BA4863" w:rsidRPr="00647B42" w:rsidRDefault="00BA4863" w:rsidP="00647B42">
      <w:r w:rsidRPr="00647B42">
        <w:tab/>
        <w:t>return z*z;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>double integral(double a, double b, int i, double (* fun)(int,double))//</w:t>
      </w:r>
      <w:r w:rsidRPr="00647B42">
        <w:rPr>
          <w:rFonts w:hint="eastAsia"/>
        </w:rPr>
        <w:t>在区间</w:t>
      </w:r>
      <w:r w:rsidRPr="00647B42">
        <w:t>[a,b]</w:t>
      </w:r>
      <w:r w:rsidRPr="00647B42">
        <w:rPr>
          <w:rFonts w:hint="eastAsia"/>
        </w:rPr>
        <w:t>上对被积函数</w:t>
      </w:r>
      <w:r w:rsidRPr="00647B42">
        <w:t>fun(i,x)</w:t>
      </w:r>
      <w:r w:rsidRPr="00647B42">
        <w:rPr>
          <w:rFonts w:hint="eastAsia"/>
        </w:rPr>
        <w:t>进行数值积分（两点高斯公式）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double mid, w, ans;</w:t>
      </w:r>
    </w:p>
    <w:p w:rsidR="00BA4863" w:rsidRPr="00647B42" w:rsidRDefault="00BA4863" w:rsidP="00647B42">
      <w:r w:rsidRPr="00647B42">
        <w:tab/>
        <w:t>mid = (b + a) / 2.0;</w:t>
      </w:r>
    </w:p>
    <w:p w:rsidR="00BA4863" w:rsidRPr="00647B42" w:rsidRDefault="00BA4863" w:rsidP="00647B42">
      <w:r w:rsidRPr="00647B42">
        <w:tab/>
        <w:t>w = (b - a) / 2.0;</w:t>
      </w:r>
    </w:p>
    <w:p w:rsidR="00BA4863" w:rsidRPr="00647B42" w:rsidRDefault="00BA4863" w:rsidP="00647B42">
      <w:r w:rsidRPr="00647B42">
        <w:tab/>
        <w:t>ans = w*((* fun)(i, mid + w*gauss) + (* fun)(i, mid - w*gauss));</w:t>
      </w:r>
    </w:p>
    <w:p w:rsidR="00BA4863" w:rsidRPr="00647B42" w:rsidRDefault="00BA4863" w:rsidP="00647B42">
      <w:r w:rsidRPr="00647B42">
        <w:tab/>
        <w:t>return ans;</w:t>
      </w:r>
    </w:p>
    <w:p w:rsidR="00BA4863" w:rsidRPr="00647B42" w:rsidRDefault="00BA4863" w:rsidP="00647B42">
      <w:r w:rsidRPr="00647B42">
        <w:t>}</w:t>
      </w:r>
    </w:p>
    <w:p w:rsidR="00BA4863" w:rsidRPr="00647B42" w:rsidRDefault="00BA4863" w:rsidP="00647B42"/>
    <w:p w:rsidR="00BA4863" w:rsidRPr="00647B42" w:rsidRDefault="00BA4863" w:rsidP="00647B42">
      <w:r w:rsidRPr="00647B42">
        <w:t>double * chase_algorithm(double *a, double *b, double *c, int n, double *d)</w:t>
      </w:r>
    </w:p>
    <w:p w:rsidR="00BA4863" w:rsidRPr="00647B42" w:rsidRDefault="00BA4863" w:rsidP="00647B42">
      <w:r w:rsidRPr="00647B42">
        <w:t>{</w:t>
      </w:r>
    </w:p>
    <w:p w:rsidR="00BA4863" w:rsidRPr="00647B42" w:rsidRDefault="00BA4863" w:rsidP="00647B42">
      <w:r w:rsidRPr="00647B42">
        <w:tab/>
        <w:t>double * ans, *g, *w, p;</w:t>
      </w:r>
    </w:p>
    <w:p w:rsidR="00BA4863" w:rsidRPr="00647B42" w:rsidRDefault="00BA4863" w:rsidP="00647B42">
      <w:r w:rsidRPr="00647B42">
        <w:tab/>
        <w:t>int i;</w:t>
      </w:r>
    </w:p>
    <w:p w:rsidR="00BA4863" w:rsidRPr="00647B42" w:rsidRDefault="00BA4863" w:rsidP="00647B42">
      <w:r w:rsidRPr="00647B42">
        <w:tab/>
        <w:t>ans = (double *)malloc(sizeof(double)*n);</w:t>
      </w:r>
    </w:p>
    <w:p w:rsidR="00BA4863" w:rsidRPr="00647B42" w:rsidRDefault="00BA4863" w:rsidP="00647B42">
      <w:r w:rsidRPr="00647B42">
        <w:tab/>
        <w:t>g = (double *)malloc(sizeof(double)*n);</w:t>
      </w:r>
    </w:p>
    <w:p w:rsidR="00BA4863" w:rsidRPr="00647B42" w:rsidRDefault="00BA4863" w:rsidP="00647B42">
      <w:r w:rsidRPr="00647B42">
        <w:tab/>
        <w:t>w = (double *)malloc(sizeof(double)*n);</w:t>
      </w:r>
    </w:p>
    <w:p w:rsidR="00BA4863" w:rsidRPr="00647B42" w:rsidRDefault="00BA4863" w:rsidP="00647B42">
      <w:r w:rsidRPr="00647B42">
        <w:tab/>
        <w:t>g[0] = d[0] / b[0];</w:t>
      </w:r>
    </w:p>
    <w:p w:rsidR="00BA4863" w:rsidRPr="00647B42" w:rsidRDefault="00BA4863" w:rsidP="00647B42">
      <w:r w:rsidRPr="00647B42">
        <w:tab/>
        <w:t>w[0] = c[0] / b[0];</w:t>
      </w:r>
    </w:p>
    <w:p w:rsidR="00BA4863" w:rsidRPr="00647B42" w:rsidRDefault="00BA4863" w:rsidP="00647B42"/>
    <w:p w:rsidR="00BA4863" w:rsidRPr="00647B42" w:rsidRDefault="00BA4863" w:rsidP="00647B42">
      <w:r w:rsidRPr="00647B42">
        <w:tab/>
        <w:t>for (i = 1; i&lt;n; i++)</w:t>
      </w:r>
    </w:p>
    <w:p w:rsidR="00BA4863" w:rsidRPr="00647B42" w:rsidRDefault="00BA4863" w:rsidP="00647B42"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  <w:t>p = b[i] - a[i] * w[i - 1];</w:t>
      </w:r>
    </w:p>
    <w:p w:rsidR="00BA4863" w:rsidRPr="00647B42" w:rsidRDefault="00BA4863" w:rsidP="00647B42">
      <w:r w:rsidRPr="00647B42">
        <w:tab/>
      </w:r>
      <w:r w:rsidRPr="00647B42">
        <w:tab/>
        <w:t>g[i] = (d[i] - a[i] * g[i - 1]) / p;</w:t>
      </w:r>
    </w:p>
    <w:p w:rsidR="00BA4863" w:rsidRPr="00647B42" w:rsidRDefault="00BA4863" w:rsidP="00647B42">
      <w:r w:rsidRPr="00647B42">
        <w:tab/>
      </w:r>
      <w:r w:rsidRPr="00647B42">
        <w:tab/>
        <w:t>w[i] = c[i] / p;</w:t>
      </w:r>
    </w:p>
    <w:p w:rsidR="00BA4863" w:rsidRPr="00647B42" w:rsidRDefault="00BA4863" w:rsidP="00647B42">
      <w:r w:rsidRPr="00647B42">
        <w:tab/>
        <w:t>}</w:t>
      </w:r>
    </w:p>
    <w:p w:rsidR="00BA4863" w:rsidRPr="00647B42" w:rsidRDefault="00BA4863" w:rsidP="00647B42">
      <w:r w:rsidRPr="00647B42">
        <w:tab/>
        <w:t>ans[n - 1] = g[n - 1];</w:t>
      </w:r>
    </w:p>
    <w:p w:rsidR="00BA4863" w:rsidRPr="00647B42" w:rsidRDefault="00BA4863" w:rsidP="00647B42">
      <w:r w:rsidRPr="00647B42">
        <w:tab/>
        <w:t>i = n - 2;</w:t>
      </w:r>
    </w:p>
    <w:p w:rsidR="00BA4863" w:rsidRPr="00647B42" w:rsidRDefault="00BA4863" w:rsidP="00647B42">
      <w:r w:rsidRPr="00647B42">
        <w:tab/>
        <w:t>do</w:t>
      </w:r>
    </w:p>
    <w:p w:rsidR="00BA4863" w:rsidRPr="00647B42" w:rsidRDefault="00BA4863" w:rsidP="00647B42">
      <w:r w:rsidRPr="00647B42">
        <w:tab/>
        <w:t>{</w:t>
      </w:r>
    </w:p>
    <w:p w:rsidR="00BA4863" w:rsidRPr="00647B42" w:rsidRDefault="00BA4863" w:rsidP="00647B42">
      <w:r w:rsidRPr="00647B42">
        <w:tab/>
      </w:r>
      <w:r w:rsidRPr="00647B42">
        <w:tab/>
        <w:t>ans[i] = g[i] - w[i] * ans[i + 1];</w:t>
      </w:r>
    </w:p>
    <w:p w:rsidR="00BA4863" w:rsidRPr="00647B42" w:rsidRDefault="00BA4863" w:rsidP="00647B42">
      <w:r w:rsidRPr="00647B42">
        <w:tab/>
      </w:r>
      <w:r w:rsidRPr="00647B42">
        <w:tab/>
        <w:t>i = i - 1;</w:t>
      </w:r>
    </w:p>
    <w:p w:rsidR="00BA4863" w:rsidRPr="00647B42" w:rsidRDefault="00BA4863" w:rsidP="00647B42">
      <w:r w:rsidRPr="00647B42">
        <w:tab/>
        <w:t>} while (i &gt;= 0);</w:t>
      </w:r>
    </w:p>
    <w:p w:rsidR="00BA4863" w:rsidRPr="00647B42" w:rsidRDefault="00BA4863" w:rsidP="00647B42">
      <w:r w:rsidRPr="00647B42">
        <w:tab/>
        <w:t>free(g);</w:t>
      </w:r>
    </w:p>
    <w:p w:rsidR="00BA4863" w:rsidRPr="00647B42" w:rsidRDefault="00BA4863" w:rsidP="00647B42">
      <w:r w:rsidRPr="00647B42">
        <w:tab/>
        <w:t>free(w);</w:t>
      </w:r>
    </w:p>
    <w:p w:rsidR="00BA4863" w:rsidRPr="00647B42" w:rsidRDefault="00BA4863" w:rsidP="00647B42">
      <w:r w:rsidRPr="00647B42">
        <w:tab/>
        <w:t>return ans;</w:t>
      </w:r>
    </w:p>
    <w:p w:rsidR="00BA4863" w:rsidRPr="00647B42" w:rsidRDefault="00BA4863" w:rsidP="00647B42">
      <w:r w:rsidRPr="00647B42">
        <w:t>}</w:t>
      </w:r>
    </w:p>
    <w:p w:rsidR="00BA4863" w:rsidRPr="00FD2EBC" w:rsidRDefault="00BA4863" w:rsidP="00410595">
      <w:bookmarkStart w:id="55" w:name="_GoBack"/>
      <w:bookmarkEnd w:id="55"/>
    </w:p>
    <w:p w:rsidR="00BA4863" w:rsidRDefault="00BA4863" w:rsidP="00410595">
      <w:pPr>
        <w:pStyle w:val="Title"/>
        <w:jc w:val="left"/>
      </w:pPr>
      <w:bookmarkStart w:id="56" w:name="_Toc418707548"/>
      <w:r>
        <w:t>Egch6_sec4_01.c</w:t>
      </w:r>
      <w:bookmarkEnd w:id="56"/>
    </w:p>
    <w:p w:rsidR="00BA4863" w:rsidRPr="00D71B62" w:rsidRDefault="00BA4863" w:rsidP="00D71B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二阶椭圆型方程零边值问题</w:t>
      </w:r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二维矩形区域）的程序（</w:t>
      </w:r>
      <w:r>
        <w:rPr>
          <w:rFonts w:ascii="NSimSun" w:hAnsi="NSimSun" w:cs="NSimSun"/>
          <w:color w:val="008000"/>
          <w:kern w:val="0"/>
          <w:sz w:val="19"/>
          <w:szCs w:val="19"/>
        </w:rPr>
        <w:t>L2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范数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2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阶收敛，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H1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范数</w:t>
      </w:r>
      <w:r>
        <w:rPr>
          <w:rFonts w:ascii="NSimSun" w:hAnsi="NSimSun" w:cs="NSimSun"/>
          <w:color w:val="008000"/>
          <w:kern w:val="0"/>
          <w:sz w:val="19"/>
          <w:szCs w:val="19"/>
        </w:rPr>
        <w:t>1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阶收敛）</w:t>
      </w:r>
    </w:p>
    <w:p w:rsidR="00BA4863" w:rsidRPr="00D71B62" w:rsidRDefault="00BA4863" w:rsidP="00D71B62">
      <w:r w:rsidRPr="00D71B62">
        <w:t>#include"stdafx.h"</w:t>
      </w:r>
    </w:p>
    <w:p w:rsidR="00BA4863" w:rsidRPr="00D71B62" w:rsidRDefault="00BA4863" w:rsidP="00D71B62">
      <w:r w:rsidRPr="00D71B62">
        <w:t>#include&lt;math.h&gt;</w:t>
      </w:r>
    </w:p>
    <w:p w:rsidR="00BA4863" w:rsidRPr="00D71B62" w:rsidRDefault="00BA4863" w:rsidP="00D71B62">
      <w:r w:rsidRPr="00D71B62">
        <w:t>#include&lt;stdlib.h&gt;</w:t>
      </w:r>
    </w:p>
    <w:p w:rsidR="00BA4863" w:rsidRPr="00D71B62" w:rsidRDefault="00BA4863" w:rsidP="00D71B62">
      <w:r w:rsidRPr="00D71B62">
        <w:t>#include&lt;stdio.h&gt;</w:t>
      </w:r>
    </w:p>
    <w:p w:rsidR="00BA4863" w:rsidRPr="00D71B62" w:rsidRDefault="00BA4863" w:rsidP="00D71B62">
      <w:r w:rsidRPr="00D71B62">
        <w:t>intm,n;</w:t>
      </w:r>
    </w:p>
    <w:p w:rsidR="00BA4863" w:rsidRPr="00D71B62" w:rsidRDefault="00BA4863" w:rsidP="00D71B62">
      <w:r w:rsidRPr="00D71B62">
        <w:t>intnode,elem,limnode;</w:t>
      </w:r>
    </w:p>
    <w:p w:rsidR="00BA4863" w:rsidRPr="00D71B62" w:rsidRDefault="00BA4863" w:rsidP="00D71B62">
      <w:r w:rsidRPr="00D71B62">
        <w:t>int * *lnd;</w:t>
      </w:r>
    </w:p>
    <w:p w:rsidR="00BA4863" w:rsidRPr="00D71B62" w:rsidRDefault="00BA4863" w:rsidP="00D71B62">
      <w:r w:rsidRPr="00D71B62">
        <w:t>double area,*xco,*yco,*u;</w:t>
      </w:r>
    </w:p>
    <w:p w:rsidR="00BA4863" w:rsidRPr="00D71B62" w:rsidRDefault="00BA4863" w:rsidP="00D71B62"/>
    <w:p w:rsidR="00BA4863" w:rsidRPr="00D71B62" w:rsidRDefault="00BA4863" w:rsidP="00D71B62">
      <w:r w:rsidRPr="00D71B62">
        <w:t>void main()</w:t>
      </w:r>
    </w:p>
    <w:p w:rsidR="00BA4863" w:rsidRPr="00D71B62" w:rsidRDefault="00BA4863" w:rsidP="00D71B62">
      <w:r w:rsidRPr="00D71B62">
        <w:t>{</w:t>
      </w:r>
    </w:p>
    <w:p w:rsidR="00BA4863" w:rsidRPr="00D71B62" w:rsidRDefault="00BA4863" w:rsidP="00D71B62">
      <w:r w:rsidRPr="00D71B62">
        <w:t>int *limnd;</w:t>
      </w:r>
    </w:p>
    <w:p w:rsidR="00BA4863" w:rsidRPr="00D71B62" w:rsidRDefault="00BA4863" w:rsidP="00D71B62">
      <w:r w:rsidRPr="00D71B62">
        <w:t>inti,j,k,t,e,row,coln;</w:t>
      </w:r>
    </w:p>
    <w:p w:rsidR="00BA4863" w:rsidRPr="00D71B62" w:rsidRDefault="00BA4863" w:rsidP="00D71B62">
      <w:r w:rsidRPr="00D71B62">
        <w:t>doublex,y,q,sum,summ;</w:t>
      </w:r>
    </w:p>
    <w:p w:rsidR="00BA4863" w:rsidRPr="00D71B62" w:rsidRDefault="00BA4863" w:rsidP="00D71B62">
      <w:r w:rsidRPr="00D71B62">
        <w:t>doublea,b,c,d,dx,dy;</w:t>
      </w:r>
    </w:p>
    <w:p w:rsidR="00BA4863" w:rsidRPr="00D71B62" w:rsidRDefault="00BA4863" w:rsidP="00D71B62">
      <w:r w:rsidRPr="00D71B62">
        <w:t>double * *A, *rhs, *w, *graduh;</w:t>
      </w:r>
    </w:p>
    <w:p w:rsidR="00BA4863" w:rsidRPr="00D71B62" w:rsidRDefault="00BA4863" w:rsidP="00D71B62">
      <w:r w:rsidRPr="00D71B62">
        <w:t>double alpha[3],beta[3],ea[3][3],g[3];</w:t>
      </w:r>
    </w:p>
    <w:p w:rsidR="00BA4863" w:rsidRPr="00D71B62" w:rsidRDefault="00BA4863" w:rsidP="00D71B62">
      <w:r w:rsidRPr="00D71B62">
        <w:t>double v(doublex,double y);</w:t>
      </w:r>
    </w:p>
    <w:p w:rsidR="00BA4863" w:rsidRPr="00D71B62" w:rsidRDefault="00BA4863" w:rsidP="00D71B62">
      <w:r w:rsidRPr="00D71B62">
        <w:t>doublevx(double x, double y);</w:t>
      </w:r>
    </w:p>
    <w:p w:rsidR="00BA4863" w:rsidRPr="00D71B62" w:rsidRDefault="00BA4863" w:rsidP="00D71B62">
      <w:r w:rsidRPr="00D71B62">
        <w:t>doublevy(double x, double y);</w:t>
      </w:r>
    </w:p>
    <w:p w:rsidR="00BA4863" w:rsidRPr="00D71B62" w:rsidRDefault="00BA4863" w:rsidP="00D71B62">
      <w:r w:rsidRPr="00D71B62">
        <w:t>double f(doublex,double y);</w:t>
      </w:r>
    </w:p>
    <w:p w:rsidR="00BA4863" w:rsidRPr="00D71B62" w:rsidRDefault="00BA4863" w:rsidP="00D71B62">
      <w:r w:rsidRPr="00D71B62">
        <w:t>double *fun_lambda(int e, double x, double y);</w:t>
      </w:r>
    </w:p>
    <w:p w:rsidR="00BA4863" w:rsidRPr="00D71B62" w:rsidRDefault="00BA4863" w:rsidP="00D71B62">
      <w:r w:rsidRPr="00D71B62">
        <w:t>double *d_lambda(int e);</w:t>
      </w:r>
    </w:p>
    <w:p w:rsidR="00BA4863" w:rsidRPr="00D71B62" w:rsidRDefault="00BA4863" w:rsidP="00D71B62">
      <w:r w:rsidRPr="00D71B62">
        <w:t>double uh(int e, double x, double y);</w:t>
      </w:r>
    </w:p>
    <w:p w:rsidR="00BA4863" w:rsidRPr="00D71B62" w:rsidRDefault="00BA4863" w:rsidP="00D71B62">
      <w:r w:rsidRPr="00D71B62">
        <w:t>double *d_uh(int e);</w:t>
      </w:r>
    </w:p>
    <w:p w:rsidR="00BA4863" w:rsidRPr="00D71B62" w:rsidRDefault="00BA4863" w:rsidP="00D71B62">
      <w:r w:rsidRPr="00D71B62">
        <w:t>double * GaussElimination(double * *a, double *b, int N);</w:t>
      </w:r>
    </w:p>
    <w:p w:rsidR="00BA4863" w:rsidRPr="00D71B62" w:rsidRDefault="00BA4863" w:rsidP="00D71B62"/>
    <w:p w:rsidR="00BA4863" w:rsidRPr="00D71B62" w:rsidRDefault="00BA4863" w:rsidP="00D71B62">
      <w:r w:rsidRPr="00D71B62">
        <w:t xml:space="preserve">  a=0.0;//x</w:t>
      </w:r>
      <w:r w:rsidRPr="00D71B62">
        <w:rPr>
          <w:rFonts w:hint="eastAsia"/>
        </w:rPr>
        <w:t>方向的求解区域</w:t>
      </w:r>
      <w:r w:rsidRPr="00D71B62">
        <w:t>[a,b]</w:t>
      </w:r>
    </w:p>
    <w:p w:rsidR="00BA4863" w:rsidRPr="00D71B62" w:rsidRDefault="00BA4863" w:rsidP="00D71B62">
      <w:r w:rsidRPr="00D71B62">
        <w:t xml:space="preserve">  b=1.0;</w:t>
      </w:r>
    </w:p>
    <w:p w:rsidR="00BA4863" w:rsidRPr="00D71B62" w:rsidRDefault="00BA4863" w:rsidP="00D71B62">
      <w:r w:rsidRPr="00D71B62">
        <w:t xml:space="preserve">  c=0.0;//y</w:t>
      </w:r>
      <w:r w:rsidRPr="00D71B62">
        <w:rPr>
          <w:rFonts w:hint="eastAsia"/>
        </w:rPr>
        <w:t>方向的求解区域</w:t>
      </w:r>
      <w:r w:rsidRPr="00D71B62">
        <w:t>[c,d]</w:t>
      </w:r>
    </w:p>
    <w:p w:rsidR="00BA4863" w:rsidRPr="00D71B62" w:rsidRDefault="00BA4863" w:rsidP="00D71B62">
      <w:r w:rsidRPr="00D71B62">
        <w:t xml:space="preserve">  d=1.0;</w:t>
      </w:r>
    </w:p>
    <w:p w:rsidR="00BA4863" w:rsidRPr="00D71B62" w:rsidRDefault="00BA4863" w:rsidP="00D71B62">
      <w:r w:rsidRPr="00D71B62">
        <w:t xml:space="preserve">  m=32;//m,n</w:t>
      </w:r>
      <w:r w:rsidRPr="00D71B62">
        <w:rPr>
          <w:rFonts w:hint="eastAsia"/>
        </w:rPr>
        <w:t>分别为</w:t>
      </w:r>
      <w:r w:rsidRPr="00D71B62">
        <w:t>x</w:t>
      </w:r>
      <w:r w:rsidRPr="00D71B62">
        <w:rPr>
          <w:rFonts w:hint="eastAsia"/>
        </w:rPr>
        <w:t>方向和</w:t>
      </w:r>
      <w:r w:rsidRPr="00D71B62">
        <w:t>y</w:t>
      </w:r>
      <w:r w:rsidRPr="00D71B62">
        <w:rPr>
          <w:rFonts w:hint="eastAsia"/>
        </w:rPr>
        <w:t>方向的剖分数</w:t>
      </w:r>
    </w:p>
    <w:p w:rsidR="00BA4863" w:rsidRPr="00D71B62" w:rsidRDefault="00BA4863" w:rsidP="00D71B62">
      <w:r w:rsidRPr="00D71B62">
        <w:t xml:space="preserve">  n=32;</w:t>
      </w:r>
    </w:p>
    <w:p w:rsidR="00BA4863" w:rsidRPr="00D71B62" w:rsidRDefault="00BA4863" w:rsidP="00D71B62">
      <w:r w:rsidRPr="00D71B62">
        <w:t>printf("m=%d, n=%d\n",m,n);</w:t>
      </w:r>
    </w:p>
    <w:p w:rsidR="00BA4863" w:rsidRPr="00D71B62" w:rsidRDefault="00BA4863" w:rsidP="00D71B62">
      <w:r w:rsidRPr="00D71B62">
        <w:t xml:space="preserve">  dx=(b-a)/m; //x</w:t>
      </w:r>
      <w:r w:rsidRPr="00D71B62">
        <w:rPr>
          <w:rFonts w:hint="eastAsia"/>
        </w:rPr>
        <w:t>方向上的步长</w:t>
      </w:r>
    </w:p>
    <w:p w:rsidR="00BA4863" w:rsidRPr="00D71B62" w:rsidRDefault="00BA4863" w:rsidP="00D71B62">
      <w:r w:rsidRPr="00D71B62">
        <w:t>dy=(d-c)/n; //y</w:t>
      </w:r>
      <w:r w:rsidRPr="00D71B62">
        <w:rPr>
          <w:rFonts w:hint="eastAsia"/>
        </w:rPr>
        <w:t>方向上的步长</w:t>
      </w:r>
    </w:p>
    <w:p w:rsidR="00BA4863" w:rsidRPr="00D71B62" w:rsidRDefault="00BA4863" w:rsidP="00D71B62">
      <w:r w:rsidRPr="00D71B62">
        <w:t xml:space="preserve">  node=(m+1)*(n+1);//</w:t>
      </w:r>
      <w:r w:rsidRPr="00D71B62">
        <w:rPr>
          <w:rFonts w:hint="eastAsia"/>
        </w:rPr>
        <w:t>总节点数</w:t>
      </w:r>
    </w:p>
    <w:p w:rsidR="00BA4863" w:rsidRPr="00D71B62" w:rsidRDefault="00BA4863" w:rsidP="00D71B62">
      <w:r w:rsidRPr="00D71B62">
        <w:t>elem=2*m*n;//</w:t>
      </w:r>
      <w:r w:rsidRPr="00D71B62">
        <w:rPr>
          <w:rFonts w:hint="eastAsia"/>
        </w:rPr>
        <w:t>总单元数（采用三角形剖分）</w:t>
      </w:r>
    </w:p>
    <w:p w:rsidR="00BA4863" w:rsidRPr="00D71B62" w:rsidRDefault="00BA4863" w:rsidP="00D71B62">
      <w:r w:rsidRPr="00D71B62">
        <w:t>limnode=2*(m+n); //</w:t>
      </w:r>
      <w:r w:rsidRPr="00D71B62">
        <w:rPr>
          <w:rFonts w:hint="eastAsia"/>
        </w:rPr>
        <w:t>边界节点数（受限节点数）</w:t>
      </w:r>
    </w:p>
    <w:p w:rsidR="00BA4863" w:rsidRPr="00D71B62" w:rsidRDefault="00BA4863" w:rsidP="00D71B62">
      <w:r w:rsidRPr="00D71B62">
        <w:t xml:space="preserve">  area=(b-a)*(d-c)/elem; //</w:t>
      </w:r>
      <w:r w:rsidRPr="00D71B62">
        <w:rPr>
          <w:rFonts w:hint="eastAsia"/>
        </w:rPr>
        <w:t>单元面积</w:t>
      </w:r>
    </w:p>
    <w:p w:rsidR="00BA4863" w:rsidRPr="00D71B62" w:rsidRDefault="00BA4863" w:rsidP="00D71B62"/>
    <w:p w:rsidR="00BA4863" w:rsidRPr="00D71B62" w:rsidRDefault="00BA4863" w:rsidP="00D71B62">
      <w:r w:rsidRPr="00D71B62">
        <w:t>limnd=(int *)malloc(sizeof(int)*(limnode));</w:t>
      </w:r>
    </w:p>
    <w:p w:rsidR="00BA4863" w:rsidRPr="00D71B62" w:rsidRDefault="00BA4863" w:rsidP="00D71B62">
      <w:r w:rsidRPr="00D71B62">
        <w:t xml:space="preserve">for(i=0;i&lt;=m;i++) // </w:t>
      </w:r>
      <w:r w:rsidRPr="00D71B62">
        <w:rPr>
          <w:rFonts w:hint="eastAsia"/>
        </w:rPr>
        <w:t>边界节点的编号</w:t>
      </w:r>
    </w:p>
    <w:p w:rsidR="00BA4863" w:rsidRPr="00D71B62" w:rsidRDefault="00BA4863" w:rsidP="00D71B62">
      <w:r w:rsidRPr="00D71B62">
        <w:t xml:space="preserve">  {</w:t>
      </w:r>
    </w:p>
    <w:p w:rsidR="00BA4863" w:rsidRPr="00D71B62" w:rsidRDefault="00BA4863" w:rsidP="00D71B62">
      <w:r w:rsidRPr="00D71B62">
        <w:t>limnd[i]=i; //</w:t>
      </w:r>
      <w:r w:rsidRPr="00D71B62">
        <w:rPr>
          <w:rFonts w:hint="eastAsia"/>
        </w:rPr>
        <w:t>下底边节点编号</w:t>
      </w:r>
    </w:p>
    <w:p w:rsidR="00BA4863" w:rsidRPr="00D71B62" w:rsidRDefault="00BA4863" w:rsidP="00D71B62">
      <w:r w:rsidRPr="00D71B62">
        <w:tab/>
        <w:t>limnd[limnode-i-1]=node-1-i;//</w:t>
      </w:r>
      <w:r w:rsidRPr="00D71B62">
        <w:rPr>
          <w:rFonts w:hint="eastAsia"/>
        </w:rPr>
        <w:t>上顶边节点编号</w:t>
      </w:r>
    </w:p>
    <w:p w:rsidR="00BA4863" w:rsidRPr="00D71B62" w:rsidRDefault="00BA4863" w:rsidP="00D71B62">
      <w:r w:rsidRPr="00D71B62">
        <w:t xml:space="preserve">  }//</w:t>
      </w:r>
      <w:r w:rsidRPr="00D71B62">
        <w:rPr>
          <w:rFonts w:hint="eastAsia"/>
        </w:rPr>
        <w:t>此时</w:t>
      </w:r>
      <w:r w:rsidRPr="00D71B62">
        <w:t>i=m+1</w:t>
      </w:r>
    </w:p>
    <w:p w:rsidR="00BA4863" w:rsidRPr="00D71B62" w:rsidRDefault="00BA4863" w:rsidP="00D71B62">
      <w:r w:rsidRPr="00D71B62">
        <w:t>for(j=1;j&lt;n;j++)</w:t>
      </w:r>
    </w:p>
    <w:p w:rsidR="00BA4863" w:rsidRPr="00D71B62" w:rsidRDefault="00BA4863" w:rsidP="00D71B62">
      <w:r w:rsidRPr="00D71B62">
        <w:t xml:space="preserve">    {</w:t>
      </w:r>
    </w:p>
    <w:p w:rsidR="00BA4863" w:rsidRPr="00D71B62" w:rsidRDefault="00BA4863" w:rsidP="00D71B62">
      <w:r w:rsidRPr="00D71B62">
        <w:t>limnd[i]=j*(m+1); //</w:t>
      </w:r>
      <w:r w:rsidRPr="00D71B62">
        <w:rPr>
          <w:rFonts w:hint="eastAsia"/>
        </w:rPr>
        <w:t>左侧边上的节点编号</w:t>
      </w:r>
    </w:p>
    <w:p w:rsidR="00BA4863" w:rsidRPr="00D71B62" w:rsidRDefault="00BA4863" w:rsidP="00D71B62">
      <w:r w:rsidRPr="00D71B62">
        <w:t>limnd[i+1]=limnd[i]+m;//</w:t>
      </w:r>
      <w:r w:rsidRPr="00D71B62">
        <w:rPr>
          <w:rFonts w:hint="eastAsia"/>
        </w:rPr>
        <w:t>右侧边上的节点编号</w:t>
      </w:r>
    </w:p>
    <w:p w:rsidR="00BA4863" w:rsidRPr="00D71B62" w:rsidRDefault="00BA4863" w:rsidP="00D71B62">
      <w:r w:rsidRPr="00D71B62">
        <w:t>i=i+2;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/>
    <w:p w:rsidR="00BA4863" w:rsidRPr="00D71B62" w:rsidRDefault="00BA4863" w:rsidP="00D71B62">
      <w:r w:rsidRPr="00D71B62">
        <w:t>//</w:t>
      </w:r>
      <w:r w:rsidRPr="00D71B62">
        <w:rPr>
          <w:rFonts w:hint="eastAsia"/>
        </w:rPr>
        <w:t>各单元局部节点编号与整体编号之间的关系</w:t>
      </w:r>
    </w:p>
    <w:p w:rsidR="00BA4863" w:rsidRPr="00D71B62" w:rsidRDefault="00BA4863" w:rsidP="00D71B62">
      <w:r w:rsidRPr="00D71B62">
        <w:t>lnd=(int * *)malloc(sizeof(int *)*elem);</w:t>
      </w:r>
    </w:p>
    <w:p w:rsidR="00BA4863" w:rsidRPr="00D71B62" w:rsidRDefault="00BA4863" w:rsidP="00D71B62">
      <w:r w:rsidRPr="00D71B62">
        <w:t>for(i=0;i&lt;elem;i++)</w:t>
      </w:r>
    </w:p>
    <w:p w:rsidR="00BA4863" w:rsidRPr="00D71B62" w:rsidRDefault="00BA4863" w:rsidP="00D71B62">
      <w:r w:rsidRPr="00D71B62">
        <w:t>lnd[i]=(int *)malloc(sizeof(int)*3);</w:t>
      </w:r>
    </w:p>
    <w:p w:rsidR="00BA4863" w:rsidRPr="00D71B62" w:rsidRDefault="00BA4863" w:rsidP="00D71B62">
      <w:r w:rsidRPr="00D71B62">
        <w:t>lnd[0][0]=0;//0</w:t>
      </w:r>
      <w:r w:rsidRPr="00D71B62">
        <w:rPr>
          <w:rFonts w:hint="eastAsia"/>
        </w:rPr>
        <w:t>号单元的三个节点局部编号是</w:t>
      </w:r>
      <w:r w:rsidRPr="00D71B62">
        <w:t>0,1,2,</w:t>
      </w:r>
      <w:r w:rsidRPr="00D71B62">
        <w:rPr>
          <w:rFonts w:hint="eastAsia"/>
        </w:rPr>
        <w:t>整体编号是</w:t>
      </w:r>
      <w:r w:rsidRPr="00D71B62">
        <w:t>0,1,m+1</w:t>
      </w:r>
    </w:p>
    <w:p w:rsidR="00BA4863" w:rsidRPr="00D71B62" w:rsidRDefault="00BA4863" w:rsidP="00D71B62">
      <w:r w:rsidRPr="00D71B62">
        <w:t>lnd[0][1]=1;</w:t>
      </w:r>
    </w:p>
    <w:p w:rsidR="00BA4863" w:rsidRPr="00D71B62" w:rsidRDefault="00BA4863" w:rsidP="00D71B62">
      <w:r w:rsidRPr="00D71B62">
        <w:t>lnd[0][2]=m+1;</w:t>
      </w:r>
    </w:p>
    <w:p w:rsidR="00BA4863" w:rsidRPr="00D71B62" w:rsidRDefault="00BA4863" w:rsidP="00D71B62">
      <w:r w:rsidRPr="00D71B62">
        <w:t>lnd[1][0]=m+2;//1</w:t>
      </w:r>
      <w:r w:rsidRPr="00D71B62">
        <w:rPr>
          <w:rFonts w:hint="eastAsia"/>
        </w:rPr>
        <w:t>号单元的三个节点局部编号是</w:t>
      </w:r>
      <w:r w:rsidRPr="00D71B62">
        <w:t>0,1,2,</w:t>
      </w:r>
      <w:r w:rsidRPr="00D71B62">
        <w:rPr>
          <w:rFonts w:hint="eastAsia"/>
        </w:rPr>
        <w:t>整体编号是</w:t>
      </w:r>
      <w:r w:rsidRPr="00D71B62">
        <w:t>m+2,m+1,1</w:t>
      </w:r>
    </w:p>
    <w:p w:rsidR="00BA4863" w:rsidRPr="00D71B62" w:rsidRDefault="00BA4863" w:rsidP="00D71B62">
      <w:r w:rsidRPr="00D71B62">
        <w:t>lnd[1][1]=m+1;</w:t>
      </w:r>
    </w:p>
    <w:p w:rsidR="00BA4863" w:rsidRPr="00D71B62" w:rsidRDefault="00BA4863" w:rsidP="00D71B62">
      <w:r w:rsidRPr="00D71B62">
        <w:t>lnd[1][2]=1;</w:t>
      </w:r>
    </w:p>
    <w:p w:rsidR="00BA4863" w:rsidRPr="00D71B62" w:rsidRDefault="00BA4863" w:rsidP="00D71B62"/>
    <w:p w:rsidR="00BA4863" w:rsidRPr="00D71B62" w:rsidRDefault="00BA4863" w:rsidP="00D71B62">
      <w:r w:rsidRPr="00D71B62">
        <w:t>for(e=2;e&lt;2*m;e++) //2~2m-1</w:t>
      </w:r>
      <w:r w:rsidRPr="00D71B62">
        <w:rPr>
          <w:rFonts w:hint="eastAsia"/>
        </w:rPr>
        <w:t>号单元的节点编号情况</w:t>
      </w:r>
    </w:p>
    <w:p w:rsidR="00BA4863" w:rsidRPr="00D71B62" w:rsidRDefault="00BA4863" w:rsidP="00D71B62">
      <w:r w:rsidRPr="00D71B62">
        <w:t xml:space="preserve">  {</w:t>
      </w:r>
    </w:p>
    <w:p w:rsidR="00BA4863" w:rsidRPr="00D71B62" w:rsidRDefault="00BA4863" w:rsidP="00D71B62">
      <w:r w:rsidRPr="00D71B62">
        <w:tab/>
        <w:t>for(i=0;i&lt;3;i++)</w:t>
      </w:r>
    </w:p>
    <w:p w:rsidR="00BA4863" w:rsidRPr="00D71B62" w:rsidRDefault="00BA4863" w:rsidP="00D71B62">
      <w:r w:rsidRPr="00D71B62">
        <w:tab/>
      </w:r>
      <w:r w:rsidRPr="00D71B62">
        <w:tab/>
        <w:t>lnd[e][i]=lnd[e-2][i]+1;</w:t>
      </w:r>
    </w:p>
    <w:p w:rsidR="00BA4863" w:rsidRPr="00D71B62" w:rsidRDefault="00BA4863" w:rsidP="00D71B62">
      <w:r w:rsidRPr="00D71B62">
        <w:t xml:space="preserve">  }</w:t>
      </w:r>
    </w:p>
    <w:p w:rsidR="00BA4863" w:rsidRPr="00D71B62" w:rsidRDefault="00BA4863" w:rsidP="00D71B62">
      <w:r w:rsidRPr="00D71B62">
        <w:t>for(e=2*m;e&lt;elem;e++)//2m-1~elem-1</w:t>
      </w:r>
      <w:r w:rsidRPr="00D71B62">
        <w:rPr>
          <w:rFonts w:hint="eastAsia"/>
        </w:rPr>
        <w:t>号单元的节点编号情况</w:t>
      </w:r>
    </w:p>
    <w:p w:rsidR="00BA4863" w:rsidRPr="00D71B62" w:rsidRDefault="00BA4863" w:rsidP="00D71B62">
      <w:r w:rsidRPr="00D71B62">
        <w:t xml:space="preserve">  {</w:t>
      </w:r>
    </w:p>
    <w:p w:rsidR="00BA4863" w:rsidRPr="00D71B62" w:rsidRDefault="00BA4863" w:rsidP="00D71B62">
      <w:r w:rsidRPr="00D71B62">
        <w:tab/>
        <w:t>for(i=0;i&lt;3;i++)</w:t>
      </w:r>
    </w:p>
    <w:p w:rsidR="00BA4863" w:rsidRPr="00D71B62" w:rsidRDefault="00BA4863" w:rsidP="00D71B62">
      <w:r w:rsidRPr="00D71B62">
        <w:tab/>
      </w:r>
      <w:r w:rsidRPr="00D71B62">
        <w:tab/>
        <w:t>lnd[e][i]=lnd[e-2*m][i]+m+1;</w:t>
      </w:r>
    </w:p>
    <w:p w:rsidR="00BA4863" w:rsidRPr="00D71B62" w:rsidRDefault="00BA4863" w:rsidP="00D71B62">
      <w:r w:rsidRPr="00D71B62">
        <w:t xml:space="preserve">  }</w:t>
      </w:r>
    </w:p>
    <w:p w:rsidR="00BA4863" w:rsidRPr="00D71B62" w:rsidRDefault="00BA4863" w:rsidP="00D71B62"/>
    <w:p w:rsidR="00BA4863" w:rsidRPr="00D71B62" w:rsidRDefault="00BA4863" w:rsidP="00D71B62">
      <w:r w:rsidRPr="00D71B62">
        <w:t>//</w:t>
      </w:r>
      <w:r w:rsidRPr="00D71B62">
        <w:rPr>
          <w:rFonts w:hint="eastAsia"/>
        </w:rPr>
        <w:t>各节点的坐标</w:t>
      </w:r>
    </w:p>
    <w:p w:rsidR="00BA4863" w:rsidRPr="00D71B62" w:rsidRDefault="00BA4863" w:rsidP="00D71B62">
      <w:r w:rsidRPr="00D71B62">
        <w:t>xco=(double *)malloc(sizeof(double)*node);</w:t>
      </w:r>
    </w:p>
    <w:p w:rsidR="00BA4863" w:rsidRPr="00D71B62" w:rsidRDefault="00BA4863" w:rsidP="00D71B62">
      <w:r w:rsidRPr="00D71B62">
        <w:t>yco=(double *)malloc(sizeof(double)*node);</w:t>
      </w:r>
    </w:p>
    <w:p w:rsidR="00BA4863" w:rsidRPr="00D71B62" w:rsidRDefault="00BA4863" w:rsidP="00D71B62">
      <w:r w:rsidRPr="00D71B62">
        <w:t>for(i=0;i&lt;=m;i++)</w:t>
      </w:r>
    </w:p>
    <w:p w:rsidR="00BA4863" w:rsidRPr="00D71B62" w:rsidRDefault="00BA4863" w:rsidP="00D71B62">
      <w:r w:rsidRPr="00D71B62">
        <w:t xml:space="preserve">  {</w:t>
      </w:r>
    </w:p>
    <w:p w:rsidR="00BA4863" w:rsidRPr="00D71B62" w:rsidRDefault="00BA4863" w:rsidP="00D71B62">
      <w:r w:rsidRPr="00D71B62">
        <w:tab/>
        <w:t>xco[i]=a+i*dx;</w:t>
      </w:r>
    </w:p>
    <w:p w:rsidR="00BA4863" w:rsidRPr="00D71B62" w:rsidRDefault="00BA4863" w:rsidP="00D71B62">
      <w:r w:rsidRPr="00D71B62">
        <w:tab/>
        <w:t>yco[i]=c;</w:t>
      </w:r>
    </w:p>
    <w:p w:rsidR="00BA4863" w:rsidRPr="00D71B62" w:rsidRDefault="00BA4863" w:rsidP="00D71B62">
      <w:r w:rsidRPr="00D71B62">
        <w:tab/>
        <w:t>for(j=1;j&lt;=n;j++)</w:t>
      </w:r>
    </w:p>
    <w:p w:rsidR="00BA4863" w:rsidRPr="00D71B62" w:rsidRDefault="00BA4863" w:rsidP="00D71B62">
      <w:r w:rsidRPr="00D71B62">
        <w:tab/>
        <w:t xml:space="preserve">  {</w:t>
      </w:r>
    </w:p>
    <w:p w:rsidR="00BA4863" w:rsidRPr="00D71B62" w:rsidRDefault="00BA4863" w:rsidP="00D71B62">
      <w:r w:rsidRPr="00D71B62">
        <w:tab/>
      </w:r>
      <w:r w:rsidRPr="00D71B62">
        <w:tab/>
        <w:t xml:space="preserve">  t=j*(m+1)+i;</w:t>
      </w:r>
    </w:p>
    <w:p w:rsidR="00BA4863" w:rsidRPr="00D71B62" w:rsidRDefault="00BA4863" w:rsidP="00D71B62">
      <w:r w:rsidRPr="00D71B62">
        <w:tab/>
      </w:r>
      <w:r w:rsidRPr="00D71B62">
        <w:tab/>
        <w:t>xco[t]=xco[i];</w:t>
      </w:r>
    </w:p>
    <w:p w:rsidR="00BA4863" w:rsidRPr="00D71B62" w:rsidRDefault="00BA4863" w:rsidP="00D71B62">
      <w:r w:rsidRPr="00D71B62">
        <w:tab/>
      </w:r>
      <w:r w:rsidRPr="00D71B62">
        <w:tab/>
        <w:t>yco[t]=c+j*dy;</w:t>
      </w:r>
    </w:p>
    <w:p w:rsidR="00BA4863" w:rsidRPr="00D71B62" w:rsidRDefault="00BA4863" w:rsidP="00D71B62">
      <w:r w:rsidRPr="00D71B62">
        <w:tab/>
        <w:t xml:space="preserve">  }</w:t>
      </w:r>
    </w:p>
    <w:p w:rsidR="00BA4863" w:rsidRPr="00D71B62" w:rsidRDefault="00BA4863" w:rsidP="00D71B62">
      <w:r w:rsidRPr="00D71B62">
        <w:t xml:space="preserve">  }</w:t>
      </w:r>
    </w:p>
    <w:p w:rsidR="00BA4863" w:rsidRPr="00D71B62" w:rsidRDefault="00BA4863" w:rsidP="00D71B62"/>
    <w:p w:rsidR="00BA4863" w:rsidRPr="00D71B62" w:rsidRDefault="00BA4863" w:rsidP="00D71B62">
      <w:r w:rsidRPr="00D71B62">
        <w:t>//</w:t>
      </w:r>
      <w:r w:rsidRPr="00D71B62">
        <w:rPr>
          <w:rFonts w:hint="eastAsia"/>
        </w:rPr>
        <w:t>初始化刚度矩阵</w:t>
      </w:r>
      <w:r w:rsidRPr="00D71B62">
        <w:t>A</w:t>
      </w:r>
      <w:r w:rsidRPr="00D71B62">
        <w:rPr>
          <w:rFonts w:hint="eastAsia"/>
        </w:rPr>
        <w:t>及右端项</w:t>
      </w:r>
      <w:r w:rsidRPr="00D71B62">
        <w:t>rhs(right hand side</w:t>
      </w:r>
      <w:r w:rsidRPr="00D71B62">
        <w:rPr>
          <w:rFonts w:hint="eastAsia"/>
        </w:rPr>
        <w:t>缩写）</w:t>
      </w:r>
    </w:p>
    <w:p w:rsidR="00BA4863" w:rsidRPr="00D71B62" w:rsidRDefault="00BA4863" w:rsidP="00D71B62">
      <w:r w:rsidRPr="00D71B62">
        <w:t xml:space="preserve">  A=(double * *)malloc(sizeof(double *)*node);</w:t>
      </w:r>
    </w:p>
    <w:p w:rsidR="00BA4863" w:rsidRPr="00D71B62" w:rsidRDefault="00BA4863" w:rsidP="00D71B62">
      <w:r w:rsidRPr="00D71B62">
        <w:t>for(i=0;i&lt;node;i++)</w:t>
      </w:r>
    </w:p>
    <w:p w:rsidR="00BA4863" w:rsidRPr="00D71B62" w:rsidRDefault="00BA4863" w:rsidP="00D71B62">
      <w:r w:rsidRPr="00D71B62">
        <w:t xml:space="preserve">    A[i]=(double *)malloc(sizeof(double)*node);</w:t>
      </w:r>
    </w:p>
    <w:p w:rsidR="00BA4863" w:rsidRPr="00D71B62" w:rsidRDefault="00BA4863" w:rsidP="00D71B62">
      <w:r w:rsidRPr="00D71B62">
        <w:t>rhs=(double *)malloc(sizeof(double)*node);</w:t>
      </w:r>
    </w:p>
    <w:p w:rsidR="00BA4863" w:rsidRPr="00D71B62" w:rsidRDefault="00BA4863" w:rsidP="00D71B62">
      <w:r w:rsidRPr="00D71B62">
        <w:t xml:space="preserve">  u=(double *)malloc(sizeof(double)*node);</w:t>
      </w:r>
    </w:p>
    <w:p w:rsidR="00BA4863" w:rsidRPr="00D71B62" w:rsidRDefault="00BA4863" w:rsidP="00D71B62">
      <w:r w:rsidRPr="00D71B62">
        <w:t xml:space="preserve">for(i=0;i&lt;node;i++) </w:t>
      </w:r>
    </w:p>
    <w:p w:rsidR="00BA4863" w:rsidRPr="00D71B62" w:rsidRDefault="00BA4863" w:rsidP="00D71B62">
      <w:r w:rsidRPr="00D71B62">
        <w:t xml:space="preserve">    {</w:t>
      </w:r>
    </w:p>
    <w:p w:rsidR="00BA4863" w:rsidRPr="00D71B62" w:rsidRDefault="00BA4863" w:rsidP="00D71B62">
      <w:r w:rsidRPr="00D71B62">
        <w:tab/>
        <w:t>rhs[i]=0.0;</w:t>
      </w:r>
    </w:p>
    <w:p w:rsidR="00BA4863" w:rsidRPr="00D71B62" w:rsidRDefault="00BA4863" w:rsidP="00D71B62">
      <w:r w:rsidRPr="00D71B62">
        <w:t>for(j=0;j&lt;node;j++)</w:t>
      </w:r>
    </w:p>
    <w:p w:rsidR="00BA4863" w:rsidRPr="00D71B62" w:rsidRDefault="00BA4863" w:rsidP="00D71B62">
      <w:r w:rsidRPr="00D71B62">
        <w:tab/>
        <w:t xml:space="preserve">        A[i][j]=0.0;    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/>
    <w:p w:rsidR="00BA4863" w:rsidRPr="00D71B62" w:rsidRDefault="00BA4863" w:rsidP="00D71B62">
      <w:r w:rsidRPr="00D71B62">
        <w:t>for(e=0;e&lt;elem;e++)</w:t>
      </w:r>
    </w:p>
    <w:p w:rsidR="00BA4863" w:rsidRPr="00D71B62" w:rsidRDefault="00BA4863" w:rsidP="00D71B62">
      <w:r w:rsidRPr="00D71B62">
        <w:t xml:space="preserve">    {</w:t>
      </w:r>
    </w:p>
    <w:p w:rsidR="00BA4863" w:rsidRPr="00D71B62" w:rsidRDefault="00BA4863" w:rsidP="00D71B62">
      <w:r w:rsidRPr="00D71B62">
        <w:t>i=lnd[e][0];</w:t>
      </w:r>
    </w:p>
    <w:p w:rsidR="00BA4863" w:rsidRPr="00D71B62" w:rsidRDefault="00BA4863" w:rsidP="00D71B62">
      <w:r w:rsidRPr="00D71B62">
        <w:t xml:space="preserve">      j=lnd[e][1];</w:t>
      </w:r>
    </w:p>
    <w:p w:rsidR="00BA4863" w:rsidRPr="00D71B62" w:rsidRDefault="00BA4863" w:rsidP="00D71B62">
      <w:r w:rsidRPr="00D71B62">
        <w:t xml:space="preserve">      k=lnd[e][2];</w:t>
      </w:r>
    </w:p>
    <w:p w:rsidR="00BA4863" w:rsidRPr="00D71B62" w:rsidRDefault="00BA4863" w:rsidP="00D71B62"/>
    <w:p w:rsidR="00BA4863" w:rsidRPr="00D71B62" w:rsidRDefault="00BA4863" w:rsidP="00D71B62">
      <w:r w:rsidRPr="00D71B62">
        <w:t xml:space="preserve">      g[0]=area*(f((xco[i]+xco[k])/2,(yco[i]+yco[k])/2)/2+f((xco[i]+xco[j])/2,(yco[i]+yco[j])/2)/2)/3;//</w:t>
      </w:r>
      <w:r w:rsidRPr="00D71B62">
        <w:rPr>
          <w:rFonts w:hint="eastAsia"/>
        </w:rPr>
        <w:t>单元荷载</w:t>
      </w:r>
    </w:p>
    <w:p w:rsidR="00BA4863" w:rsidRPr="00D71B62" w:rsidRDefault="00BA4863" w:rsidP="00D71B62">
      <w:r w:rsidRPr="00D71B62">
        <w:t xml:space="preserve">      g[1]=area*(f((xco[j]+xco[k])/2,(yco[j]+yco[k])/2)/2+f((xco[i]+xco[j])/2,(yco[i]+yco[j])/2)/2)/3;</w:t>
      </w:r>
    </w:p>
    <w:p w:rsidR="00BA4863" w:rsidRPr="00D71B62" w:rsidRDefault="00BA4863" w:rsidP="00D71B62">
      <w:r w:rsidRPr="00D71B62">
        <w:t xml:space="preserve">      g[2]=area*(f((xco[i]+xco[k])/2,(yco[i]+yco[k])/2)/2+f((xco[k]+xco[j])/2,(yco[k]+yco[j])/2)/2)/3;</w:t>
      </w:r>
    </w:p>
    <w:p w:rsidR="00BA4863" w:rsidRPr="00D71B62" w:rsidRDefault="00BA4863" w:rsidP="00D71B62"/>
    <w:p w:rsidR="00BA4863" w:rsidRPr="00D71B62" w:rsidRDefault="00BA4863" w:rsidP="00D71B62">
      <w:r w:rsidRPr="00D71B62">
        <w:tab/>
        <w:t xml:space="preserve">  w=d_lambda(e);   </w:t>
      </w:r>
    </w:p>
    <w:p w:rsidR="00BA4863" w:rsidRPr="00D71B62" w:rsidRDefault="00BA4863" w:rsidP="00D71B62">
      <w:r w:rsidRPr="00D71B62">
        <w:t>for (i=0;i&lt;3;i++) //</w:t>
      </w:r>
      <w:r w:rsidRPr="00D71B62">
        <w:rPr>
          <w:rFonts w:hint="eastAsia"/>
        </w:rPr>
        <w:t>计算单元刚度矩阵</w:t>
      </w:r>
    </w:p>
    <w:p w:rsidR="00BA4863" w:rsidRPr="00D71B62" w:rsidRDefault="00BA4863" w:rsidP="00D71B62">
      <w:r w:rsidRPr="00D71B62">
        <w:tab/>
      </w:r>
      <w:r w:rsidRPr="00D71B62">
        <w:tab/>
        <w:t>for (j=0;j&lt;3;j++)</w:t>
      </w:r>
    </w:p>
    <w:p w:rsidR="00BA4863" w:rsidRPr="00D71B62" w:rsidRDefault="00BA4863" w:rsidP="00D71B62">
      <w:r w:rsidRPr="00D71B62">
        <w:tab/>
      </w:r>
      <w:r w:rsidRPr="00D71B62">
        <w:tab/>
        <w:t>ea[i][j]=(w[i]*w[j]+w[i+3]*w[j+3])*area;</w:t>
      </w:r>
    </w:p>
    <w:p w:rsidR="00BA4863" w:rsidRPr="00D71B62" w:rsidRDefault="00BA4863" w:rsidP="00D71B62"/>
    <w:p w:rsidR="00BA4863" w:rsidRPr="00D71B62" w:rsidRDefault="00BA4863" w:rsidP="00D71B62">
      <w:r w:rsidRPr="00D71B62">
        <w:t>for(i=0;i&lt;3;i++) //</w:t>
      </w:r>
      <w:r w:rsidRPr="00D71B62">
        <w:rPr>
          <w:rFonts w:hint="eastAsia"/>
        </w:rPr>
        <w:t>合成总刚度矩阵</w:t>
      </w:r>
    </w:p>
    <w:p w:rsidR="00BA4863" w:rsidRPr="00D71B62" w:rsidRDefault="00BA4863" w:rsidP="00D71B62">
      <w:r w:rsidRPr="00D71B62">
        <w:tab/>
        <w:t xml:space="preserve">  {</w:t>
      </w:r>
    </w:p>
    <w:p w:rsidR="00BA4863" w:rsidRPr="00D71B62" w:rsidRDefault="00BA4863" w:rsidP="00D71B62">
      <w:r w:rsidRPr="00D71B62">
        <w:tab/>
      </w:r>
      <w:r w:rsidRPr="00D71B62">
        <w:tab/>
        <w:t>for(j=0;j&lt;3;j++)</w:t>
      </w:r>
    </w:p>
    <w:p w:rsidR="00BA4863" w:rsidRPr="00D71B62" w:rsidRDefault="00BA4863" w:rsidP="00D71B62">
      <w:r w:rsidRPr="00D71B62">
        <w:tab/>
      </w:r>
      <w:r w:rsidRPr="00D71B62">
        <w:tab/>
        <w:t xml:space="preserve">  {</w:t>
      </w:r>
    </w:p>
    <w:p w:rsidR="00BA4863" w:rsidRPr="00D71B62" w:rsidRDefault="00BA4863" w:rsidP="00D71B62">
      <w:r w:rsidRPr="00D71B62">
        <w:tab/>
      </w:r>
      <w:r w:rsidRPr="00D71B62">
        <w:tab/>
        <w:t>row=lnd[e][i];</w:t>
      </w:r>
    </w:p>
    <w:p w:rsidR="00BA4863" w:rsidRPr="00D71B62" w:rsidRDefault="00BA4863" w:rsidP="00D71B62">
      <w:r w:rsidRPr="00D71B62">
        <w:tab/>
        <w:t>coln=lnd[e][j];</w:t>
      </w:r>
    </w:p>
    <w:p w:rsidR="00BA4863" w:rsidRPr="00D71B62" w:rsidRDefault="00BA4863" w:rsidP="00D71B62">
      <w:r w:rsidRPr="00D71B62">
        <w:tab/>
        <w:t xml:space="preserve">        A[row][coln]=A[row][coln]+ea[i][j];</w:t>
      </w:r>
    </w:p>
    <w:p w:rsidR="00BA4863" w:rsidRPr="00D71B62" w:rsidRDefault="00BA4863" w:rsidP="00D71B62">
      <w:r w:rsidRPr="00D71B62">
        <w:tab/>
        <w:t xml:space="preserve">      }</w:t>
      </w:r>
    </w:p>
    <w:p w:rsidR="00BA4863" w:rsidRPr="00D71B62" w:rsidRDefault="00BA4863" w:rsidP="00D71B62">
      <w:r w:rsidRPr="00D71B62">
        <w:tab/>
        <w:t xml:space="preserve">  }</w:t>
      </w:r>
    </w:p>
    <w:p w:rsidR="00BA4863" w:rsidRPr="00D71B62" w:rsidRDefault="00BA4863" w:rsidP="00D71B62"/>
    <w:p w:rsidR="00BA4863" w:rsidRPr="00D71B62" w:rsidRDefault="00BA4863" w:rsidP="00D71B62">
      <w:r w:rsidRPr="00D71B62">
        <w:t>for(i=0;i&lt;3;i++)//</w:t>
      </w:r>
      <w:r w:rsidRPr="00D71B62">
        <w:rPr>
          <w:rFonts w:hint="eastAsia"/>
        </w:rPr>
        <w:t>合成总荷载</w:t>
      </w:r>
    </w:p>
    <w:p w:rsidR="00BA4863" w:rsidRPr="00D71B62" w:rsidRDefault="00BA4863" w:rsidP="00D71B62">
      <w:r w:rsidRPr="00D71B62">
        <w:tab/>
      </w:r>
      <w:r w:rsidRPr="00D71B62">
        <w:tab/>
        <w:t>{</w:t>
      </w:r>
    </w:p>
    <w:p w:rsidR="00BA4863" w:rsidRPr="00D71B62" w:rsidRDefault="00BA4863" w:rsidP="00D71B62">
      <w:r w:rsidRPr="00D71B62">
        <w:tab/>
      </w:r>
      <w:r w:rsidRPr="00D71B62">
        <w:tab/>
      </w:r>
      <w:r w:rsidRPr="00D71B62">
        <w:tab/>
        <w:t>k=lnd[e][i];//</w:t>
      </w:r>
      <w:r w:rsidRPr="00D71B62">
        <w:rPr>
          <w:rFonts w:hint="eastAsia"/>
        </w:rPr>
        <w:t>确定合成总荷载时所在的行</w:t>
      </w:r>
    </w:p>
    <w:p w:rsidR="00BA4863" w:rsidRPr="00D71B62" w:rsidRDefault="00BA4863" w:rsidP="00D71B62">
      <w:r w:rsidRPr="00D71B62">
        <w:tab/>
      </w:r>
      <w:r w:rsidRPr="00D71B62">
        <w:tab/>
      </w:r>
      <w:r w:rsidRPr="00D71B62">
        <w:tab/>
        <w:t>rhs[k]=g[i]+rhs[k];</w:t>
      </w:r>
    </w:p>
    <w:p w:rsidR="00BA4863" w:rsidRPr="00D71B62" w:rsidRDefault="00BA4863" w:rsidP="00D71B62">
      <w:r w:rsidRPr="00D71B62">
        <w:tab/>
      </w:r>
      <w:r w:rsidRPr="00D71B62">
        <w:tab/>
        <w:t xml:space="preserve">} 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/>
    <w:p w:rsidR="00BA4863" w:rsidRPr="00D71B62" w:rsidRDefault="00BA4863" w:rsidP="00D71B62">
      <w:r w:rsidRPr="00D71B62">
        <w:t>for(i=0;i&lt;limnode;i++) //</w:t>
      </w:r>
      <w:r w:rsidRPr="00D71B62">
        <w:rPr>
          <w:rFonts w:hint="eastAsia"/>
        </w:rPr>
        <w:t>处理边界条件</w:t>
      </w:r>
    </w:p>
    <w:p w:rsidR="00BA4863" w:rsidRPr="00D71B62" w:rsidRDefault="00BA4863" w:rsidP="00D71B62">
      <w:r w:rsidRPr="00D71B62">
        <w:t xml:space="preserve">    {</w:t>
      </w:r>
    </w:p>
    <w:p w:rsidR="00BA4863" w:rsidRPr="00D71B62" w:rsidRDefault="00BA4863" w:rsidP="00D71B62">
      <w:r w:rsidRPr="00D71B62">
        <w:t xml:space="preserve">      k=limnd[i];</w:t>
      </w:r>
    </w:p>
    <w:p w:rsidR="00BA4863" w:rsidRPr="00D71B62" w:rsidRDefault="00BA4863" w:rsidP="00D71B62">
      <w:r w:rsidRPr="00D71B62">
        <w:t>for(t=0;t&lt;node;t++)</w:t>
      </w:r>
    </w:p>
    <w:p w:rsidR="00BA4863" w:rsidRPr="00D71B62" w:rsidRDefault="00BA4863" w:rsidP="00D71B62">
      <w:r w:rsidRPr="00D71B62">
        <w:t xml:space="preserve">        {</w:t>
      </w:r>
    </w:p>
    <w:p w:rsidR="00BA4863" w:rsidRPr="00D71B62" w:rsidRDefault="00BA4863" w:rsidP="00D71B62">
      <w:r w:rsidRPr="00D71B62">
        <w:tab/>
        <w:t xml:space="preserve">      A[t][k]=0;</w:t>
      </w:r>
    </w:p>
    <w:p w:rsidR="00BA4863" w:rsidRPr="00D71B62" w:rsidRDefault="00BA4863" w:rsidP="00D71B62">
      <w:r w:rsidRPr="00D71B62">
        <w:tab/>
        <w:t xml:space="preserve">      A[k][t]=0;</w:t>
      </w:r>
    </w:p>
    <w:p w:rsidR="00BA4863" w:rsidRPr="00D71B62" w:rsidRDefault="00BA4863" w:rsidP="00D71B62">
      <w:r w:rsidRPr="00D71B62">
        <w:tab/>
        <w:t xml:space="preserve">    }     </w:t>
      </w:r>
    </w:p>
    <w:p w:rsidR="00BA4863" w:rsidRPr="00D71B62" w:rsidRDefault="00BA4863" w:rsidP="00D71B62">
      <w:r w:rsidRPr="00D71B62">
        <w:t xml:space="preserve">      A[k][k]=1;</w:t>
      </w:r>
    </w:p>
    <w:p w:rsidR="00BA4863" w:rsidRPr="00D71B62" w:rsidRDefault="00BA4863" w:rsidP="00D71B62">
      <w:r w:rsidRPr="00D71B62">
        <w:t>rhs[k]=0;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/>
    <w:p w:rsidR="00BA4863" w:rsidRPr="00D71B62" w:rsidRDefault="00BA4863" w:rsidP="00D71B62">
      <w:r w:rsidRPr="00D71B62">
        <w:t xml:space="preserve">  u=GaussElimination(A,rhs,node);//</w:t>
      </w:r>
      <w:r w:rsidRPr="00D71B62">
        <w:rPr>
          <w:rFonts w:hint="eastAsia"/>
        </w:rPr>
        <w:t>高斯消去法解方程组</w:t>
      </w:r>
      <w:r w:rsidRPr="00D71B62">
        <w:t>Au=rhs</w:t>
      </w:r>
    </w:p>
    <w:p w:rsidR="00BA4863" w:rsidRPr="00D71B62" w:rsidRDefault="00BA4863" w:rsidP="00D71B62"/>
    <w:p w:rsidR="00BA4863" w:rsidRPr="00D71B62" w:rsidRDefault="00BA4863" w:rsidP="00D71B62">
      <w:r w:rsidRPr="00D71B62">
        <w:t>//</w:t>
      </w:r>
      <w:r w:rsidRPr="00D71B62">
        <w:rPr>
          <w:rFonts w:hint="eastAsia"/>
        </w:rPr>
        <w:t>准备输出</w:t>
      </w:r>
    </w:p>
    <w:p w:rsidR="00BA4863" w:rsidRPr="00D71B62" w:rsidRDefault="00BA4863" w:rsidP="00D71B62">
      <w:r w:rsidRPr="00D71B62">
        <w:t>for(i=1;i&lt;m;i++)</w:t>
      </w:r>
    </w:p>
    <w:p w:rsidR="00BA4863" w:rsidRPr="00D71B62" w:rsidRDefault="00BA4863" w:rsidP="00D71B62">
      <w:r w:rsidRPr="00D71B62">
        <w:t xml:space="preserve">  {</w:t>
      </w:r>
    </w:p>
    <w:p w:rsidR="00BA4863" w:rsidRPr="00D71B62" w:rsidRDefault="00BA4863" w:rsidP="00D71B62">
      <w:r w:rsidRPr="00D71B62">
        <w:tab/>
        <w:t xml:space="preserve">  t=(node-1-m)/2+i;//y=0.5</w:t>
      </w:r>
      <w:r w:rsidRPr="00D71B62">
        <w:rPr>
          <w:rFonts w:hint="eastAsia"/>
        </w:rPr>
        <w:t>时对应的节点编号</w:t>
      </w:r>
    </w:p>
    <w:p w:rsidR="00BA4863" w:rsidRPr="00D71B62" w:rsidRDefault="00BA4863" w:rsidP="00D71B62">
      <w:r w:rsidRPr="00D71B62">
        <w:tab/>
        <w:t>if(t%(m/8)==0)</w:t>
      </w:r>
    </w:p>
    <w:p w:rsidR="00BA4863" w:rsidRPr="00D71B62" w:rsidRDefault="00BA4863" w:rsidP="00D71B62">
      <w:r w:rsidRPr="00D71B62">
        <w:tab/>
        <w:t>printf("u[%d]=%f,x=%.3f, err=%.4e\n",t,u[t],xco[t], fabs(u[t]-v(xco[t],0.5)));</w:t>
      </w:r>
    </w:p>
    <w:p w:rsidR="00BA4863" w:rsidRPr="00D71B62" w:rsidRDefault="00BA4863" w:rsidP="00D71B62">
      <w:r w:rsidRPr="00D71B62">
        <w:t xml:space="preserve">  }</w:t>
      </w:r>
    </w:p>
    <w:p w:rsidR="00BA4863" w:rsidRPr="00D71B62" w:rsidRDefault="00BA4863" w:rsidP="00D71B62"/>
    <w:p w:rsidR="00BA4863" w:rsidRPr="00D71B62" w:rsidRDefault="00BA4863" w:rsidP="00D71B62"/>
    <w:p w:rsidR="00BA4863" w:rsidRPr="00D71B62" w:rsidRDefault="00BA4863" w:rsidP="00D71B62">
      <w:r w:rsidRPr="00D71B62">
        <w:t>//</w:t>
      </w:r>
      <w:r w:rsidRPr="00D71B62">
        <w:rPr>
          <w:rFonts w:hint="eastAsia"/>
        </w:rPr>
        <w:t>误差估计</w:t>
      </w:r>
    </w:p>
    <w:p w:rsidR="00BA4863" w:rsidRPr="00D71B62" w:rsidRDefault="00BA4863" w:rsidP="00D71B62">
      <w:r w:rsidRPr="00D71B62">
        <w:t>sum=0;</w:t>
      </w:r>
    </w:p>
    <w:p w:rsidR="00BA4863" w:rsidRPr="00D71B62" w:rsidRDefault="00BA4863" w:rsidP="00D71B62">
      <w:r w:rsidRPr="00D71B62">
        <w:t>summ=0;</w:t>
      </w:r>
    </w:p>
    <w:p w:rsidR="00BA4863" w:rsidRPr="00D71B62" w:rsidRDefault="00BA4863" w:rsidP="00D71B62">
      <w:r w:rsidRPr="00D71B62">
        <w:t>for(e=0;e&lt;elem;e++)</w:t>
      </w:r>
    </w:p>
    <w:p w:rsidR="00BA4863" w:rsidRPr="00D71B62" w:rsidRDefault="00BA4863" w:rsidP="00D71B62">
      <w:r w:rsidRPr="00D71B62">
        <w:t xml:space="preserve">    { </w:t>
      </w:r>
    </w:p>
    <w:p w:rsidR="00BA4863" w:rsidRPr="00D71B62" w:rsidRDefault="00BA4863" w:rsidP="00D71B62">
      <w:r w:rsidRPr="00D71B62">
        <w:t>i=lnd[e][0];</w:t>
      </w:r>
    </w:p>
    <w:p w:rsidR="00BA4863" w:rsidRPr="00D71B62" w:rsidRDefault="00BA4863" w:rsidP="00D71B62">
      <w:r w:rsidRPr="00D71B62">
        <w:t xml:space="preserve">      j=lnd[e][1];</w:t>
      </w:r>
    </w:p>
    <w:p w:rsidR="00BA4863" w:rsidRPr="00D71B62" w:rsidRDefault="00BA4863" w:rsidP="00D71B62">
      <w:r w:rsidRPr="00D71B62">
        <w:t xml:space="preserve">      k=lnd[e][2];</w:t>
      </w:r>
    </w:p>
    <w:p w:rsidR="00BA4863" w:rsidRPr="00D71B62" w:rsidRDefault="00BA4863" w:rsidP="00D71B62">
      <w:r w:rsidRPr="00D71B62">
        <w:t>alpha[0]=(xco[j]+xco[k])/2;</w:t>
      </w:r>
    </w:p>
    <w:p w:rsidR="00BA4863" w:rsidRPr="00D71B62" w:rsidRDefault="00BA4863" w:rsidP="00D71B62">
      <w:r w:rsidRPr="00D71B62">
        <w:t>alpha[1]=(xco[k]+xco[i])/2;</w:t>
      </w:r>
    </w:p>
    <w:p w:rsidR="00BA4863" w:rsidRPr="00D71B62" w:rsidRDefault="00BA4863" w:rsidP="00D71B62">
      <w:r w:rsidRPr="00D71B62">
        <w:t>alpha[2]=(xco[i]+xco[j])/2;</w:t>
      </w:r>
    </w:p>
    <w:p w:rsidR="00BA4863" w:rsidRPr="00D71B62" w:rsidRDefault="00BA4863" w:rsidP="00D71B62">
      <w:r w:rsidRPr="00D71B62">
        <w:t>beta[0]=(yco[j]+yco[k])/2;</w:t>
      </w:r>
    </w:p>
    <w:p w:rsidR="00BA4863" w:rsidRPr="00D71B62" w:rsidRDefault="00BA4863" w:rsidP="00D71B62">
      <w:r w:rsidRPr="00D71B62">
        <w:t>beta[1]=(yco[k]+yco[i])/2;</w:t>
      </w:r>
    </w:p>
    <w:p w:rsidR="00BA4863" w:rsidRPr="00D71B62" w:rsidRDefault="00BA4863" w:rsidP="00D71B62">
      <w:r w:rsidRPr="00D71B62">
        <w:t>beta[2]=(yco[i]+yco[j])/2;</w:t>
      </w:r>
    </w:p>
    <w:p w:rsidR="00BA4863" w:rsidRPr="00D71B62" w:rsidRDefault="00BA4863" w:rsidP="00D71B62">
      <w:r w:rsidRPr="00D71B62">
        <w:tab/>
        <w:t>graduh=d_uh(e);</w:t>
      </w:r>
    </w:p>
    <w:p w:rsidR="00BA4863" w:rsidRPr="00D71B62" w:rsidRDefault="00BA4863" w:rsidP="00D71B62">
      <w:r w:rsidRPr="00D71B62">
        <w:t>for(i=0;i&lt;3;i++)</w:t>
      </w:r>
    </w:p>
    <w:p w:rsidR="00BA4863" w:rsidRPr="00D71B62" w:rsidRDefault="00BA4863" w:rsidP="00D71B62">
      <w:r w:rsidRPr="00D71B62">
        <w:tab/>
      </w:r>
      <w:r w:rsidRPr="00D71B62">
        <w:tab/>
        <w:t>{</w:t>
      </w:r>
    </w:p>
    <w:p w:rsidR="00BA4863" w:rsidRPr="00D71B62" w:rsidRDefault="00BA4863" w:rsidP="00D71B62">
      <w:r w:rsidRPr="00D71B62">
        <w:tab/>
      </w:r>
      <w:r w:rsidRPr="00D71B62">
        <w:tab/>
        <w:t xml:space="preserve"> q=v(alpha[i],beta[i])-uh(e,alpha[i],beta[i]);   //</w:t>
      </w:r>
      <w:r w:rsidRPr="00D71B62">
        <w:rPr>
          <w:rFonts w:hint="eastAsia"/>
        </w:rPr>
        <w:t>用于计算</w:t>
      </w:r>
      <w:r w:rsidRPr="00D71B62">
        <w:t>L2</w:t>
      </w:r>
      <w:r w:rsidRPr="00D71B62">
        <w:rPr>
          <w:rFonts w:hint="eastAsia"/>
        </w:rPr>
        <w:t>范数</w:t>
      </w:r>
    </w:p>
    <w:p w:rsidR="00BA4863" w:rsidRPr="00D71B62" w:rsidRDefault="00BA4863" w:rsidP="00D71B62">
      <w:r w:rsidRPr="00D71B62">
        <w:tab/>
      </w:r>
      <w:r w:rsidRPr="00D71B62">
        <w:tab/>
        <w:t>sum=sum+q*q;</w:t>
      </w:r>
    </w:p>
    <w:p w:rsidR="00BA4863" w:rsidRPr="00D71B62" w:rsidRDefault="00BA4863" w:rsidP="00D71B62">
      <w:r w:rsidRPr="00D71B62">
        <w:tab/>
      </w:r>
      <w:r w:rsidRPr="00D71B62">
        <w:tab/>
        <w:t xml:space="preserve"> x=vx(alpha[i],beta[i])-graduh[0];</w:t>
      </w:r>
    </w:p>
    <w:p w:rsidR="00BA4863" w:rsidRPr="00D71B62" w:rsidRDefault="00BA4863" w:rsidP="00D71B62">
      <w:r w:rsidRPr="00D71B62">
        <w:tab/>
      </w:r>
      <w:r w:rsidRPr="00D71B62">
        <w:tab/>
        <w:t xml:space="preserve"> y=vy(alpha[i],beta[i])-graduh[1];   //</w:t>
      </w:r>
      <w:r w:rsidRPr="00D71B62">
        <w:rPr>
          <w:rFonts w:hint="eastAsia"/>
        </w:rPr>
        <w:t>用于计算</w:t>
      </w:r>
      <w:r w:rsidRPr="00D71B62">
        <w:t>H1</w:t>
      </w:r>
      <w:r w:rsidRPr="00D71B62">
        <w:rPr>
          <w:rFonts w:hint="eastAsia"/>
        </w:rPr>
        <w:t>范数</w:t>
      </w:r>
    </w:p>
    <w:p w:rsidR="00BA4863" w:rsidRPr="00D71B62" w:rsidRDefault="00BA4863" w:rsidP="00D71B62">
      <w:r w:rsidRPr="00D71B62">
        <w:tab/>
      </w:r>
      <w:r w:rsidRPr="00D71B62">
        <w:tab/>
        <w:t>summ=summ+x*x+y*y;</w:t>
      </w:r>
    </w:p>
    <w:p w:rsidR="00BA4863" w:rsidRPr="00D71B62" w:rsidRDefault="00BA4863" w:rsidP="00D71B62">
      <w:r w:rsidRPr="00D71B62">
        <w:tab/>
      </w:r>
      <w:r w:rsidRPr="00D71B62">
        <w:tab/>
        <w:t>}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>
      <w:r w:rsidRPr="00D71B62">
        <w:t>sum=sum*area/3;</w:t>
      </w:r>
    </w:p>
    <w:p w:rsidR="00BA4863" w:rsidRPr="00D71B62" w:rsidRDefault="00BA4863" w:rsidP="00D71B62">
      <w:r w:rsidRPr="00D71B62">
        <w:t xml:space="preserve">summ=summ*area/3; </w:t>
      </w:r>
    </w:p>
    <w:p w:rsidR="00BA4863" w:rsidRPr="00D71B62" w:rsidRDefault="00BA4863" w:rsidP="00D71B62">
      <w:r w:rsidRPr="00D71B62">
        <w:t>printf("0 norm error is:%.8f\n",sqrt(sum));</w:t>
      </w:r>
    </w:p>
    <w:p w:rsidR="00BA4863" w:rsidRPr="00D71B62" w:rsidRDefault="00BA4863" w:rsidP="00D71B62">
      <w:r w:rsidRPr="00D71B62">
        <w:t>printf("1 norm error is:%.8f\n",sqrt(sum+summ));</w:t>
      </w:r>
    </w:p>
    <w:p w:rsidR="00BA4863" w:rsidRPr="00D71B62" w:rsidRDefault="00BA4863" w:rsidP="00D71B62"/>
    <w:p w:rsidR="00BA4863" w:rsidRPr="00D71B62" w:rsidRDefault="00BA4863" w:rsidP="00D71B62">
      <w:r w:rsidRPr="00D71B62">
        <w:t>for(e=0;e&lt;elem;e++)</w:t>
      </w:r>
    </w:p>
    <w:p w:rsidR="00BA4863" w:rsidRPr="00D71B62" w:rsidRDefault="00BA4863" w:rsidP="00D71B62">
      <w:r w:rsidRPr="00D71B62">
        <w:t xml:space="preserve">    {</w:t>
      </w:r>
    </w:p>
    <w:p w:rsidR="00BA4863" w:rsidRPr="00D71B62" w:rsidRDefault="00BA4863" w:rsidP="00D71B62">
      <w:r w:rsidRPr="00D71B62">
        <w:t xml:space="preserve">free(lnd[e]);   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>
      <w:r w:rsidRPr="00D71B62">
        <w:t>for(i=0;i&lt;node;i++)</w:t>
      </w:r>
    </w:p>
    <w:p w:rsidR="00BA4863" w:rsidRPr="00D71B62" w:rsidRDefault="00BA4863" w:rsidP="00D71B62">
      <w:r w:rsidRPr="00D71B62">
        <w:t>free(A[i]);</w:t>
      </w:r>
    </w:p>
    <w:p w:rsidR="00BA4863" w:rsidRPr="00D71B62" w:rsidRDefault="00BA4863" w:rsidP="00D71B62">
      <w:r w:rsidRPr="00D71B62">
        <w:t>free(lnd); free(A); free(rhs);free(xco);free(yco);</w:t>
      </w:r>
    </w:p>
    <w:p w:rsidR="00BA4863" w:rsidRPr="00D71B62" w:rsidRDefault="00BA4863" w:rsidP="00D71B62">
      <w:r w:rsidRPr="00D71B62">
        <w:t xml:space="preserve">free(limnd); free(u);free(w);free(graduh);    </w:t>
      </w:r>
    </w:p>
    <w:p w:rsidR="00BA4863" w:rsidRPr="00D71B62" w:rsidRDefault="00BA4863" w:rsidP="00D71B62">
      <w:r w:rsidRPr="00D71B62">
        <w:t>}</w:t>
      </w:r>
    </w:p>
    <w:p w:rsidR="00BA4863" w:rsidRPr="00D71B62" w:rsidRDefault="00BA4863" w:rsidP="00D71B62"/>
    <w:p w:rsidR="00BA4863" w:rsidRPr="00D71B62" w:rsidRDefault="00BA4863" w:rsidP="00D71B62"/>
    <w:p w:rsidR="00BA4863" w:rsidRPr="00D71B62" w:rsidRDefault="00BA4863" w:rsidP="00D71B62">
      <w:r w:rsidRPr="00D71B62">
        <w:t>double v(double x, double y)  //</w:t>
      </w:r>
      <w:r w:rsidRPr="00D71B62">
        <w:rPr>
          <w:rFonts w:hint="eastAsia"/>
        </w:rPr>
        <w:t>精确解</w:t>
      </w:r>
    </w:p>
    <w:p w:rsidR="00BA4863" w:rsidRPr="00D71B62" w:rsidRDefault="00BA4863" w:rsidP="00D71B62">
      <w:r w:rsidRPr="00D71B62">
        <w:t xml:space="preserve">{ </w:t>
      </w:r>
    </w:p>
    <w:p w:rsidR="00BA4863" w:rsidRPr="00D71B62" w:rsidRDefault="00BA4863" w:rsidP="00D71B62">
      <w:r w:rsidRPr="00D71B62">
        <w:t>double z;</w:t>
      </w:r>
    </w:p>
    <w:p w:rsidR="00BA4863" w:rsidRPr="00D71B62" w:rsidRDefault="00BA4863" w:rsidP="00D71B62">
      <w:r w:rsidRPr="00D71B62">
        <w:t xml:space="preserve">   z=x*y*(1-x)*(1-y);</w:t>
      </w:r>
    </w:p>
    <w:p w:rsidR="00BA4863" w:rsidRPr="00D71B62" w:rsidRDefault="00BA4863" w:rsidP="00D71B62">
      <w:r w:rsidRPr="00D71B62">
        <w:t>return z;</w:t>
      </w:r>
    </w:p>
    <w:p w:rsidR="00BA4863" w:rsidRPr="00D71B62" w:rsidRDefault="00BA4863" w:rsidP="00D71B62">
      <w:r w:rsidRPr="00D71B62">
        <w:t>}</w:t>
      </w:r>
    </w:p>
    <w:p w:rsidR="00BA4863" w:rsidRPr="00D71B62" w:rsidRDefault="00BA4863" w:rsidP="00D71B62"/>
    <w:p w:rsidR="00BA4863" w:rsidRPr="00D71B62" w:rsidRDefault="00BA4863" w:rsidP="00D71B62">
      <w:r w:rsidRPr="00D71B62">
        <w:t>doublevx(double x, double y)//</w:t>
      </w:r>
      <w:r w:rsidRPr="00D71B62">
        <w:rPr>
          <w:rFonts w:hint="eastAsia"/>
        </w:rPr>
        <w:t>精确解关于</w:t>
      </w:r>
      <w:r w:rsidRPr="00D71B62">
        <w:t>x</w:t>
      </w:r>
      <w:r w:rsidRPr="00D71B62">
        <w:rPr>
          <w:rFonts w:hint="eastAsia"/>
        </w:rPr>
        <w:t>的偏导数</w:t>
      </w:r>
    </w:p>
    <w:p w:rsidR="00BA4863" w:rsidRPr="00D71B62" w:rsidRDefault="00BA4863" w:rsidP="00D71B62">
      <w:r w:rsidRPr="00D71B62">
        <w:t>{</w:t>
      </w:r>
    </w:p>
    <w:p w:rsidR="00BA4863" w:rsidRPr="00D71B62" w:rsidRDefault="00BA4863" w:rsidP="00D71B62">
      <w:r w:rsidRPr="00D71B62">
        <w:t>double z;</w:t>
      </w:r>
    </w:p>
    <w:p w:rsidR="00BA4863" w:rsidRPr="00D71B62" w:rsidRDefault="00BA4863" w:rsidP="00D71B62">
      <w:r w:rsidRPr="00D71B62">
        <w:t xml:space="preserve">  z=(1-2*x)*(y-y*y);</w:t>
      </w:r>
    </w:p>
    <w:p w:rsidR="00BA4863" w:rsidRPr="00D71B62" w:rsidRDefault="00BA4863" w:rsidP="00D71B62">
      <w:r w:rsidRPr="00D71B62">
        <w:t>return z;</w:t>
      </w:r>
    </w:p>
    <w:p w:rsidR="00BA4863" w:rsidRPr="00D71B62" w:rsidRDefault="00BA4863" w:rsidP="00D71B62">
      <w:r w:rsidRPr="00D71B62">
        <w:t>}</w:t>
      </w:r>
    </w:p>
    <w:p w:rsidR="00BA4863" w:rsidRPr="00D71B62" w:rsidRDefault="00BA4863" w:rsidP="00D71B62"/>
    <w:p w:rsidR="00BA4863" w:rsidRPr="00D71B62" w:rsidRDefault="00BA4863" w:rsidP="00D71B62">
      <w:r w:rsidRPr="00D71B62">
        <w:t>doublevy(doublex,double y)//</w:t>
      </w:r>
      <w:r w:rsidRPr="00D71B62">
        <w:rPr>
          <w:rFonts w:hint="eastAsia"/>
        </w:rPr>
        <w:t>精确解关于</w:t>
      </w:r>
      <w:r w:rsidRPr="00D71B62">
        <w:t>y</w:t>
      </w:r>
      <w:r w:rsidRPr="00D71B62">
        <w:rPr>
          <w:rFonts w:hint="eastAsia"/>
        </w:rPr>
        <w:t>的偏导数</w:t>
      </w:r>
    </w:p>
    <w:p w:rsidR="00BA4863" w:rsidRPr="00D71B62" w:rsidRDefault="00BA4863" w:rsidP="00D71B62">
      <w:r w:rsidRPr="00D71B62">
        <w:t>{</w:t>
      </w:r>
    </w:p>
    <w:p w:rsidR="00BA4863" w:rsidRPr="00D71B62" w:rsidRDefault="00BA4863" w:rsidP="00D71B62">
      <w:r w:rsidRPr="00D71B62">
        <w:t>double z;</w:t>
      </w:r>
    </w:p>
    <w:p w:rsidR="00BA4863" w:rsidRPr="00D71B62" w:rsidRDefault="00BA4863" w:rsidP="00D71B62">
      <w:r w:rsidRPr="00D71B62">
        <w:t xml:space="preserve">  z=(1-2*y)*(x-x*x);</w:t>
      </w:r>
    </w:p>
    <w:p w:rsidR="00BA4863" w:rsidRPr="00D71B62" w:rsidRDefault="00BA4863" w:rsidP="00D71B62">
      <w:r w:rsidRPr="00D71B62">
        <w:t>return z;</w:t>
      </w:r>
    </w:p>
    <w:p w:rsidR="00BA4863" w:rsidRPr="00D71B62" w:rsidRDefault="00BA4863" w:rsidP="00D71B62">
      <w:r w:rsidRPr="00D71B62">
        <w:t>}</w:t>
      </w:r>
    </w:p>
    <w:p w:rsidR="00BA4863" w:rsidRPr="00D71B62" w:rsidRDefault="00BA4863" w:rsidP="00D71B62"/>
    <w:p w:rsidR="00BA4863" w:rsidRPr="00D71B62" w:rsidRDefault="00BA4863" w:rsidP="00D71B62">
      <w:r w:rsidRPr="00D71B62">
        <w:t>double f(doublex,double y)//</w:t>
      </w:r>
      <w:r w:rsidRPr="00D71B62">
        <w:rPr>
          <w:rFonts w:hint="eastAsia"/>
        </w:rPr>
        <w:t>方程的右端项</w:t>
      </w:r>
    </w:p>
    <w:p w:rsidR="00BA4863" w:rsidRPr="00D71B62" w:rsidRDefault="00BA4863" w:rsidP="00D71B62">
      <w:r w:rsidRPr="00D71B62">
        <w:t xml:space="preserve">{ </w:t>
      </w:r>
    </w:p>
    <w:p w:rsidR="00BA4863" w:rsidRPr="00D71B62" w:rsidRDefault="00BA4863" w:rsidP="00D71B62">
      <w:r w:rsidRPr="00D71B62">
        <w:t>double z;</w:t>
      </w:r>
    </w:p>
    <w:p w:rsidR="00BA4863" w:rsidRPr="00D71B62" w:rsidRDefault="00BA4863" w:rsidP="00D71B62">
      <w:r w:rsidRPr="00D71B62">
        <w:t xml:space="preserve">  z=2*(x+y-x*x-y*y);</w:t>
      </w:r>
    </w:p>
    <w:p w:rsidR="00BA4863" w:rsidRPr="00D71B62" w:rsidRDefault="00BA4863" w:rsidP="00D71B62">
      <w:r w:rsidRPr="00D71B62">
        <w:t>return z;</w:t>
      </w:r>
    </w:p>
    <w:p w:rsidR="00BA4863" w:rsidRPr="00D71B62" w:rsidRDefault="00BA4863" w:rsidP="00D71B62">
      <w:r w:rsidRPr="00D71B62">
        <w:t>}</w:t>
      </w:r>
    </w:p>
    <w:p w:rsidR="00BA4863" w:rsidRPr="00D71B62" w:rsidRDefault="00BA4863" w:rsidP="00D71B62"/>
    <w:p w:rsidR="00BA4863" w:rsidRPr="00D71B62" w:rsidRDefault="00BA4863" w:rsidP="00D71B62"/>
    <w:p w:rsidR="00BA4863" w:rsidRPr="00D71B62" w:rsidRDefault="00BA4863" w:rsidP="00D71B62">
      <w:r w:rsidRPr="00D71B62">
        <w:t>double *fun_lambda(inte,double x, double y) //</w:t>
      </w:r>
      <w:r w:rsidRPr="00D71B62">
        <w:rPr>
          <w:rFonts w:hint="eastAsia"/>
        </w:rPr>
        <w:t>单元</w:t>
      </w:r>
      <w:r w:rsidRPr="00D71B62">
        <w:t>e</w:t>
      </w:r>
      <w:r w:rsidRPr="00D71B62">
        <w:rPr>
          <w:rFonts w:hint="eastAsia"/>
        </w:rPr>
        <w:t>上的基函数</w:t>
      </w:r>
      <w:r w:rsidRPr="00D71B62">
        <w:t>lambda0,lambda1, lambda2</w:t>
      </w:r>
    </w:p>
    <w:p w:rsidR="00BA4863" w:rsidRPr="00D71B62" w:rsidRDefault="00BA4863" w:rsidP="00D71B62">
      <w:r w:rsidRPr="00D71B62">
        <w:t>{</w:t>
      </w:r>
    </w:p>
    <w:p w:rsidR="00BA4863" w:rsidRPr="00D71B62" w:rsidRDefault="00BA4863" w:rsidP="00D71B62">
      <w:r w:rsidRPr="00D71B62">
        <w:t>inti,j,k;</w:t>
      </w:r>
    </w:p>
    <w:p w:rsidR="00BA4863" w:rsidRPr="00D71B62" w:rsidRDefault="00BA4863" w:rsidP="00D71B62">
      <w:r w:rsidRPr="00D71B62">
        <w:t>double *lambda;</w:t>
      </w:r>
    </w:p>
    <w:p w:rsidR="00BA4863" w:rsidRPr="00D71B62" w:rsidRDefault="00BA4863" w:rsidP="00D71B62">
      <w:r w:rsidRPr="00D71B62">
        <w:t>lambda=(double *)malloc(sizeof(double)*3);</w:t>
      </w:r>
    </w:p>
    <w:p w:rsidR="00BA4863" w:rsidRPr="00D71B62" w:rsidRDefault="00BA4863" w:rsidP="00D71B62">
      <w:r w:rsidRPr="00D71B62">
        <w:t>i=lnd[e][0]; j=lnd[e][1];  k=lnd[e][2];</w:t>
      </w:r>
    </w:p>
    <w:p w:rsidR="00BA4863" w:rsidRPr="00D71B62" w:rsidRDefault="00BA4863" w:rsidP="00D71B62">
      <w:r w:rsidRPr="00D71B62">
        <w:t>lambda[0]=((xco[j]-x)*(yco[k]-y)-(yco[j]-y)*(xco[k]-x))/(2*area);</w:t>
      </w:r>
    </w:p>
    <w:p w:rsidR="00BA4863" w:rsidRPr="00D71B62" w:rsidRDefault="00BA4863" w:rsidP="00D71B62">
      <w:r w:rsidRPr="00D71B62">
        <w:t>lambda[1]=((xco[k]-x)*(yco[i]-y)-(yco[k]-y)*(xco[i]-x))/(2*area);</w:t>
      </w:r>
    </w:p>
    <w:p w:rsidR="00BA4863" w:rsidRPr="00D71B62" w:rsidRDefault="00BA4863" w:rsidP="00D71B62">
      <w:r w:rsidRPr="00D71B62">
        <w:t>lambda[2]=((xco[i]-x)*(yco[j]-y)-(yco[i]-y)*(xco[j]-x))/(2*area);</w:t>
      </w:r>
    </w:p>
    <w:p w:rsidR="00BA4863" w:rsidRPr="00D71B62" w:rsidRDefault="00BA4863" w:rsidP="00D71B62">
      <w:r w:rsidRPr="00D71B62">
        <w:t>return lambda;</w:t>
      </w:r>
    </w:p>
    <w:p w:rsidR="00BA4863" w:rsidRPr="00D71B62" w:rsidRDefault="00BA4863" w:rsidP="00D71B62">
      <w:r w:rsidRPr="00D71B62">
        <w:t>}</w:t>
      </w:r>
    </w:p>
    <w:p w:rsidR="00BA4863" w:rsidRPr="00D71B62" w:rsidRDefault="00BA4863" w:rsidP="00D71B62"/>
    <w:p w:rsidR="00BA4863" w:rsidRPr="00D71B62" w:rsidRDefault="00BA4863" w:rsidP="00D71B62">
      <w:r w:rsidRPr="00D71B62">
        <w:t>double *d_lambda(int e)//</w:t>
      </w:r>
      <w:r w:rsidRPr="00D71B62">
        <w:rPr>
          <w:rFonts w:hint="eastAsia"/>
        </w:rPr>
        <w:t>单元</w:t>
      </w:r>
      <w:r w:rsidRPr="00D71B62">
        <w:t>e</w:t>
      </w:r>
      <w:r w:rsidRPr="00D71B62">
        <w:rPr>
          <w:rFonts w:hint="eastAsia"/>
        </w:rPr>
        <w:t>上的基函数</w:t>
      </w:r>
      <w:r w:rsidRPr="00D71B62">
        <w:t>lambda</w:t>
      </w:r>
      <w:r w:rsidRPr="00D71B62">
        <w:rPr>
          <w:rFonts w:hint="eastAsia"/>
        </w:rPr>
        <w:t>的关于</w:t>
      </w:r>
      <w:r w:rsidRPr="00D71B62">
        <w:t>x,y</w:t>
      </w:r>
      <w:r w:rsidRPr="00D71B62">
        <w:rPr>
          <w:rFonts w:hint="eastAsia"/>
        </w:rPr>
        <w:t>的偏导数，都是常数</w:t>
      </w:r>
    </w:p>
    <w:p w:rsidR="00BA4863" w:rsidRPr="00D71B62" w:rsidRDefault="00BA4863" w:rsidP="00D71B62">
      <w:r w:rsidRPr="00D71B62">
        <w:t>{</w:t>
      </w:r>
    </w:p>
    <w:p w:rsidR="00BA4863" w:rsidRPr="00D71B62" w:rsidRDefault="00BA4863" w:rsidP="00D71B62">
      <w:r w:rsidRPr="00D71B62">
        <w:t>inti,j,k;</w:t>
      </w:r>
    </w:p>
    <w:p w:rsidR="00BA4863" w:rsidRPr="00D71B62" w:rsidRDefault="00BA4863" w:rsidP="00D71B62">
      <w:r w:rsidRPr="00D71B62">
        <w:t>double *w;</w:t>
      </w:r>
    </w:p>
    <w:p w:rsidR="00BA4863" w:rsidRPr="00D71B62" w:rsidRDefault="00BA4863" w:rsidP="00D71B62">
      <w:r w:rsidRPr="00D71B62">
        <w:t>i=lnd[e][0]; j=lnd[e][1]; k=lnd[e][2];</w:t>
      </w:r>
    </w:p>
    <w:p w:rsidR="00BA4863" w:rsidRPr="00D71B62" w:rsidRDefault="00BA4863" w:rsidP="00D71B62">
      <w:r w:rsidRPr="00D71B62">
        <w:t xml:space="preserve">  w=(double *)malloc(sizeof(double)*6);</w:t>
      </w:r>
    </w:p>
    <w:p w:rsidR="00BA4863" w:rsidRPr="00D71B62" w:rsidRDefault="00BA4863" w:rsidP="00D71B62">
      <w:r w:rsidRPr="00D71B62">
        <w:t>w[0]=(yco[j]-yco[k])/(2*area);</w:t>
      </w:r>
    </w:p>
    <w:p w:rsidR="00BA4863" w:rsidRPr="00D71B62" w:rsidRDefault="00BA4863" w:rsidP="00D71B62">
      <w:r w:rsidRPr="00D71B62">
        <w:t>w[1]=(yco[k]-yco[i])/(2*area);</w:t>
      </w:r>
    </w:p>
    <w:p w:rsidR="00BA4863" w:rsidRPr="00D71B62" w:rsidRDefault="00BA4863" w:rsidP="00D71B62">
      <w:r w:rsidRPr="00D71B62">
        <w:t>w[2]=(yco[i]-yco[j])/(2*area);</w:t>
      </w:r>
    </w:p>
    <w:p w:rsidR="00BA4863" w:rsidRPr="00D71B62" w:rsidRDefault="00BA4863" w:rsidP="00D71B62">
      <w:r w:rsidRPr="00D71B62">
        <w:t>w[3]=(xco[k]-xco[j])/(2*area);</w:t>
      </w:r>
    </w:p>
    <w:p w:rsidR="00BA4863" w:rsidRPr="00D71B62" w:rsidRDefault="00BA4863" w:rsidP="00D71B62">
      <w:r w:rsidRPr="00D71B62">
        <w:t>w[4]=(xco[i]-xco[k])/(2*area);</w:t>
      </w:r>
    </w:p>
    <w:p w:rsidR="00BA4863" w:rsidRPr="00D71B62" w:rsidRDefault="00BA4863" w:rsidP="00D71B62">
      <w:r w:rsidRPr="00D71B62">
        <w:t>w[5]=(xco[j]-xco[i])/(2*area);</w:t>
      </w:r>
    </w:p>
    <w:p w:rsidR="00BA4863" w:rsidRPr="00D71B62" w:rsidRDefault="00BA4863" w:rsidP="00D71B62">
      <w:r w:rsidRPr="00D71B62">
        <w:t>return w;</w:t>
      </w:r>
    </w:p>
    <w:p w:rsidR="00BA4863" w:rsidRPr="00D71B62" w:rsidRDefault="00BA4863" w:rsidP="00D71B62">
      <w:r w:rsidRPr="00D71B62">
        <w:t>}</w:t>
      </w:r>
    </w:p>
    <w:p w:rsidR="00BA4863" w:rsidRPr="00D71B62" w:rsidRDefault="00BA4863" w:rsidP="00D71B62"/>
    <w:p w:rsidR="00BA4863" w:rsidRPr="00D71B62" w:rsidRDefault="00BA4863" w:rsidP="00D71B62">
      <w:r w:rsidRPr="00D71B62">
        <w:t>double uh(int e, double x, double y)  //</w:t>
      </w:r>
      <w:r w:rsidRPr="00D71B62">
        <w:rPr>
          <w:rFonts w:hint="eastAsia"/>
        </w:rPr>
        <w:t>单元</w:t>
      </w:r>
      <w:r w:rsidRPr="00D71B62">
        <w:t>e</w:t>
      </w:r>
      <w:r w:rsidRPr="00D71B62">
        <w:rPr>
          <w:rFonts w:hint="eastAsia"/>
        </w:rPr>
        <w:t>上的数值解</w:t>
      </w:r>
      <w:r w:rsidRPr="00D71B62">
        <w:t>uh</w:t>
      </w:r>
    </w:p>
    <w:p w:rsidR="00BA4863" w:rsidRPr="00D71B62" w:rsidRDefault="00BA4863" w:rsidP="00D71B62">
      <w:r w:rsidRPr="00D71B62">
        <w:t>{</w:t>
      </w:r>
    </w:p>
    <w:p w:rsidR="00BA4863" w:rsidRPr="00D71B62" w:rsidRDefault="00BA4863" w:rsidP="00D71B62">
      <w:r w:rsidRPr="00D71B62">
        <w:t>inti,k;</w:t>
      </w:r>
    </w:p>
    <w:p w:rsidR="00BA4863" w:rsidRPr="00D71B62" w:rsidRDefault="00BA4863" w:rsidP="00D71B62">
      <w:r w:rsidRPr="00D71B62">
        <w:t>double z,*lambda;</w:t>
      </w:r>
    </w:p>
    <w:p w:rsidR="00BA4863" w:rsidRPr="00D71B62" w:rsidRDefault="00BA4863" w:rsidP="00D71B62">
      <w:r w:rsidRPr="00D71B62">
        <w:t xml:space="preserve">  z=0;</w:t>
      </w:r>
    </w:p>
    <w:p w:rsidR="00BA4863" w:rsidRPr="00D71B62" w:rsidRDefault="00BA4863" w:rsidP="00D71B62">
      <w:r w:rsidRPr="00D71B62">
        <w:t>lambda=fun_lambda(e,x,y);</w:t>
      </w:r>
    </w:p>
    <w:p w:rsidR="00BA4863" w:rsidRPr="00D71B62" w:rsidRDefault="00BA4863" w:rsidP="00D71B62">
      <w:r w:rsidRPr="00D71B62">
        <w:t>for(i=0;i&lt;3;i++)</w:t>
      </w:r>
    </w:p>
    <w:p w:rsidR="00BA4863" w:rsidRPr="00D71B62" w:rsidRDefault="00BA4863" w:rsidP="00D71B62">
      <w:r w:rsidRPr="00D71B62">
        <w:t xml:space="preserve">    {</w:t>
      </w:r>
    </w:p>
    <w:p w:rsidR="00BA4863" w:rsidRPr="00D71B62" w:rsidRDefault="00BA4863" w:rsidP="00D71B62">
      <w:r w:rsidRPr="00D71B62">
        <w:t xml:space="preserve">      k=lnd[e][i];</w:t>
      </w:r>
    </w:p>
    <w:p w:rsidR="00BA4863" w:rsidRPr="00D71B62" w:rsidRDefault="00BA4863" w:rsidP="00D71B62">
      <w:r w:rsidRPr="00D71B62">
        <w:t xml:space="preserve">      z=z+u[k]*lambda[i];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>
      <w:r w:rsidRPr="00D71B62">
        <w:t>return z;</w:t>
      </w:r>
    </w:p>
    <w:p w:rsidR="00BA4863" w:rsidRPr="00D71B62" w:rsidRDefault="00BA4863" w:rsidP="00D71B62">
      <w:r w:rsidRPr="00D71B62">
        <w:t xml:space="preserve">}  </w:t>
      </w:r>
    </w:p>
    <w:p w:rsidR="00BA4863" w:rsidRPr="00D71B62" w:rsidRDefault="00BA4863" w:rsidP="00D71B62"/>
    <w:p w:rsidR="00BA4863" w:rsidRPr="00D71B62" w:rsidRDefault="00BA4863" w:rsidP="00D71B62">
      <w:r w:rsidRPr="00D71B62">
        <w:t>double *d_uh(int e)//</w:t>
      </w:r>
      <w:r w:rsidRPr="00D71B62">
        <w:rPr>
          <w:rFonts w:hint="eastAsia"/>
        </w:rPr>
        <w:t>单元</w:t>
      </w:r>
      <w:r w:rsidRPr="00D71B62">
        <w:t>e</w:t>
      </w:r>
      <w:r w:rsidRPr="00D71B62">
        <w:rPr>
          <w:rFonts w:hint="eastAsia"/>
        </w:rPr>
        <w:t>上</w:t>
      </w:r>
      <w:r w:rsidRPr="00D71B62">
        <w:t>uh</w:t>
      </w:r>
      <w:r w:rsidRPr="00D71B62">
        <w:rPr>
          <w:rFonts w:hint="eastAsia"/>
        </w:rPr>
        <w:t>关于</w:t>
      </w:r>
      <w:r w:rsidRPr="00D71B62">
        <w:t>x,y</w:t>
      </w:r>
      <w:r w:rsidRPr="00D71B62">
        <w:rPr>
          <w:rFonts w:hint="eastAsia"/>
        </w:rPr>
        <w:t>的偏导数，也都是常数</w:t>
      </w:r>
    </w:p>
    <w:p w:rsidR="00BA4863" w:rsidRPr="00D71B62" w:rsidRDefault="00BA4863" w:rsidP="00D71B62">
      <w:r w:rsidRPr="00D71B62">
        <w:t>{</w:t>
      </w:r>
    </w:p>
    <w:p w:rsidR="00BA4863" w:rsidRPr="00D71B62" w:rsidRDefault="00BA4863" w:rsidP="00D71B62">
      <w:r w:rsidRPr="00D71B62">
        <w:t>inti,j,k;</w:t>
      </w:r>
    </w:p>
    <w:p w:rsidR="00BA4863" w:rsidRPr="00D71B62" w:rsidRDefault="00BA4863" w:rsidP="00D71B62">
      <w:r w:rsidRPr="00D71B62">
        <w:t>double *z,*w;</w:t>
      </w:r>
    </w:p>
    <w:p w:rsidR="00BA4863" w:rsidRPr="00D71B62" w:rsidRDefault="00BA4863" w:rsidP="00D71B62">
      <w:r w:rsidRPr="00D71B62">
        <w:t>i=lnd[e][0];j=lnd[e][1];k=lnd[e][2];</w:t>
      </w:r>
    </w:p>
    <w:p w:rsidR="00BA4863" w:rsidRPr="00D71B62" w:rsidRDefault="00BA4863" w:rsidP="00D71B62">
      <w:r w:rsidRPr="00D71B62">
        <w:t xml:space="preserve">  w=d_lambda(e);</w:t>
      </w:r>
    </w:p>
    <w:p w:rsidR="00BA4863" w:rsidRPr="00D71B62" w:rsidRDefault="00BA4863" w:rsidP="00D71B62">
      <w:r w:rsidRPr="00D71B62">
        <w:t xml:space="preserve">  z=(double *)malloc(sizeof(double)*2);</w:t>
      </w:r>
    </w:p>
    <w:p w:rsidR="00BA4863" w:rsidRPr="00D71B62" w:rsidRDefault="00BA4863" w:rsidP="00D71B62">
      <w:r w:rsidRPr="00D71B62">
        <w:t>z[0]=z[1]=0.0;</w:t>
      </w:r>
    </w:p>
    <w:p w:rsidR="00BA4863" w:rsidRPr="00D71B62" w:rsidRDefault="00BA4863" w:rsidP="00D71B62">
      <w:r w:rsidRPr="00D71B62">
        <w:t>for(i=0;i&lt;3;i++)</w:t>
      </w:r>
    </w:p>
    <w:p w:rsidR="00BA4863" w:rsidRPr="00D71B62" w:rsidRDefault="00BA4863" w:rsidP="00D71B62">
      <w:r w:rsidRPr="00D71B62">
        <w:t xml:space="preserve">  {</w:t>
      </w:r>
    </w:p>
    <w:p w:rsidR="00BA4863" w:rsidRPr="00D71B62" w:rsidRDefault="00BA4863" w:rsidP="00D71B62">
      <w:r w:rsidRPr="00D71B62">
        <w:tab/>
        <w:t xml:space="preserve">  k=lnd[e][i];</w:t>
      </w:r>
    </w:p>
    <w:p w:rsidR="00BA4863" w:rsidRPr="00D71B62" w:rsidRDefault="00BA4863" w:rsidP="00D71B62">
      <w:r w:rsidRPr="00D71B62">
        <w:tab/>
        <w:t>z[0]=z[0]+u[k]*w[i];</w:t>
      </w:r>
    </w:p>
    <w:p w:rsidR="00BA4863" w:rsidRPr="00D71B62" w:rsidRDefault="00BA4863" w:rsidP="00D71B62">
      <w:r w:rsidRPr="00D71B62">
        <w:t>z[1]=z[1]+u[k]*w[i+3];</w:t>
      </w:r>
    </w:p>
    <w:p w:rsidR="00BA4863" w:rsidRPr="00D71B62" w:rsidRDefault="00BA4863" w:rsidP="00D71B62">
      <w:r w:rsidRPr="00D71B62">
        <w:t xml:space="preserve">  }</w:t>
      </w:r>
    </w:p>
    <w:p w:rsidR="00BA4863" w:rsidRPr="00D71B62" w:rsidRDefault="00BA4863" w:rsidP="00D71B62">
      <w:r w:rsidRPr="00D71B62">
        <w:t>return z;</w:t>
      </w:r>
    </w:p>
    <w:p w:rsidR="00BA4863" w:rsidRPr="00D71B62" w:rsidRDefault="00BA4863" w:rsidP="00D71B62">
      <w:r w:rsidRPr="00D71B62">
        <w:t>}</w:t>
      </w:r>
    </w:p>
    <w:p w:rsidR="00BA4863" w:rsidRPr="00D71B62" w:rsidRDefault="00BA4863" w:rsidP="00D71B62"/>
    <w:p w:rsidR="00BA4863" w:rsidRPr="00D71B62" w:rsidRDefault="00BA4863" w:rsidP="00D71B62">
      <w:r w:rsidRPr="00D71B62">
        <w:t xml:space="preserve">double * GaussElimination(double * *a, double *b, int N)   //Gauss </w:t>
      </w:r>
      <w:r w:rsidRPr="00D71B62">
        <w:rPr>
          <w:rFonts w:hint="eastAsia"/>
        </w:rPr>
        <w:t>消去法子程序解</w:t>
      </w:r>
      <w:r w:rsidRPr="00D71B62">
        <w:t>N</w:t>
      </w:r>
      <w:r w:rsidRPr="00D71B62">
        <w:rPr>
          <w:rFonts w:hint="eastAsia"/>
        </w:rPr>
        <w:t>阶线性方程组</w:t>
      </w:r>
      <w:r w:rsidRPr="00D71B62">
        <w:t>Ax=b</w:t>
      </w:r>
    </w:p>
    <w:p w:rsidR="00BA4863" w:rsidRPr="00D71B62" w:rsidRDefault="00BA4863" w:rsidP="00D71B62">
      <w:r w:rsidRPr="00D71B62">
        <w:t>{</w:t>
      </w:r>
    </w:p>
    <w:p w:rsidR="00BA4863" w:rsidRPr="00D71B62" w:rsidRDefault="00BA4863" w:rsidP="00D71B62">
      <w:r w:rsidRPr="00D71B62">
        <w:t>double *x,sum;</w:t>
      </w:r>
    </w:p>
    <w:p w:rsidR="00BA4863" w:rsidRPr="00D71B62" w:rsidRDefault="00BA4863" w:rsidP="00D71B62">
      <w:r w:rsidRPr="00D71B62">
        <w:t>inti,j,k;</w:t>
      </w:r>
    </w:p>
    <w:p w:rsidR="00BA4863" w:rsidRPr="00D71B62" w:rsidRDefault="00BA4863" w:rsidP="00D71B62"/>
    <w:p w:rsidR="00BA4863" w:rsidRPr="00D71B62" w:rsidRDefault="00BA4863" w:rsidP="00D71B62">
      <w:r w:rsidRPr="00D71B62">
        <w:t xml:space="preserve">    x=(double *)malloc(sizeof(double)*N);</w:t>
      </w:r>
    </w:p>
    <w:p w:rsidR="00BA4863" w:rsidRPr="00D71B62" w:rsidRDefault="00BA4863" w:rsidP="00D71B62">
      <w:r w:rsidRPr="00D71B62">
        <w:t>for(k=0;k&lt;N;k++)</w:t>
      </w:r>
    </w:p>
    <w:p w:rsidR="00BA4863" w:rsidRPr="00D71B62" w:rsidRDefault="00BA4863" w:rsidP="00D71B62">
      <w:r w:rsidRPr="00D71B62">
        <w:t xml:space="preserve">    {</w:t>
      </w:r>
    </w:p>
    <w:p w:rsidR="00BA4863" w:rsidRPr="00D71B62" w:rsidRDefault="00BA4863" w:rsidP="00D71B62">
      <w:r w:rsidRPr="00D71B62">
        <w:t>if(fabs(a[k][k])&lt;1e-8)</w:t>
      </w:r>
    </w:p>
    <w:p w:rsidR="00BA4863" w:rsidRPr="00D71B62" w:rsidRDefault="00BA4863" w:rsidP="00D71B62">
      <w:r w:rsidRPr="00D71B62">
        <w:t xml:space="preserve">        {</w:t>
      </w:r>
    </w:p>
    <w:p w:rsidR="00BA4863" w:rsidRPr="00D71B62" w:rsidRDefault="00BA4863" w:rsidP="00D71B62">
      <w:r w:rsidRPr="00D71B62">
        <w:t>printf("Error!\n");</w:t>
      </w:r>
    </w:p>
    <w:p w:rsidR="00BA4863" w:rsidRPr="00D71B62" w:rsidRDefault="00BA4863" w:rsidP="00D71B62">
      <w:r w:rsidRPr="00D71B62">
        <w:tab/>
      </w:r>
      <w:r w:rsidRPr="00D71B62">
        <w:tab/>
      </w:r>
      <w:r w:rsidRPr="00D71B62">
        <w:tab/>
        <w:t>exit;</w:t>
      </w:r>
    </w:p>
    <w:p w:rsidR="00BA4863" w:rsidRPr="00D71B62" w:rsidRDefault="00BA4863" w:rsidP="00D71B62">
      <w:r w:rsidRPr="00D71B62">
        <w:t xml:space="preserve">        }</w:t>
      </w:r>
    </w:p>
    <w:p w:rsidR="00BA4863" w:rsidRPr="00D71B62" w:rsidRDefault="00BA4863" w:rsidP="00D71B62">
      <w:r w:rsidRPr="00D71B62">
        <w:t>b[k]=b[k]/a[k][k];</w:t>
      </w:r>
    </w:p>
    <w:p w:rsidR="00BA4863" w:rsidRPr="00D71B62" w:rsidRDefault="00BA4863" w:rsidP="00D71B62">
      <w:r w:rsidRPr="00D71B62">
        <w:t>for(j=k+1;j&lt;N;j++)</w:t>
      </w:r>
    </w:p>
    <w:p w:rsidR="00BA4863" w:rsidRPr="00D71B62" w:rsidRDefault="00BA4863" w:rsidP="00D71B62">
      <w:r w:rsidRPr="00D71B62">
        <w:t>a[k][j]=a[k][j]/a[k][k];</w:t>
      </w:r>
    </w:p>
    <w:p w:rsidR="00BA4863" w:rsidRPr="00D71B62" w:rsidRDefault="00BA4863" w:rsidP="00D71B62">
      <w:r w:rsidRPr="00D71B62">
        <w:t>for(i=k+1;i&lt;N;i++)</w:t>
      </w:r>
    </w:p>
    <w:p w:rsidR="00BA4863" w:rsidRPr="00D71B62" w:rsidRDefault="00BA4863" w:rsidP="00D71B62">
      <w:r w:rsidRPr="00D71B62">
        <w:t xml:space="preserve">        {</w:t>
      </w:r>
    </w:p>
    <w:p w:rsidR="00BA4863" w:rsidRPr="00D71B62" w:rsidRDefault="00BA4863" w:rsidP="00D71B62">
      <w:r w:rsidRPr="00D71B62">
        <w:t>b[i]=b[i]-a[i][k]*b[k];</w:t>
      </w:r>
    </w:p>
    <w:p w:rsidR="00BA4863" w:rsidRPr="00D71B62" w:rsidRDefault="00BA4863" w:rsidP="00D71B62">
      <w:r w:rsidRPr="00D71B62">
        <w:tab/>
        <w:t>for(j=k+1;j&lt;N;j++)</w:t>
      </w:r>
    </w:p>
    <w:p w:rsidR="00BA4863" w:rsidRPr="00D71B62" w:rsidRDefault="00BA4863" w:rsidP="00D71B62">
      <w:r w:rsidRPr="00D71B62">
        <w:tab/>
        <w:t>a[i][j]=a[i][j]-a[i][k]*a[k][j];</w:t>
      </w:r>
      <w:r w:rsidRPr="00D71B62">
        <w:tab/>
      </w:r>
      <w:r w:rsidRPr="00D71B62">
        <w:tab/>
      </w:r>
    </w:p>
    <w:p w:rsidR="00BA4863" w:rsidRPr="00D71B62" w:rsidRDefault="00BA4863" w:rsidP="00D71B62">
      <w:r w:rsidRPr="00D71B62">
        <w:t xml:space="preserve">        }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>
      <w:r w:rsidRPr="00D71B62">
        <w:t>x[N-1]=b[N-1];</w:t>
      </w:r>
    </w:p>
    <w:p w:rsidR="00BA4863" w:rsidRPr="00D71B62" w:rsidRDefault="00BA4863" w:rsidP="00D71B62">
      <w:r w:rsidRPr="00D71B62">
        <w:t>for(i=N-2;i&gt;=0;i--)</w:t>
      </w:r>
    </w:p>
    <w:p w:rsidR="00BA4863" w:rsidRPr="00D71B62" w:rsidRDefault="00BA4863" w:rsidP="00D71B62">
      <w:r w:rsidRPr="00D71B62">
        <w:t xml:space="preserve">    {</w:t>
      </w:r>
    </w:p>
    <w:p w:rsidR="00BA4863" w:rsidRPr="00D71B62" w:rsidRDefault="00BA4863" w:rsidP="00D71B62">
      <w:r w:rsidRPr="00D71B62">
        <w:t>sum=0;</w:t>
      </w:r>
    </w:p>
    <w:p w:rsidR="00BA4863" w:rsidRPr="00D71B62" w:rsidRDefault="00BA4863" w:rsidP="00D71B62">
      <w:r w:rsidRPr="00D71B62">
        <w:t>for(j=i+1;j&lt;N;j++)</w:t>
      </w:r>
    </w:p>
    <w:p w:rsidR="00BA4863" w:rsidRPr="00D71B62" w:rsidRDefault="00BA4863" w:rsidP="00D71B62">
      <w:r w:rsidRPr="00D71B62">
        <w:t>sum=sum+a[i][j]*x[j];</w:t>
      </w:r>
    </w:p>
    <w:p w:rsidR="00BA4863" w:rsidRPr="00D71B62" w:rsidRDefault="00BA4863" w:rsidP="00D71B62">
      <w:r w:rsidRPr="00D71B62">
        <w:t>x[i]=b[i]-sum;</w:t>
      </w:r>
    </w:p>
    <w:p w:rsidR="00BA4863" w:rsidRPr="00D71B62" w:rsidRDefault="00BA4863" w:rsidP="00D71B62">
      <w:r w:rsidRPr="00D71B62">
        <w:t xml:space="preserve">    }</w:t>
      </w:r>
    </w:p>
    <w:p w:rsidR="00BA4863" w:rsidRPr="00D71B62" w:rsidRDefault="00BA4863" w:rsidP="00D71B62">
      <w:r w:rsidRPr="00D71B62">
        <w:t>return x;</w:t>
      </w:r>
    </w:p>
    <w:p w:rsidR="00BA4863" w:rsidRPr="00D71B62" w:rsidRDefault="00BA4863" w:rsidP="00D71B62">
      <w:r w:rsidRPr="00D71B62">
        <w:t>}</w:t>
      </w:r>
      <w:r w:rsidRPr="00D71B62">
        <w:tab/>
      </w:r>
      <w:r w:rsidRPr="00D71B62">
        <w:tab/>
      </w:r>
    </w:p>
    <w:p w:rsidR="00BA4863" w:rsidRDefault="00BA4863" w:rsidP="00410595">
      <w:pPr>
        <w:pStyle w:val="Title"/>
        <w:jc w:val="left"/>
      </w:pPr>
      <w:bookmarkStart w:id="57" w:name="_Toc418707549"/>
      <w:r>
        <w:t>Egch6_sec5_01.c</w:t>
      </w:r>
      <w:bookmarkEnd w:id="57"/>
    </w:p>
    <w:p w:rsidR="00BA4863" w:rsidRPr="00856008" w:rsidRDefault="00BA4863" w:rsidP="00856008">
      <w:r w:rsidRPr="00856008">
        <w:t xml:space="preserve">// parabolicfem.cpp : </w:t>
      </w:r>
      <w:r w:rsidRPr="00856008">
        <w:rPr>
          <w:rFonts w:hint="eastAsia"/>
        </w:rPr>
        <w:t>定义控制台应用程序的入口点。</w:t>
      </w:r>
    </w:p>
    <w:p w:rsidR="00BA4863" w:rsidRPr="00856008" w:rsidRDefault="00BA4863" w:rsidP="00856008">
      <w:r w:rsidRPr="00856008">
        <w:t>//</w:t>
      </w:r>
      <w:r w:rsidRPr="00856008">
        <w:rPr>
          <w:rFonts w:hint="eastAsia"/>
        </w:rPr>
        <w:t>本程序是用有限元法作空间离散，用</w:t>
      </w:r>
      <w:r w:rsidRPr="00856008">
        <w:t>C-N</w:t>
      </w:r>
      <w:r w:rsidRPr="00856008">
        <w:rPr>
          <w:rFonts w:hint="eastAsia"/>
        </w:rPr>
        <w:t>格式作时间离散求解抛物型方程初边值问题。</w:t>
      </w:r>
    </w:p>
    <w:p w:rsidR="00BA4863" w:rsidRPr="00856008" w:rsidRDefault="00BA4863" w:rsidP="00856008">
      <w:r w:rsidRPr="00856008">
        <w:t>//u_t-a1 \delta u=f(x,t),  0&lt;x&lt;pi,0&lt;t&lt;=T;</w:t>
      </w:r>
    </w:p>
    <w:p w:rsidR="00BA4863" w:rsidRPr="00856008" w:rsidRDefault="00BA4863" w:rsidP="00856008">
      <w:r w:rsidRPr="00856008">
        <w:t>//u(x,0)=psi(x),   0&lt;=x&lt;=pi;</w:t>
      </w:r>
    </w:p>
    <w:p w:rsidR="00BA4863" w:rsidRPr="00856008" w:rsidRDefault="00BA4863" w:rsidP="00856008">
      <w:r w:rsidRPr="00856008">
        <w:t>//u(0,t)=u(pi,t)=0;   t&gt;0</w:t>
      </w:r>
    </w:p>
    <w:p w:rsidR="00BA4863" w:rsidRPr="00856008" w:rsidRDefault="00BA4863" w:rsidP="00856008"/>
    <w:p w:rsidR="00BA4863" w:rsidRPr="00856008" w:rsidRDefault="00BA4863" w:rsidP="00856008">
      <w:r w:rsidRPr="00856008">
        <w:t>#include"stdafx.h"</w:t>
      </w:r>
    </w:p>
    <w:p w:rsidR="00BA4863" w:rsidRPr="00856008" w:rsidRDefault="00BA4863" w:rsidP="00856008">
      <w:r w:rsidRPr="00856008">
        <w:t>#include&lt;math.h&gt;</w:t>
      </w:r>
    </w:p>
    <w:p w:rsidR="00BA4863" w:rsidRPr="00856008" w:rsidRDefault="00BA4863" w:rsidP="00856008">
      <w:r w:rsidRPr="00856008">
        <w:t>#include&lt;stdio.h&gt;</w:t>
      </w:r>
    </w:p>
    <w:p w:rsidR="00BA4863" w:rsidRPr="00856008" w:rsidRDefault="00BA4863" w:rsidP="00856008">
      <w:r w:rsidRPr="00856008">
        <w:t>#include&lt;stdlib.h&gt;</w:t>
      </w:r>
    </w:p>
    <w:p w:rsidR="00BA4863" w:rsidRPr="00856008" w:rsidRDefault="00BA4863" w:rsidP="00856008">
      <w:r w:rsidRPr="00856008">
        <w:t>double h, tau, T, *xco, **alpha;</w:t>
      </w:r>
    </w:p>
    <w:p w:rsidR="00BA4863" w:rsidRPr="00856008" w:rsidRDefault="00BA4863" w:rsidP="00856008">
      <w:r w:rsidRPr="00856008">
        <w:t>int m, n;</w:t>
      </w:r>
    </w:p>
    <w:p w:rsidR="00BA4863" w:rsidRPr="00856008" w:rsidRDefault="00BA4863" w:rsidP="00856008">
      <w:r w:rsidRPr="00856008">
        <w:t>#definepi 3.14159265359</w:t>
      </w:r>
    </w:p>
    <w:p w:rsidR="00BA4863" w:rsidRPr="00856008" w:rsidRDefault="00BA4863" w:rsidP="00856008">
      <w:r w:rsidRPr="00856008">
        <w:t>double gauss = 0.5773502692;  //</w:t>
      </w:r>
      <w:r w:rsidRPr="00856008">
        <w:rPr>
          <w:rFonts w:hint="eastAsia"/>
        </w:rPr>
        <w:t>数值积分中的高斯点</w:t>
      </w:r>
    </w:p>
    <w:p w:rsidR="00BA4863" w:rsidRPr="00856008" w:rsidRDefault="00BA4863" w:rsidP="00856008"/>
    <w:p w:rsidR="00BA4863" w:rsidRPr="00856008" w:rsidRDefault="00BA4863" w:rsidP="00856008">
      <w:r w:rsidRPr="00856008">
        <w:t>void main()</w:t>
      </w:r>
    </w:p>
    <w:p w:rsidR="00BA4863" w:rsidRPr="00856008" w:rsidRDefault="00BA4863" w:rsidP="00856008">
      <w:r w:rsidRPr="00856008">
        <w:t>{</w:t>
      </w:r>
    </w:p>
    <w:p w:rsidR="00BA4863" w:rsidRPr="00856008" w:rsidRDefault="00BA4863" w:rsidP="00856008">
      <w:r w:rsidRPr="00856008">
        <w:tab/>
        <w:t>inti, k;</w:t>
      </w:r>
    </w:p>
    <w:p w:rsidR="00BA4863" w:rsidRPr="00856008" w:rsidRDefault="00BA4863" w:rsidP="00856008">
      <w:r w:rsidRPr="00856008">
        <w:tab/>
        <w:t>double a1, *t,  *a, *b, *c, *d, *ans, tmid, temp1, temp2;</w:t>
      </w:r>
    </w:p>
    <w:p w:rsidR="00BA4863" w:rsidRPr="00856008" w:rsidRDefault="00BA4863" w:rsidP="00856008">
      <w:r w:rsidRPr="00856008">
        <w:tab/>
        <w:t>double f(double x, double t);</w:t>
      </w:r>
    </w:p>
    <w:p w:rsidR="00BA4863" w:rsidRPr="00856008" w:rsidRDefault="00BA4863" w:rsidP="00856008">
      <w:r w:rsidRPr="00856008">
        <w:tab/>
        <w:t>double phi(inti, double x);</w:t>
      </w:r>
    </w:p>
    <w:p w:rsidR="00BA4863" w:rsidRPr="00856008" w:rsidRDefault="00BA4863" w:rsidP="00856008">
      <w:r w:rsidRPr="00856008">
        <w:tab/>
        <w:t>double psi(double x);</w:t>
      </w:r>
    </w:p>
    <w:p w:rsidR="00BA4863" w:rsidRPr="00856008" w:rsidRDefault="00BA4863" w:rsidP="00856008">
      <w:r w:rsidRPr="00856008">
        <w:tab/>
        <w:t>double fun1(inti, double x, double t);</w:t>
      </w:r>
    </w:p>
    <w:p w:rsidR="00BA4863" w:rsidRPr="00856008" w:rsidRDefault="00BA4863" w:rsidP="00856008">
      <w:r w:rsidRPr="00856008">
        <w:tab/>
        <w:t>double integral(double a, double b, inti, double t, double(*fun)(int, double, double));</w:t>
      </w:r>
    </w:p>
    <w:p w:rsidR="00BA4863" w:rsidRPr="00856008" w:rsidRDefault="00BA4863" w:rsidP="00856008">
      <w:r w:rsidRPr="00856008">
        <w:tab/>
        <w:t>double exact(double x, double t);</w:t>
      </w:r>
    </w:p>
    <w:p w:rsidR="00BA4863" w:rsidRPr="00856008" w:rsidRDefault="00BA4863" w:rsidP="00856008">
      <w:r w:rsidRPr="00856008">
        <w:tab/>
        <w:t>double *chase_algorithm(double *a, double *b, double *c, int n, double *d);</w:t>
      </w:r>
    </w:p>
    <w:p w:rsidR="00BA4863" w:rsidRPr="00856008" w:rsidRDefault="00BA4863" w:rsidP="00856008"/>
    <w:p w:rsidR="00BA4863" w:rsidRPr="00856008" w:rsidRDefault="00BA4863" w:rsidP="00856008">
      <w:r w:rsidRPr="00856008">
        <w:tab/>
        <w:t>m = 32;</w:t>
      </w:r>
    </w:p>
    <w:p w:rsidR="00BA4863" w:rsidRPr="00856008" w:rsidRDefault="00BA4863" w:rsidP="00856008">
      <w:r w:rsidRPr="00856008">
        <w:t xml:space="preserve">    n = 32;</w:t>
      </w:r>
    </w:p>
    <w:p w:rsidR="00BA4863" w:rsidRPr="00856008" w:rsidRDefault="00BA4863" w:rsidP="00856008">
      <w:r w:rsidRPr="00856008">
        <w:tab/>
        <w:t>printf("m=%d, n=%d\n", m, n);</w:t>
      </w:r>
    </w:p>
    <w:p w:rsidR="00BA4863" w:rsidRPr="00856008" w:rsidRDefault="00BA4863" w:rsidP="00856008">
      <w:r w:rsidRPr="00856008">
        <w:tab/>
        <w:t>h = pi / m;      //</w:t>
      </w:r>
      <w:r w:rsidRPr="00856008">
        <w:rPr>
          <w:rFonts w:hint="eastAsia"/>
        </w:rPr>
        <w:t>空间步长</w:t>
      </w:r>
    </w:p>
    <w:p w:rsidR="00BA4863" w:rsidRPr="00856008" w:rsidRDefault="00BA4863" w:rsidP="00856008">
      <w:r w:rsidRPr="00856008">
        <w:tab/>
        <w:t>T = 1.0;       //</w:t>
      </w:r>
      <w:r w:rsidRPr="00856008">
        <w:rPr>
          <w:rFonts w:hint="eastAsia"/>
        </w:rPr>
        <w:t>时间终点</w:t>
      </w:r>
    </w:p>
    <w:p w:rsidR="00BA4863" w:rsidRPr="00856008" w:rsidRDefault="00BA4863" w:rsidP="00856008">
      <w:r w:rsidRPr="00856008">
        <w:tab/>
        <w:t>tau = T / n;     //</w:t>
      </w:r>
      <w:r w:rsidRPr="00856008">
        <w:rPr>
          <w:rFonts w:hint="eastAsia"/>
        </w:rPr>
        <w:t>时间步长</w:t>
      </w:r>
    </w:p>
    <w:p w:rsidR="00BA4863" w:rsidRPr="00856008" w:rsidRDefault="00BA4863" w:rsidP="00856008">
      <w:r w:rsidRPr="00856008">
        <w:tab/>
        <w:t>a1 = 2.0;      //</w:t>
      </w:r>
      <w:r w:rsidRPr="00856008">
        <w:rPr>
          <w:rFonts w:hint="eastAsia"/>
        </w:rPr>
        <w:t>热的扩散率</w:t>
      </w:r>
      <w:r w:rsidRPr="00856008">
        <w:t>,</w:t>
      </w:r>
      <w:r w:rsidRPr="00856008">
        <w:rPr>
          <w:rFonts w:hint="eastAsia"/>
        </w:rPr>
        <w:t>教材中原方程中的常系数</w:t>
      </w:r>
      <w:r w:rsidRPr="00856008">
        <w:t>a</w:t>
      </w:r>
    </w:p>
    <w:p w:rsidR="00BA4863" w:rsidRPr="00856008" w:rsidRDefault="00BA4863" w:rsidP="00856008"/>
    <w:p w:rsidR="00BA4863" w:rsidRPr="00856008" w:rsidRDefault="00BA4863" w:rsidP="00856008">
      <w:r w:rsidRPr="00856008">
        <w:tab/>
        <w:t>xco = (double *)malloc(sizeof(double)*(m + 1));  //</w:t>
      </w:r>
      <w:r w:rsidRPr="00856008">
        <w:rPr>
          <w:rFonts w:hint="eastAsia"/>
        </w:rPr>
        <w:t>位移</w:t>
      </w:r>
      <w:r w:rsidRPr="00856008">
        <w:t>x</w:t>
      </w:r>
      <w:r w:rsidRPr="00856008">
        <w:rPr>
          <w:rFonts w:hint="eastAsia"/>
        </w:rPr>
        <w:t>方向上的剖分节点坐标</w:t>
      </w:r>
    </w:p>
    <w:p w:rsidR="00BA4863" w:rsidRPr="00856008" w:rsidRDefault="00BA4863" w:rsidP="00856008">
      <w:r w:rsidRPr="00856008">
        <w:tab/>
        <w:t>for (i = 0; i&lt;= m; i++)</w:t>
      </w:r>
    </w:p>
    <w:p w:rsidR="00BA4863" w:rsidRPr="00856008" w:rsidRDefault="00BA4863" w:rsidP="00856008">
      <w:r w:rsidRPr="00856008">
        <w:tab/>
      </w:r>
      <w:r w:rsidRPr="00856008">
        <w:tab/>
        <w:t>xco[i] = i*h;</w:t>
      </w:r>
    </w:p>
    <w:p w:rsidR="00BA4863" w:rsidRPr="00856008" w:rsidRDefault="00BA4863" w:rsidP="00856008"/>
    <w:p w:rsidR="00BA4863" w:rsidRPr="00856008" w:rsidRDefault="00BA4863" w:rsidP="00856008">
      <w:r w:rsidRPr="00856008">
        <w:tab/>
        <w:t>t = (double *)malloc(sizeof(double)*(n + 1));//</w:t>
      </w:r>
      <w:r w:rsidRPr="00856008">
        <w:rPr>
          <w:rFonts w:hint="eastAsia"/>
        </w:rPr>
        <w:t>时间</w:t>
      </w:r>
      <w:r w:rsidRPr="00856008">
        <w:t>t</w:t>
      </w:r>
      <w:r w:rsidRPr="00856008">
        <w:rPr>
          <w:rFonts w:hint="eastAsia"/>
        </w:rPr>
        <w:t>方向上的剖分节点坐标</w:t>
      </w:r>
    </w:p>
    <w:p w:rsidR="00BA4863" w:rsidRPr="00856008" w:rsidRDefault="00BA4863" w:rsidP="00856008">
      <w:r w:rsidRPr="00856008">
        <w:tab/>
        <w:t>for (k = 0; k &lt;= n; k++)</w:t>
      </w:r>
    </w:p>
    <w:p w:rsidR="00BA4863" w:rsidRPr="00856008" w:rsidRDefault="00BA4863" w:rsidP="00856008">
      <w:r w:rsidRPr="00856008">
        <w:tab/>
      </w:r>
      <w:r w:rsidRPr="00856008">
        <w:tab/>
        <w:t>t[k] = k*tau;</w:t>
      </w:r>
    </w:p>
    <w:p w:rsidR="00BA4863" w:rsidRPr="00856008" w:rsidRDefault="00BA4863" w:rsidP="00856008"/>
    <w:p w:rsidR="00BA4863" w:rsidRPr="00856008" w:rsidRDefault="00BA4863" w:rsidP="00856008">
      <w:r w:rsidRPr="00856008">
        <w:tab/>
        <w:t>alpha = (double * *)malloc(sizeof(double *)*(m + 1));//</w:t>
      </w:r>
      <w:r w:rsidRPr="00856008">
        <w:rPr>
          <w:rFonts w:hint="eastAsia"/>
        </w:rPr>
        <w:t>设置二维数组</w:t>
      </w:r>
      <w:r w:rsidRPr="00856008">
        <w:t>alpha(i,k), i</w:t>
      </w:r>
      <w:r w:rsidRPr="00856008">
        <w:rPr>
          <w:rFonts w:hint="eastAsia"/>
        </w:rPr>
        <w:t>表示空间分量</w:t>
      </w:r>
      <w:r w:rsidRPr="00856008">
        <w:t>,k</w:t>
      </w:r>
      <w:r w:rsidRPr="00856008">
        <w:rPr>
          <w:rFonts w:hint="eastAsia"/>
        </w:rPr>
        <w:t>表示时间分量</w:t>
      </w:r>
    </w:p>
    <w:p w:rsidR="00BA4863" w:rsidRPr="00856008" w:rsidRDefault="00BA4863" w:rsidP="00856008">
      <w:r w:rsidRPr="00856008">
        <w:tab/>
        <w:t>for (i = 0; i&lt;= m; i++)</w:t>
      </w:r>
    </w:p>
    <w:p w:rsidR="00BA4863" w:rsidRPr="00856008" w:rsidRDefault="00BA4863" w:rsidP="00856008">
      <w:r w:rsidRPr="00856008">
        <w:tab/>
      </w:r>
      <w:r w:rsidRPr="00856008">
        <w:tab/>
        <w:t>alpha[i] = (double *)malloc(sizeof(double)*(n + 1));</w:t>
      </w:r>
    </w:p>
    <w:p w:rsidR="00BA4863" w:rsidRPr="00856008" w:rsidRDefault="00BA4863" w:rsidP="00856008">
      <w:r w:rsidRPr="00856008">
        <w:tab/>
        <w:t>for (i = 0; i&lt;= m; i++)</w:t>
      </w:r>
    </w:p>
    <w:p w:rsidR="00BA4863" w:rsidRPr="00856008" w:rsidRDefault="00BA4863" w:rsidP="00856008">
      <w:r w:rsidRPr="00856008">
        <w:tab/>
      </w:r>
      <w:r w:rsidRPr="00856008">
        <w:tab/>
        <w:t>alpha[i][0] = psi(xco[i]);//</w:t>
      </w:r>
      <w:r w:rsidRPr="00856008">
        <w:rPr>
          <w:rFonts w:hint="eastAsia"/>
        </w:rPr>
        <w:t>用简化的方法计算初始值</w:t>
      </w:r>
    </w:p>
    <w:p w:rsidR="00BA4863" w:rsidRPr="00856008" w:rsidRDefault="00BA4863" w:rsidP="00856008"/>
    <w:p w:rsidR="00BA4863" w:rsidRPr="00856008" w:rsidRDefault="00BA4863" w:rsidP="00856008">
      <w:r w:rsidRPr="00856008">
        <w:tab/>
        <w:t>a = (double *)malloc(sizeof(double)*(m + 1));  //</w:t>
      </w:r>
      <w:r w:rsidRPr="00856008">
        <w:rPr>
          <w:rFonts w:hint="eastAsia"/>
        </w:rPr>
        <w:t>计算线性方程组的系数矩阵（三对角）</w:t>
      </w:r>
    </w:p>
    <w:p w:rsidR="00BA4863" w:rsidRPr="00856008" w:rsidRDefault="00BA4863" w:rsidP="00856008">
      <w:r w:rsidRPr="00856008">
        <w:tab/>
        <w:t>b = (double *)malloc(sizeof(double)*(m + 1));</w:t>
      </w:r>
    </w:p>
    <w:p w:rsidR="00BA4863" w:rsidRPr="00856008" w:rsidRDefault="00BA4863" w:rsidP="00856008">
      <w:r w:rsidRPr="00856008">
        <w:tab/>
        <w:t>c = (double *)malloc(sizeof(double)*(m + 1));</w:t>
      </w:r>
    </w:p>
    <w:p w:rsidR="00BA4863" w:rsidRPr="00856008" w:rsidRDefault="00BA4863" w:rsidP="00856008">
      <w:r w:rsidRPr="00856008">
        <w:tab/>
        <w:t>temp1 = h / 6.0 - a1*tau / (2 * h);</w:t>
      </w:r>
    </w:p>
    <w:p w:rsidR="00BA4863" w:rsidRPr="00856008" w:rsidRDefault="00BA4863" w:rsidP="00856008">
      <w:r w:rsidRPr="00856008">
        <w:tab/>
        <w:t>temp2 = 2 * h / 3.0 + a1*tau / h;</w:t>
      </w:r>
    </w:p>
    <w:p w:rsidR="00BA4863" w:rsidRPr="00856008" w:rsidRDefault="00BA4863" w:rsidP="00856008">
      <w:r w:rsidRPr="00856008">
        <w:tab/>
        <w:t>for (i = 0; i&lt;= m; i++)</w:t>
      </w:r>
    </w:p>
    <w:p w:rsidR="00BA4863" w:rsidRPr="00856008" w:rsidRDefault="00BA4863" w:rsidP="00856008">
      <w:r w:rsidRPr="00856008">
        <w:tab/>
        <w:t>{</w:t>
      </w:r>
    </w:p>
    <w:p w:rsidR="00BA4863" w:rsidRPr="00856008" w:rsidRDefault="00BA4863" w:rsidP="00856008">
      <w:r w:rsidRPr="00856008">
        <w:tab/>
      </w:r>
      <w:r w:rsidRPr="00856008">
        <w:tab/>
        <w:t>a[i] = temp1;  //</w:t>
      </w:r>
      <w:r w:rsidRPr="00856008">
        <w:rPr>
          <w:rFonts w:hint="eastAsia"/>
        </w:rPr>
        <w:t>下次对角线上的元素</w:t>
      </w:r>
    </w:p>
    <w:p w:rsidR="00BA4863" w:rsidRPr="00856008" w:rsidRDefault="00BA4863" w:rsidP="00856008">
      <w:r w:rsidRPr="00856008">
        <w:tab/>
      </w:r>
      <w:r w:rsidRPr="00856008">
        <w:tab/>
        <w:t>b[i] = temp2;  //</w:t>
      </w:r>
      <w:r w:rsidRPr="00856008">
        <w:rPr>
          <w:rFonts w:hint="eastAsia"/>
        </w:rPr>
        <w:t>主对角线上的元素</w:t>
      </w:r>
    </w:p>
    <w:p w:rsidR="00BA4863" w:rsidRPr="00856008" w:rsidRDefault="00BA4863" w:rsidP="00856008">
      <w:r w:rsidRPr="00856008">
        <w:tab/>
      </w:r>
      <w:r w:rsidRPr="00856008">
        <w:tab/>
        <w:t>c[i] = temp1;</w:t>
      </w:r>
    </w:p>
    <w:p w:rsidR="00BA4863" w:rsidRPr="00856008" w:rsidRDefault="00BA4863" w:rsidP="00856008">
      <w:r w:rsidRPr="00856008">
        <w:tab/>
        <w:t>}</w:t>
      </w:r>
    </w:p>
    <w:p w:rsidR="00BA4863" w:rsidRPr="00856008" w:rsidRDefault="00BA4863" w:rsidP="00856008">
      <w:r w:rsidRPr="00856008">
        <w:tab/>
        <w:t>b[0] = b[0] / 2.0;</w:t>
      </w:r>
    </w:p>
    <w:p w:rsidR="00BA4863" w:rsidRPr="00856008" w:rsidRDefault="00BA4863" w:rsidP="00856008">
      <w:r w:rsidRPr="00856008">
        <w:tab/>
        <w:t>b[m] = b[m] / 2.0;</w:t>
      </w:r>
    </w:p>
    <w:p w:rsidR="00BA4863" w:rsidRPr="00856008" w:rsidRDefault="00BA4863" w:rsidP="00856008">
      <w:r w:rsidRPr="00856008">
        <w:tab/>
      </w:r>
    </w:p>
    <w:p w:rsidR="00BA4863" w:rsidRPr="00856008" w:rsidRDefault="00BA4863" w:rsidP="00856008">
      <w:r w:rsidRPr="00856008">
        <w:tab/>
        <w:t>d = (double *)malloc(sizeof(double)*(m + 1));  //</w:t>
      </w:r>
      <w:r w:rsidRPr="00856008">
        <w:rPr>
          <w:rFonts w:hint="eastAsia"/>
        </w:rPr>
        <w:t>计算线性方程组的右端项</w:t>
      </w:r>
    </w:p>
    <w:p w:rsidR="00BA4863" w:rsidRPr="00856008" w:rsidRDefault="00BA4863" w:rsidP="00856008">
      <w:r w:rsidRPr="00856008">
        <w:tab/>
        <w:t>for (k = 0; k&lt;n; k++)</w:t>
      </w:r>
    </w:p>
    <w:p w:rsidR="00BA4863" w:rsidRPr="00856008" w:rsidRDefault="00BA4863" w:rsidP="00856008">
      <w:r w:rsidRPr="00856008">
        <w:tab/>
        <w:t>{</w:t>
      </w:r>
    </w:p>
    <w:p w:rsidR="00BA4863" w:rsidRPr="00856008" w:rsidRDefault="00BA4863" w:rsidP="00856008">
      <w:r w:rsidRPr="00856008">
        <w:tab/>
      </w:r>
      <w:r w:rsidRPr="00856008">
        <w:tab/>
        <w:t>tmid = (t[k] + t[k + 1]) / 2.0; //</w:t>
      </w:r>
      <w:r w:rsidRPr="00856008">
        <w:rPr>
          <w:rFonts w:hint="eastAsia"/>
        </w:rPr>
        <w:t>计算向量</w:t>
      </w:r>
      <w:r w:rsidRPr="00856008">
        <w:t>tau*F(tmid)</w:t>
      </w:r>
    </w:p>
    <w:p w:rsidR="00BA4863" w:rsidRPr="00856008" w:rsidRDefault="00BA4863" w:rsidP="00856008">
      <w:r w:rsidRPr="00856008">
        <w:tab/>
      </w:r>
      <w:r w:rsidRPr="00856008">
        <w:tab/>
        <w:t xml:space="preserve">for (i = 1; i&lt; m; i++)             </w:t>
      </w:r>
    </w:p>
    <w:p w:rsidR="00BA4863" w:rsidRPr="00856008" w:rsidRDefault="00BA4863" w:rsidP="00856008">
      <w:r w:rsidRPr="00856008">
        <w:tab/>
      </w:r>
      <w:r w:rsidRPr="00856008">
        <w:tab/>
        <w:t>{</w:t>
      </w:r>
    </w:p>
    <w:p w:rsidR="00BA4863" w:rsidRPr="00856008" w:rsidRDefault="00BA4863" w:rsidP="00856008">
      <w:r w:rsidRPr="00856008">
        <w:tab/>
      </w:r>
      <w:r w:rsidRPr="00856008">
        <w:tab/>
      </w:r>
      <w:r w:rsidRPr="00856008">
        <w:tab/>
        <w:t>d[i] = integral(xco[i-1],xco[i],i,tmid,fun1)+integral(xco[i],xco[i+1],i,tmid,fun1);</w:t>
      </w:r>
    </w:p>
    <w:p w:rsidR="00BA4863" w:rsidRPr="00856008" w:rsidRDefault="00BA4863" w:rsidP="00856008">
      <w:r w:rsidRPr="00856008">
        <w:tab/>
      </w:r>
      <w:r w:rsidRPr="00856008">
        <w:tab/>
        <w:t>}</w:t>
      </w:r>
    </w:p>
    <w:p w:rsidR="00BA4863" w:rsidRPr="00856008" w:rsidRDefault="00BA4863" w:rsidP="00856008">
      <w:r w:rsidRPr="00856008">
        <w:tab/>
      </w:r>
      <w:r w:rsidRPr="00856008">
        <w:tab/>
        <w:t>d[0] = integral(xco[0], xco[1], 0, tmid, fun1);</w:t>
      </w:r>
    </w:p>
    <w:p w:rsidR="00BA4863" w:rsidRPr="00856008" w:rsidRDefault="00BA4863" w:rsidP="00856008">
      <w:r w:rsidRPr="00856008">
        <w:tab/>
      </w:r>
      <w:r w:rsidRPr="00856008">
        <w:tab/>
        <w:t>d[m] = integral(xco[m-1], xco[m], m, tmid, fun1);</w:t>
      </w:r>
    </w:p>
    <w:p w:rsidR="00BA4863" w:rsidRPr="00856008" w:rsidRDefault="00BA4863" w:rsidP="00856008"/>
    <w:p w:rsidR="00BA4863" w:rsidRPr="00856008" w:rsidRDefault="00BA4863" w:rsidP="00856008">
      <w:r w:rsidRPr="00856008">
        <w:tab/>
      </w:r>
      <w:r w:rsidRPr="00856008">
        <w:tab/>
        <w:t>temp1 = 2.0 * h / 3.0 - a1*tau / h;</w:t>
      </w:r>
    </w:p>
    <w:p w:rsidR="00BA4863" w:rsidRPr="00856008" w:rsidRDefault="00BA4863" w:rsidP="00856008">
      <w:r w:rsidRPr="00856008">
        <w:tab/>
      </w:r>
      <w:r w:rsidRPr="00856008">
        <w:tab/>
        <w:t>temp2 = h / 6.0 + a1*tau / (2 * h);</w:t>
      </w:r>
    </w:p>
    <w:p w:rsidR="00BA4863" w:rsidRPr="00856008" w:rsidRDefault="00BA4863" w:rsidP="00856008">
      <w:r w:rsidRPr="00856008">
        <w:tab/>
      </w:r>
      <w:r w:rsidRPr="00856008">
        <w:tab/>
        <w:t>for (i = 1; i&lt;= m - 1; i++)//</w:t>
      </w:r>
      <w:r w:rsidRPr="00856008">
        <w:rPr>
          <w:rFonts w:hint="eastAsia"/>
        </w:rPr>
        <w:t>计算</w:t>
      </w:r>
      <w:r w:rsidRPr="00856008">
        <w:t>(A-a*tau*B/2.0)*alpha[k]</w:t>
      </w:r>
    </w:p>
    <w:p w:rsidR="00BA4863" w:rsidRPr="00856008" w:rsidRDefault="00BA4863" w:rsidP="00856008">
      <w:r w:rsidRPr="00856008">
        <w:tab/>
      </w:r>
      <w:r w:rsidRPr="00856008">
        <w:tab/>
        <w:t>{</w:t>
      </w:r>
    </w:p>
    <w:p w:rsidR="00BA4863" w:rsidRPr="00856008" w:rsidRDefault="00BA4863" w:rsidP="00856008">
      <w:r w:rsidRPr="00856008">
        <w:tab/>
      </w:r>
      <w:r w:rsidRPr="00856008">
        <w:tab/>
      </w:r>
      <w:r w:rsidRPr="00856008">
        <w:tab/>
        <w:t>d[i] = d[i] + temp2*(alpha[i - 1][k] + alpha[i + 1][k]) + temp1*alpha[i][k];</w:t>
      </w:r>
    </w:p>
    <w:p w:rsidR="00BA4863" w:rsidRPr="00856008" w:rsidRDefault="00BA4863" w:rsidP="00856008">
      <w:r w:rsidRPr="00856008">
        <w:tab/>
      </w:r>
      <w:r w:rsidRPr="00856008">
        <w:tab/>
        <w:t>}</w:t>
      </w:r>
    </w:p>
    <w:p w:rsidR="00BA4863" w:rsidRPr="00856008" w:rsidRDefault="00BA4863" w:rsidP="00856008">
      <w:r w:rsidRPr="00856008">
        <w:tab/>
      </w:r>
      <w:r w:rsidRPr="00856008">
        <w:tab/>
        <w:t>d[0] = d[0] + temp1*alpha[0][k]/2.0+temp2*alpha[1][k];</w:t>
      </w:r>
    </w:p>
    <w:p w:rsidR="00BA4863" w:rsidRPr="00856008" w:rsidRDefault="00BA4863" w:rsidP="00856008">
      <w:r w:rsidRPr="00856008">
        <w:tab/>
      </w:r>
      <w:r w:rsidRPr="00856008">
        <w:tab/>
        <w:t>d[m] = d[m] + temp2*alpha[m - 1][k] +temp1*alpha[m][k]/2.0;</w:t>
      </w:r>
    </w:p>
    <w:p w:rsidR="00BA4863" w:rsidRPr="00856008" w:rsidRDefault="00BA4863" w:rsidP="00856008"/>
    <w:p w:rsidR="00BA4863" w:rsidRPr="00856008" w:rsidRDefault="00BA4863" w:rsidP="00856008"/>
    <w:p w:rsidR="00BA4863" w:rsidRPr="00856008" w:rsidRDefault="00BA4863" w:rsidP="00856008">
      <w:r w:rsidRPr="00856008">
        <w:tab/>
      </w:r>
      <w:r w:rsidRPr="00856008">
        <w:tab/>
        <w:t>//</w:t>
      </w:r>
      <w:r w:rsidRPr="00856008">
        <w:rPr>
          <w:rFonts w:hint="eastAsia"/>
        </w:rPr>
        <w:t>处理零边界条件</w:t>
      </w:r>
    </w:p>
    <w:p w:rsidR="00BA4863" w:rsidRPr="00856008" w:rsidRDefault="00BA4863" w:rsidP="00856008">
      <w:r w:rsidRPr="00856008">
        <w:tab/>
      </w:r>
      <w:r w:rsidRPr="00856008">
        <w:tab/>
        <w:t>d[0] = 0.0;d[m] = 0.0;</w:t>
      </w:r>
    </w:p>
    <w:p w:rsidR="00BA4863" w:rsidRPr="00856008" w:rsidRDefault="00BA4863" w:rsidP="00856008">
      <w:r w:rsidRPr="00856008">
        <w:tab/>
      </w:r>
      <w:r w:rsidRPr="00856008">
        <w:tab/>
        <w:t>b[0] = 1.0;c[0] = 0.0;</w:t>
      </w:r>
    </w:p>
    <w:p w:rsidR="00BA4863" w:rsidRPr="00856008" w:rsidRDefault="00BA4863" w:rsidP="00856008">
      <w:r w:rsidRPr="00856008">
        <w:tab/>
      </w:r>
      <w:r w:rsidRPr="00856008">
        <w:tab/>
        <w:t>a[1] = 0.0;a[m] = 0.0;</w:t>
      </w:r>
    </w:p>
    <w:p w:rsidR="00BA4863" w:rsidRPr="00856008" w:rsidRDefault="00BA4863" w:rsidP="00856008">
      <w:r w:rsidRPr="00856008">
        <w:tab/>
      </w:r>
      <w:r w:rsidRPr="00856008">
        <w:tab/>
        <w:t>c[m - 1] = 0.0;b[m] = 1.0;</w:t>
      </w:r>
    </w:p>
    <w:p w:rsidR="00BA4863" w:rsidRPr="00856008" w:rsidRDefault="00BA4863" w:rsidP="00856008"/>
    <w:p w:rsidR="00BA4863" w:rsidRPr="00856008" w:rsidRDefault="00BA4863" w:rsidP="00856008">
      <w:r w:rsidRPr="00856008">
        <w:tab/>
      </w:r>
      <w:r w:rsidRPr="00856008">
        <w:tab/>
        <w:t>ans = chase_algorithm(a, b, c, m + 1, d);</w:t>
      </w:r>
    </w:p>
    <w:p w:rsidR="00BA4863" w:rsidRPr="00856008" w:rsidRDefault="00BA4863" w:rsidP="00856008">
      <w:r w:rsidRPr="00856008">
        <w:tab/>
      </w:r>
      <w:r w:rsidRPr="00856008">
        <w:tab/>
        <w:t>for (i = 0; i&lt;= m; i++)</w:t>
      </w:r>
    </w:p>
    <w:p w:rsidR="00BA4863" w:rsidRPr="00856008" w:rsidRDefault="00BA4863" w:rsidP="00856008">
      <w:r w:rsidRPr="00856008">
        <w:tab/>
      </w:r>
      <w:r w:rsidRPr="00856008">
        <w:tab/>
      </w:r>
      <w:r w:rsidRPr="00856008">
        <w:tab/>
        <w:t>alpha[i][k + 1] = ans[i];</w:t>
      </w:r>
    </w:p>
    <w:p w:rsidR="00BA4863" w:rsidRPr="00856008" w:rsidRDefault="00BA4863" w:rsidP="00856008">
      <w:r w:rsidRPr="00856008">
        <w:tab/>
      </w:r>
      <w:r w:rsidRPr="00856008">
        <w:tab/>
        <w:t>free(ans);</w:t>
      </w:r>
    </w:p>
    <w:p w:rsidR="00BA4863" w:rsidRPr="00856008" w:rsidRDefault="00BA4863" w:rsidP="00856008">
      <w:r w:rsidRPr="00856008">
        <w:tab/>
        <w:t>}</w:t>
      </w:r>
    </w:p>
    <w:p w:rsidR="00BA4863" w:rsidRPr="00856008" w:rsidRDefault="00BA4863" w:rsidP="00856008">
      <w:r w:rsidRPr="00856008">
        <w:tab/>
        <w:t>free(a);   free(b);  free(c);  free(d);</w:t>
      </w:r>
    </w:p>
    <w:p w:rsidR="00BA4863" w:rsidRPr="00856008" w:rsidRDefault="00BA4863" w:rsidP="00856008">
      <w:r w:rsidRPr="00856008">
        <w:tab/>
        <w:t>k = m / 8;</w:t>
      </w:r>
    </w:p>
    <w:p w:rsidR="00BA4863" w:rsidRPr="00856008" w:rsidRDefault="00BA4863" w:rsidP="00856008">
      <w:r w:rsidRPr="00856008">
        <w:tab/>
        <w:t>for(i = k; i&lt; m; i = i + k )</w:t>
      </w:r>
    </w:p>
    <w:p w:rsidR="00BA4863" w:rsidRPr="00856008" w:rsidRDefault="00BA4863" w:rsidP="00856008">
      <w:r w:rsidRPr="00856008">
        <w:tab/>
        <w:t>{</w:t>
      </w:r>
    </w:p>
    <w:p w:rsidR="00BA4863" w:rsidRPr="00856008" w:rsidRDefault="00BA4863" w:rsidP="00856008">
      <w:r w:rsidRPr="00856008">
        <w:tab/>
      </w:r>
      <w:r w:rsidRPr="00856008">
        <w:tab/>
        <w:t>printf("alpha[%d][%d]=%f, err=%.4e\n", i, n / 2, alpha[i][n / 2], fabs(exact(xco[i], T / 2.0) - alpha[i][n / 2]));</w:t>
      </w:r>
    </w:p>
    <w:p w:rsidR="00BA4863" w:rsidRPr="00856008" w:rsidRDefault="00BA4863" w:rsidP="00856008">
      <w:r w:rsidRPr="00856008">
        <w:tab/>
        <w:t>}</w:t>
      </w:r>
    </w:p>
    <w:p w:rsidR="00BA4863" w:rsidRPr="00856008" w:rsidRDefault="00BA4863" w:rsidP="00856008">
      <w:r w:rsidRPr="00856008">
        <w:tab/>
        <w:t>for (i = 0; i&lt;= m; i++)</w:t>
      </w:r>
    </w:p>
    <w:p w:rsidR="00BA4863" w:rsidRPr="00856008" w:rsidRDefault="00BA4863" w:rsidP="00856008">
      <w:r w:rsidRPr="00856008">
        <w:tab/>
      </w:r>
      <w:r w:rsidRPr="00856008">
        <w:tab/>
        <w:t>free(alpha[i]);</w:t>
      </w:r>
    </w:p>
    <w:p w:rsidR="00BA4863" w:rsidRPr="00856008" w:rsidRDefault="00BA4863" w:rsidP="00856008">
      <w:r w:rsidRPr="00856008">
        <w:tab/>
        <w:t>free(xco); free(alpha); free(t);</w:t>
      </w:r>
    </w:p>
    <w:p w:rsidR="00BA4863" w:rsidRPr="00856008" w:rsidRDefault="00BA4863" w:rsidP="00856008">
      <w:r w:rsidRPr="00856008">
        <w:t>}</w:t>
      </w:r>
    </w:p>
    <w:p w:rsidR="00BA4863" w:rsidRPr="00856008" w:rsidRDefault="00BA4863" w:rsidP="00856008"/>
    <w:p w:rsidR="00BA4863" w:rsidRPr="00856008" w:rsidRDefault="00BA4863" w:rsidP="00856008"/>
    <w:p w:rsidR="00BA4863" w:rsidRPr="00856008" w:rsidRDefault="00BA4863" w:rsidP="00856008">
      <w:r w:rsidRPr="00856008">
        <w:t>double f(doublex, doublet)//</w:t>
      </w:r>
      <w:r w:rsidRPr="00856008">
        <w:rPr>
          <w:rFonts w:hint="eastAsia"/>
        </w:rPr>
        <w:t>右端项函数</w:t>
      </w:r>
      <w:r w:rsidRPr="00856008">
        <w:t>f(x,t)</w:t>
      </w:r>
    </w:p>
    <w:p w:rsidR="00BA4863" w:rsidRPr="00856008" w:rsidRDefault="00BA4863" w:rsidP="00856008">
      <w:r w:rsidRPr="00856008">
        <w:t>{</w:t>
      </w:r>
    </w:p>
    <w:p w:rsidR="00BA4863" w:rsidRPr="00856008" w:rsidRDefault="00BA4863" w:rsidP="00856008">
      <w:r w:rsidRPr="00856008">
        <w:tab/>
        <w:t>return 0.0;</w:t>
      </w:r>
    </w:p>
    <w:p w:rsidR="00BA4863" w:rsidRPr="00856008" w:rsidRDefault="00BA4863" w:rsidP="00856008">
      <w:r w:rsidRPr="00856008">
        <w:t>}</w:t>
      </w:r>
    </w:p>
    <w:p w:rsidR="00BA4863" w:rsidRPr="00856008" w:rsidRDefault="00BA4863" w:rsidP="00856008"/>
    <w:p w:rsidR="00BA4863" w:rsidRPr="00856008" w:rsidRDefault="00BA4863" w:rsidP="00856008">
      <w:r w:rsidRPr="00856008">
        <w:t>double phi(inti, doublex) //</w:t>
      </w:r>
      <w:r w:rsidRPr="00856008">
        <w:rPr>
          <w:rFonts w:hint="eastAsia"/>
        </w:rPr>
        <w:t>基函数</w:t>
      </w:r>
    </w:p>
    <w:p w:rsidR="00BA4863" w:rsidRPr="00856008" w:rsidRDefault="00BA4863" w:rsidP="00856008">
      <w:r w:rsidRPr="00856008">
        <w:t>{</w:t>
      </w:r>
    </w:p>
    <w:p w:rsidR="00BA4863" w:rsidRPr="00856008" w:rsidRDefault="00BA4863" w:rsidP="00856008">
      <w:r w:rsidRPr="00856008">
        <w:tab/>
        <w:t>double temp, z;</w:t>
      </w:r>
    </w:p>
    <w:p w:rsidR="00BA4863" w:rsidRPr="00856008" w:rsidRDefault="00BA4863" w:rsidP="00856008">
      <w:r w:rsidRPr="00856008">
        <w:tab/>
        <w:t>temp = fabs(x - xco[i]);</w:t>
      </w:r>
    </w:p>
    <w:p w:rsidR="00BA4863" w:rsidRPr="00856008" w:rsidRDefault="00BA4863" w:rsidP="00856008">
      <w:r w:rsidRPr="00856008">
        <w:tab/>
        <w:t>if (temp &lt;= h)</w:t>
      </w:r>
    </w:p>
    <w:p w:rsidR="00BA4863" w:rsidRPr="00856008" w:rsidRDefault="00BA4863" w:rsidP="00856008">
      <w:r w:rsidRPr="00856008">
        <w:tab/>
      </w:r>
      <w:r w:rsidRPr="00856008">
        <w:tab/>
        <w:t>z = 1.0 - temp / h;</w:t>
      </w:r>
    </w:p>
    <w:p w:rsidR="00BA4863" w:rsidRPr="00856008" w:rsidRDefault="00BA4863" w:rsidP="00856008">
      <w:r w:rsidRPr="00856008">
        <w:tab/>
        <w:t>else</w:t>
      </w:r>
    </w:p>
    <w:p w:rsidR="00BA4863" w:rsidRPr="00856008" w:rsidRDefault="00BA4863" w:rsidP="00856008">
      <w:r w:rsidRPr="00856008">
        <w:tab/>
      </w:r>
      <w:r w:rsidRPr="00856008">
        <w:tab/>
        <w:t>z = 0.0;</w:t>
      </w:r>
    </w:p>
    <w:p w:rsidR="00BA4863" w:rsidRPr="00856008" w:rsidRDefault="00BA4863" w:rsidP="00856008">
      <w:r w:rsidRPr="00856008">
        <w:tab/>
        <w:t>return z;</w:t>
      </w:r>
    </w:p>
    <w:p w:rsidR="00BA4863" w:rsidRPr="00856008" w:rsidRDefault="00BA4863" w:rsidP="00856008">
      <w:r w:rsidRPr="00856008">
        <w:t>}</w:t>
      </w:r>
    </w:p>
    <w:p w:rsidR="00BA4863" w:rsidRPr="00856008" w:rsidRDefault="00BA4863" w:rsidP="00856008"/>
    <w:p w:rsidR="00BA4863" w:rsidRPr="00856008" w:rsidRDefault="00BA4863" w:rsidP="00856008">
      <w:r w:rsidRPr="00856008">
        <w:t>double psi(doublex)</w:t>
      </w:r>
    </w:p>
    <w:p w:rsidR="00BA4863" w:rsidRPr="00856008" w:rsidRDefault="00BA4863" w:rsidP="00856008">
      <w:r w:rsidRPr="00856008">
        <w:t>{</w:t>
      </w:r>
    </w:p>
    <w:p w:rsidR="00BA4863" w:rsidRPr="00856008" w:rsidRDefault="00BA4863" w:rsidP="00856008">
      <w:r w:rsidRPr="00856008">
        <w:tab/>
        <w:t>return 5 * sin(2 * x) - 30 * sin(3 * x);</w:t>
      </w:r>
    </w:p>
    <w:p w:rsidR="00BA4863" w:rsidRPr="00856008" w:rsidRDefault="00BA4863" w:rsidP="00856008">
      <w:r w:rsidRPr="00856008">
        <w:t>}</w:t>
      </w:r>
    </w:p>
    <w:p w:rsidR="00BA4863" w:rsidRPr="00856008" w:rsidRDefault="00BA4863" w:rsidP="00856008"/>
    <w:p w:rsidR="00BA4863" w:rsidRPr="00856008" w:rsidRDefault="00BA4863" w:rsidP="00856008">
      <w:r w:rsidRPr="00856008">
        <w:t>double fun1(inti, doublex, doublet)//</w:t>
      </w:r>
      <w:r w:rsidRPr="00856008">
        <w:rPr>
          <w:rFonts w:hint="eastAsia"/>
        </w:rPr>
        <w:t>算单元荷载时的被积函数</w:t>
      </w:r>
    </w:p>
    <w:p w:rsidR="00BA4863" w:rsidRPr="00856008" w:rsidRDefault="00BA4863" w:rsidP="00856008">
      <w:r w:rsidRPr="00856008">
        <w:t>{</w:t>
      </w:r>
    </w:p>
    <w:p w:rsidR="00BA4863" w:rsidRPr="00856008" w:rsidRDefault="00BA4863" w:rsidP="00856008">
      <w:r w:rsidRPr="00856008">
        <w:tab/>
        <w:t>return f(x,t)*phi(i, x);</w:t>
      </w:r>
    </w:p>
    <w:p w:rsidR="00BA4863" w:rsidRPr="00856008" w:rsidRDefault="00BA4863" w:rsidP="00856008">
      <w:r w:rsidRPr="00856008">
        <w:t>}</w:t>
      </w:r>
    </w:p>
    <w:p w:rsidR="00BA4863" w:rsidRPr="00856008" w:rsidRDefault="00BA4863" w:rsidP="00856008"/>
    <w:p w:rsidR="00BA4863" w:rsidRPr="00856008" w:rsidRDefault="00BA4863" w:rsidP="00856008">
      <w:r w:rsidRPr="00856008">
        <w:t>double integral(doublea, doubleb, inti, doublet,  double(*fun)(int, double, double))//</w:t>
      </w:r>
      <w:r w:rsidRPr="00856008">
        <w:rPr>
          <w:rFonts w:hint="eastAsia"/>
        </w:rPr>
        <w:t>在区间</w:t>
      </w:r>
      <w:r w:rsidRPr="00856008">
        <w:t>[a,b]</w:t>
      </w:r>
      <w:r w:rsidRPr="00856008">
        <w:rPr>
          <w:rFonts w:hint="eastAsia"/>
        </w:rPr>
        <w:t>上对被积函数</w:t>
      </w:r>
      <w:r w:rsidRPr="00856008">
        <w:t>fun(i,x,t)</w:t>
      </w:r>
      <w:r w:rsidRPr="00856008">
        <w:rPr>
          <w:rFonts w:hint="eastAsia"/>
        </w:rPr>
        <w:t>进行数值积分（两点高斯公式）</w:t>
      </w:r>
    </w:p>
    <w:p w:rsidR="00BA4863" w:rsidRPr="00856008" w:rsidRDefault="00BA4863" w:rsidP="00856008">
      <w:r w:rsidRPr="00856008">
        <w:t>{</w:t>
      </w:r>
    </w:p>
    <w:p w:rsidR="00BA4863" w:rsidRPr="00856008" w:rsidRDefault="00BA4863" w:rsidP="00856008">
      <w:r w:rsidRPr="00856008">
        <w:tab/>
        <w:t>double mid, w, ans;</w:t>
      </w:r>
    </w:p>
    <w:p w:rsidR="00BA4863" w:rsidRPr="00856008" w:rsidRDefault="00BA4863" w:rsidP="00856008">
      <w:r w:rsidRPr="00856008">
        <w:tab/>
        <w:t>mid = (b + a) / 2.0;</w:t>
      </w:r>
    </w:p>
    <w:p w:rsidR="00BA4863" w:rsidRPr="00856008" w:rsidRDefault="00BA4863" w:rsidP="00856008">
      <w:r w:rsidRPr="00856008">
        <w:tab/>
        <w:t>w = (b - a) / 2.0;</w:t>
      </w:r>
    </w:p>
    <w:p w:rsidR="00BA4863" w:rsidRPr="00856008" w:rsidRDefault="00BA4863" w:rsidP="00856008">
      <w:r w:rsidRPr="00856008">
        <w:tab/>
        <w:t>ans = w*((*fun)(i, mid + w*gauss,t) + (*fun)(i, mid - w*gauss,t));</w:t>
      </w:r>
    </w:p>
    <w:p w:rsidR="00BA4863" w:rsidRPr="00856008" w:rsidRDefault="00BA4863" w:rsidP="00856008">
      <w:r w:rsidRPr="00856008">
        <w:tab/>
        <w:t>returnans;</w:t>
      </w:r>
    </w:p>
    <w:p w:rsidR="00BA4863" w:rsidRPr="00856008" w:rsidRDefault="00BA4863" w:rsidP="00856008">
      <w:r w:rsidRPr="00856008">
        <w:t>}</w:t>
      </w:r>
    </w:p>
    <w:p w:rsidR="00BA4863" w:rsidRPr="00856008" w:rsidRDefault="00BA4863" w:rsidP="00856008"/>
    <w:p w:rsidR="00BA4863" w:rsidRPr="00856008" w:rsidRDefault="00BA4863" w:rsidP="00856008">
      <w:r w:rsidRPr="00856008">
        <w:t>double exact(doublex, doublet)</w:t>
      </w:r>
    </w:p>
    <w:p w:rsidR="00BA4863" w:rsidRPr="00856008" w:rsidRDefault="00BA4863" w:rsidP="00856008">
      <w:r w:rsidRPr="00856008">
        <w:t>{</w:t>
      </w:r>
    </w:p>
    <w:p w:rsidR="00BA4863" w:rsidRPr="00856008" w:rsidRDefault="00BA4863" w:rsidP="00856008">
      <w:r w:rsidRPr="00856008">
        <w:tab/>
        <w:t>return 5 * exp(-8.0*t)*sin(2 * x) - 30 * exp(-18.0*t)*sin(3 * x);</w:t>
      </w:r>
    </w:p>
    <w:p w:rsidR="00BA4863" w:rsidRPr="00856008" w:rsidRDefault="00BA4863" w:rsidP="00856008">
      <w:r w:rsidRPr="00856008">
        <w:t>}</w:t>
      </w:r>
    </w:p>
    <w:p w:rsidR="00BA4863" w:rsidRPr="00856008" w:rsidRDefault="00BA4863" w:rsidP="00856008"/>
    <w:p w:rsidR="00BA4863" w:rsidRPr="00856008" w:rsidRDefault="00BA4863" w:rsidP="00856008">
      <w:r w:rsidRPr="00856008">
        <w:t>double * chase_algorithm(double *a, double *b, double *c, intn, double *d)</w:t>
      </w:r>
    </w:p>
    <w:p w:rsidR="00BA4863" w:rsidRPr="00856008" w:rsidRDefault="00BA4863" w:rsidP="00856008">
      <w:r w:rsidRPr="00856008">
        <w:t>{</w:t>
      </w:r>
    </w:p>
    <w:p w:rsidR="00BA4863" w:rsidRPr="00856008" w:rsidRDefault="00BA4863" w:rsidP="00856008">
      <w:r w:rsidRPr="00856008">
        <w:tab/>
        <w:t>double * ans, *g, *w, p;</w:t>
      </w:r>
    </w:p>
    <w:p w:rsidR="00BA4863" w:rsidRPr="00856008" w:rsidRDefault="00BA4863" w:rsidP="00856008">
      <w:r w:rsidRPr="00856008">
        <w:tab/>
        <w:t>inti;</w:t>
      </w:r>
    </w:p>
    <w:p w:rsidR="00BA4863" w:rsidRPr="00856008" w:rsidRDefault="00BA4863" w:rsidP="00856008">
      <w:r w:rsidRPr="00856008">
        <w:tab/>
        <w:t>ans = (double *)malloc(sizeof(double)*n);</w:t>
      </w:r>
    </w:p>
    <w:p w:rsidR="00BA4863" w:rsidRPr="00856008" w:rsidRDefault="00BA4863" w:rsidP="00856008">
      <w:r w:rsidRPr="00856008">
        <w:tab/>
        <w:t>g = (double *)malloc(sizeof(double)*n);</w:t>
      </w:r>
    </w:p>
    <w:p w:rsidR="00BA4863" w:rsidRPr="00856008" w:rsidRDefault="00BA4863" w:rsidP="00856008">
      <w:r w:rsidRPr="00856008">
        <w:tab/>
        <w:t>w = (double *)malloc(sizeof(double)*n);</w:t>
      </w:r>
    </w:p>
    <w:p w:rsidR="00BA4863" w:rsidRPr="00856008" w:rsidRDefault="00BA4863" w:rsidP="00856008">
      <w:r w:rsidRPr="00856008">
        <w:tab/>
        <w:t>g[0] = d[0] / b[0];</w:t>
      </w:r>
    </w:p>
    <w:p w:rsidR="00BA4863" w:rsidRPr="00856008" w:rsidRDefault="00BA4863" w:rsidP="00856008">
      <w:r w:rsidRPr="00856008">
        <w:tab/>
        <w:t>w[0] = c[0] / b[0];</w:t>
      </w:r>
    </w:p>
    <w:p w:rsidR="00BA4863" w:rsidRPr="00856008" w:rsidRDefault="00BA4863" w:rsidP="00856008"/>
    <w:p w:rsidR="00BA4863" w:rsidRPr="00856008" w:rsidRDefault="00BA4863" w:rsidP="00856008">
      <w:r w:rsidRPr="00856008">
        <w:tab/>
        <w:t>for (i = 1; i&lt;n; i++)</w:t>
      </w:r>
    </w:p>
    <w:p w:rsidR="00BA4863" w:rsidRPr="00856008" w:rsidRDefault="00BA4863" w:rsidP="00856008">
      <w:r w:rsidRPr="00856008">
        <w:tab/>
        <w:t>{</w:t>
      </w:r>
    </w:p>
    <w:p w:rsidR="00BA4863" w:rsidRPr="00856008" w:rsidRDefault="00BA4863" w:rsidP="00856008">
      <w:r w:rsidRPr="00856008">
        <w:tab/>
      </w:r>
      <w:r w:rsidRPr="00856008">
        <w:tab/>
        <w:t>p = b[i] - a[i] * w[i - 1];</w:t>
      </w:r>
    </w:p>
    <w:p w:rsidR="00BA4863" w:rsidRPr="00856008" w:rsidRDefault="00BA4863" w:rsidP="00856008">
      <w:r w:rsidRPr="00856008">
        <w:tab/>
      </w:r>
      <w:r w:rsidRPr="00856008">
        <w:tab/>
        <w:t>g[i] = (d[i] - a[i] * g[i - 1]) / p;</w:t>
      </w:r>
    </w:p>
    <w:p w:rsidR="00BA4863" w:rsidRPr="00856008" w:rsidRDefault="00BA4863" w:rsidP="00856008">
      <w:r w:rsidRPr="00856008">
        <w:tab/>
      </w:r>
      <w:r w:rsidRPr="00856008">
        <w:tab/>
        <w:t>w[i] = c[i] / p;</w:t>
      </w:r>
    </w:p>
    <w:p w:rsidR="00BA4863" w:rsidRPr="00856008" w:rsidRDefault="00BA4863" w:rsidP="00856008">
      <w:r w:rsidRPr="00856008">
        <w:tab/>
        <w:t>}</w:t>
      </w:r>
    </w:p>
    <w:p w:rsidR="00BA4863" w:rsidRPr="00856008" w:rsidRDefault="00BA4863" w:rsidP="00856008">
      <w:r w:rsidRPr="00856008">
        <w:tab/>
        <w:t>ans[n - 1] = g[n - 1];</w:t>
      </w:r>
    </w:p>
    <w:p w:rsidR="00BA4863" w:rsidRPr="00856008" w:rsidRDefault="00BA4863" w:rsidP="00856008">
      <w:r w:rsidRPr="00856008">
        <w:tab/>
        <w:t>i = n - 2;</w:t>
      </w:r>
    </w:p>
    <w:p w:rsidR="00BA4863" w:rsidRPr="00856008" w:rsidRDefault="00BA4863" w:rsidP="00856008">
      <w:r w:rsidRPr="00856008">
        <w:tab/>
        <w:t>do</w:t>
      </w:r>
    </w:p>
    <w:p w:rsidR="00BA4863" w:rsidRPr="00856008" w:rsidRDefault="00BA4863" w:rsidP="00856008">
      <w:r w:rsidRPr="00856008">
        <w:tab/>
        <w:t>{</w:t>
      </w:r>
    </w:p>
    <w:p w:rsidR="00BA4863" w:rsidRPr="00856008" w:rsidRDefault="00BA4863" w:rsidP="00856008">
      <w:r w:rsidRPr="00856008">
        <w:tab/>
      </w:r>
      <w:r w:rsidRPr="00856008">
        <w:tab/>
        <w:t>ans[i] = g[i] - w[i] * ans[i + 1];</w:t>
      </w:r>
    </w:p>
    <w:p w:rsidR="00BA4863" w:rsidRPr="00856008" w:rsidRDefault="00BA4863" w:rsidP="00856008">
      <w:r w:rsidRPr="00856008">
        <w:tab/>
      </w:r>
      <w:r w:rsidRPr="00856008">
        <w:tab/>
        <w:t>i = i - 1;</w:t>
      </w:r>
    </w:p>
    <w:p w:rsidR="00BA4863" w:rsidRPr="00856008" w:rsidRDefault="00BA4863" w:rsidP="00856008">
      <w:r w:rsidRPr="00856008">
        <w:tab/>
        <w:t>} while (i&gt;= 0);</w:t>
      </w:r>
    </w:p>
    <w:p w:rsidR="00BA4863" w:rsidRPr="00856008" w:rsidRDefault="00BA4863" w:rsidP="00856008">
      <w:r w:rsidRPr="00856008">
        <w:tab/>
        <w:t>free(g);</w:t>
      </w:r>
    </w:p>
    <w:p w:rsidR="00BA4863" w:rsidRPr="00856008" w:rsidRDefault="00BA4863" w:rsidP="00856008">
      <w:r w:rsidRPr="00856008">
        <w:tab/>
        <w:t>free(w);</w:t>
      </w:r>
    </w:p>
    <w:p w:rsidR="00BA4863" w:rsidRPr="00856008" w:rsidRDefault="00BA4863" w:rsidP="00856008">
      <w:r w:rsidRPr="00856008">
        <w:tab/>
        <w:t>returnans;</w:t>
      </w:r>
    </w:p>
    <w:p w:rsidR="00BA4863" w:rsidRPr="00856008" w:rsidRDefault="00BA4863" w:rsidP="00856008">
      <w:r w:rsidRPr="00856008">
        <w:t>}</w:t>
      </w:r>
    </w:p>
    <w:p w:rsidR="00BA4863" w:rsidRPr="00856008" w:rsidRDefault="00BA4863" w:rsidP="00856008"/>
    <w:p w:rsidR="00BA4863" w:rsidRPr="00856008" w:rsidRDefault="00BA4863" w:rsidP="00856008"/>
    <w:p w:rsidR="00BA4863" w:rsidRPr="00410595" w:rsidRDefault="00BA4863" w:rsidP="00D01885"/>
    <w:p w:rsidR="00BA4863" w:rsidRPr="00A97076" w:rsidRDefault="00BA4863" w:rsidP="00D01885"/>
    <w:p w:rsidR="00BA4863" w:rsidRPr="00D01885" w:rsidRDefault="00BA4863" w:rsidP="00A97076"/>
    <w:sectPr w:rsidR="00BA4863" w:rsidRPr="00D01885" w:rsidSect="00246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863" w:rsidRDefault="00BA4863" w:rsidP="00A53DEC">
      <w:r>
        <w:separator/>
      </w:r>
    </w:p>
  </w:endnote>
  <w:endnote w:type="continuationSeparator" w:id="0">
    <w:p w:rsidR="00BA4863" w:rsidRDefault="00BA4863" w:rsidP="00A53D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863" w:rsidRDefault="00BA4863" w:rsidP="00A53DEC">
      <w:r>
        <w:separator/>
      </w:r>
    </w:p>
  </w:footnote>
  <w:footnote w:type="continuationSeparator" w:id="0">
    <w:p w:rsidR="00BA4863" w:rsidRDefault="00BA4863" w:rsidP="00A53D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5841"/>
    <w:rsid w:val="00027BB0"/>
    <w:rsid w:val="00032D46"/>
    <w:rsid w:val="000368F4"/>
    <w:rsid w:val="0003695E"/>
    <w:rsid w:val="00050146"/>
    <w:rsid w:val="00054B4F"/>
    <w:rsid w:val="00057E91"/>
    <w:rsid w:val="000A6F2E"/>
    <w:rsid w:val="000B3D5D"/>
    <w:rsid w:val="000C239A"/>
    <w:rsid w:val="000C717C"/>
    <w:rsid w:val="000E6FCB"/>
    <w:rsid w:val="000F6078"/>
    <w:rsid w:val="00103D90"/>
    <w:rsid w:val="001231B8"/>
    <w:rsid w:val="001413A0"/>
    <w:rsid w:val="001474E3"/>
    <w:rsid w:val="00162428"/>
    <w:rsid w:val="00163451"/>
    <w:rsid w:val="00180E48"/>
    <w:rsid w:val="001C1C57"/>
    <w:rsid w:val="001D0C4D"/>
    <w:rsid w:val="001F6ABF"/>
    <w:rsid w:val="00201E6B"/>
    <w:rsid w:val="00211636"/>
    <w:rsid w:val="00235068"/>
    <w:rsid w:val="002463BE"/>
    <w:rsid w:val="00252270"/>
    <w:rsid w:val="00257361"/>
    <w:rsid w:val="0027175E"/>
    <w:rsid w:val="0027782A"/>
    <w:rsid w:val="00287F52"/>
    <w:rsid w:val="00296DF2"/>
    <w:rsid w:val="002B58B5"/>
    <w:rsid w:val="002D7E8B"/>
    <w:rsid w:val="002F76DB"/>
    <w:rsid w:val="0030332B"/>
    <w:rsid w:val="00331302"/>
    <w:rsid w:val="003458BB"/>
    <w:rsid w:val="00346C2C"/>
    <w:rsid w:val="00374079"/>
    <w:rsid w:val="00376558"/>
    <w:rsid w:val="0037732D"/>
    <w:rsid w:val="00391558"/>
    <w:rsid w:val="0039526E"/>
    <w:rsid w:val="003A7B6C"/>
    <w:rsid w:val="003B4FA0"/>
    <w:rsid w:val="003D5D00"/>
    <w:rsid w:val="003F1D30"/>
    <w:rsid w:val="00401180"/>
    <w:rsid w:val="0040237A"/>
    <w:rsid w:val="00410595"/>
    <w:rsid w:val="0042520B"/>
    <w:rsid w:val="00443D0D"/>
    <w:rsid w:val="00450E63"/>
    <w:rsid w:val="004707D3"/>
    <w:rsid w:val="00495402"/>
    <w:rsid w:val="004A243A"/>
    <w:rsid w:val="004B03B7"/>
    <w:rsid w:val="004B057A"/>
    <w:rsid w:val="004C0834"/>
    <w:rsid w:val="004C4181"/>
    <w:rsid w:val="004D0EC0"/>
    <w:rsid w:val="004D74E6"/>
    <w:rsid w:val="004F3B14"/>
    <w:rsid w:val="005006F9"/>
    <w:rsid w:val="005052DD"/>
    <w:rsid w:val="00516F12"/>
    <w:rsid w:val="00531BCA"/>
    <w:rsid w:val="00544454"/>
    <w:rsid w:val="005459CC"/>
    <w:rsid w:val="00547E3A"/>
    <w:rsid w:val="005527AA"/>
    <w:rsid w:val="00554FC7"/>
    <w:rsid w:val="00562329"/>
    <w:rsid w:val="00570B41"/>
    <w:rsid w:val="0058097E"/>
    <w:rsid w:val="005B0668"/>
    <w:rsid w:val="005D1EA0"/>
    <w:rsid w:val="005F2737"/>
    <w:rsid w:val="00604487"/>
    <w:rsid w:val="00624DAB"/>
    <w:rsid w:val="006305D3"/>
    <w:rsid w:val="00646CDA"/>
    <w:rsid w:val="00647B42"/>
    <w:rsid w:val="006644CD"/>
    <w:rsid w:val="006669AF"/>
    <w:rsid w:val="00671A3B"/>
    <w:rsid w:val="006747C1"/>
    <w:rsid w:val="006778D9"/>
    <w:rsid w:val="00684F17"/>
    <w:rsid w:val="00693293"/>
    <w:rsid w:val="006A4839"/>
    <w:rsid w:val="006A48C3"/>
    <w:rsid w:val="006B5B2A"/>
    <w:rsid w:val="006B5E4A"/>
    <w:rsid w:val="006F12F7"/>
    <w:rsid w:val="006F14C0"/>
    <w:rsid w:val="00703309"/>
    <w:rsid w:val="007232D6"/>
    <w:rsid w:val="007446E2"/>
    <w:rsid w:val="00747008"/>
    <w:rsid w:val="00775C9E"/>
    <w:rsid w:val="00786CCC"/>
    <w:rsid w:val="007C250B"/>
    <w:rsid w:val="007C3C2A"/>
    <w:rsid w:val="00811B55"/>
    <w:rsid w:val="00813C19"/>
    <w:rsid w:val="008318E9"/>
    <w:rsid w:val="00850D82"/>
    <w:rsid w:val="00856008"/>
    <w:rsid w:val="00864C34"/>
    <w:rsid w:val="0088110B"/>
    <w:rsid w:val="0088149A"/>
    <w:rsid w:val="008814D8"/>
    <w:rsid w:val="00884438"/>
    <w:rsid w:val="00891381"/>
    <w:rsid w:val="00895454"/>
    <w:rsid w:val="00896248"/>
    <w:rsid w:val="008B764E"/>
    <w:rsid w:val="008C6CEF"/>
    <w:rsid w:val="008D0B7E"/>
    <w:rsid w:val="008E2D5E"/>
    <w:rsid w:val="008E4B0C"/>
    <w:rsid w:val="008F60F3"/>
    <w:rsid w:val="00911036"/>
    <w:rsid w:val="009402F8"/>
    <w:rsid w:val="00967800"/>
    <w:rsid w:val="00985BDD"/>
    <w:rsid w:val="0099047D"/>
    <w:rsid w:val="009A6ED6"/>
    <w:rsid w:val="009B27C3"/>
    <w:rsid w:val="009C0E63"/>
    <w:rsid w:val="009C1C3E"/>
    <w:rsid w:val="00A012C4"/>
    <w:rsid w:val="00A151EB"/>
    <w:rsid w:val="00A224C9"/>
    <w:rsid w:val="00A31A3D"/>
    <w:rsid w:val="00A42720"/>
    <w:rsid w:val="00A53DEC"/>
    <w:rsid w:val="00A55390"/>
    <w:rsid w:val="00A62101"/>
    <w:rsid w:val="00A655FB"/>
    <w:rsid w:val="00A75841"/>
    <w:rsid w:val="00A9034E"/>
    <w:rsid w:val="00A93117"/>
    <w:rsid w:val="00A97076"/>
    <w:rsid w:val="00AC0823"/>
    <w:rsid w:val="00AD5250"/>
    <w:rsid w:val="00AE55C0"/>
    <w:rsid w:val="00AF7BDF"/>
    <w:rsid w:val="00B14B52"/>
    <w:rsid w:val="00B4426F"/>
    <w:rsid w:val="00B70340"/>
    <w:rsid w:val="00B759EF"/>
    <w:rsid w:val="00B776E8"/>
    <w:rsid w:val="00B96C64"/>
    <w:rsid w:val="00BA4863"/>
    <w:rsid w:val="00BC4705"/>
    <w:rsid w:val="00BD0525"/>
    <w:rsid w:val="00BD5619"/>
    <w:rsid w:val="00BD6542"/>
    <w:rsid w:val="00C00F11"/>
    <w:rsid w:val="00C05611"/>
    <w:rsid w:val="00C152CA"/>
    <w:rsid w:val="00C15EB4"/>
    <w:rsid w:val="00C351F6"/>
    <w:rsid w:val="00C40749"/>
    <w:rsid w:val="00C40E97"/>
    <w:rsid w:val="00C9786D"/>
    <w:rsid w:val="00CB09D9"/>
    <w:rsid w:val="00CB0D38"/>
    <w:rsid w:val="00CB1082"/>
    <w:rsid w:val="00D01885"/>
    <w:rsid w:val="00D0212B"/>
    <w:rsid w:val="00D0518C"/>
    <w:rsid w:val="00D056C9"/>
    <w:rsid w:val="00D16DE4"/>
    <w:rsid w:val="00D31A88"/>
    <w:rsid w:val="00D43E0E"/>
    <w:rsid w:val="00D46195"/>
    <w:rsid w:val="00D54437"/>
    <w:rsid w:val="00D66A26"/>
    <w:rsid w:val="00D71B62"/>
    <w:rsid w:val="00D85ECE"/>
    <w:rsid w:val="00D92E92"/>
    <w:rsid w:val="00E002B7"/>
    <w:rsid w:val="00E04275"/>
    <w:rsid w:val="00E74791"/>
    <w:rsid w:val="00E777C5"/>
    <w:rsid w:val="00E8249B"/>
    <w:rsid w:val="00EB54BB"/>
    <w:rsid w:val="00F35934"/>
    <w:rsid w:val="00F41230"/>
    <w:rsid w:val="00F61B9F"/>
    <w:rsid w:val="00F62223"/>
    <w:rsid w:val="00F640E5"/>
    <w:rsid w:val="00F749EF"/>
    <w:rsid w:val="00F878BB"/>
    <w:rsid w:val="00FB2B22"/>
    <w:rsid w:val="00FD2EBC"/>
    <w:rsid w:val="00FE2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3B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8E4B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4B0C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E4B0C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E4B0C"/>
    <w:rPr>
      <w:rFonts w:ascii="Cambria" w:eastAsia="宋体" w:hAnsi="Cambria" w:cs="Times New Roman"/>
      <w:b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99"/>
    <w:qFormat/>
    <w:rsid w:val="008E4B0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E4B0C"/>
    <w:rPr>
      <w:rFonts w:ascii="Cambria" w:eastAsia="宋体" w:hAnsi="Cambria" w:cs="Times New Roma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99"/>
    <w:rsid w:val="00F61B9F"/>
  </w:style>
  <w:style w:type="paragraph" w:styleId="TOC2">
    <w:name w:val="toc 2"/>
    <w:basedOn w:val="Normal"/>
    <w:next w:val="Normal"/>
    <w:autoRedefine/>
    <w:uiPriority w:val="99"/>
    <w:rsid w:val="00F61B9F"/>
    <w:pPr>
      <w:ind w:leftChars="200" w:left="420"/>
    </w:pPr>
  </w:style>
  <w:style w:type="character" w:styleId="Hyperlink">
    <w:name w:val="Hyperlink"/>
    <w:basedOn w:val="DefaultParagraphFont"/>
    <w:uiPriority w:val="99"/>
    <w:rsid w:val="00F61B9F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rsid w:val="00A53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53DE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53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53DEC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5227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5227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145</TotalTime>
  <Pages>149</Pages>
  <Words>20608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wangyujia</cp:lastModifiedBy>
  <cp:revision>124</cp:revision>
  <dcterms:created xsi:type="dcterms:W3CDTF">2014-04-07T06:30:00Z</dcterms:created>
  <dcterms:modified xsi:type="dcterms:W3CDTF">2016-03-01T09:29:00Z</dcterms:modified>
</cp:coreProperties>
</file>